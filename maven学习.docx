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4C" w:rsidRDefault="00EF4C25" w:rsidP="005F1171">
      <w:pPr>
        <w:pStyle w:val="1"/>
      </w:pPr>
      <w:r>
        <w:t>maven</w:t>
      </w:r>
      <w:r>
        <w:t>学习</w:t>
      </w:r>
    </w:p>
    <w:p w:rsidR="005F1171" w:rsidRDefault="005F1171" w:rsidP="005F1171">
      <w:pPr>
        <w:pStyle w:val="2"/>
      </w:pPr>
      <w:r>
        <w:t>下载</w:t>
      </w:r>
      <w:r>
        <w:t>maven</w:t>
      </w:r>
      <w:r>
        <w:t>并解压</w:t>
      </w:r>
    </w:p>
    <w:p w:rsidR="00F42E26" w:rsidRDefault="00EF14D5" w:rsidP="00EF14D5">
      <w:r>
        <w:t>设置</w:t>
      </w:r>
      <w:r>
        <w:t>maven</w:t>
      </w:r>
      <w:r>
        <w:t>仓库地址</w:t>
      </w:r>
      <w:r w:rsidR="00F42E26">
        <w:t>进入</w:t>
      </w:r>
      <w:r w:rsidR="00F42E26">
        <w:rPr>
          <w:rFonts w:hint="eastAsia"/>
        </w:rPr>
        <w:t>$</w:t>
      </w:r>
      <w:r w:rsidR="00F42E26">
        <w:t>MAVEN_HOME%\conf</w:t>
      </w:r>
      <w:r w:rsidR="00F42E26">
        <w:t>目录下</w:t>
      </w:r>
      <w:r w:rsidR="00F42E26">
        <w:rPr>
          <w:rFonts w:hint="eastAsia"/>
        </w:rPr>
        <w:t>,</w:t>
      </w:r>
      <w:r w:rsidR="00BE242B">
        <w:rPr>
          <w:rFonts w:hint="eastAsia"/>
        </w:rPr>
        <w:t>编辑</w:t>
      </w:r>
    </w:p>
    <w:p w:rsidR="00F42E26" w:rsidRDefault="00F42E26" w:rsidP="00EF14D5">
      <w:r w:rsidRPr="00F42E26">
        <w:t>settings.xml</w:t>
      </w:r>
      <w:r w:rsidR="00BE242B">
        <w:t>修改</w:t>
      </w:r>
    </w:p>
    <w:p w:rsidR="00BE242B" w:rsidRDefault="00BE242B" w:rsidP="00EF14D5">
      <w:r w:rsidRPr="00BE242B">
        <w:t>&lt;localRepository&gt;F:\mvnResponsity\repository&lt;/localRepository&gt;</w:t>
      </w:r>
    </w:p>
    <w:p w:rsidR="005F1171" w:rsidRPr="00CF50B8" w:rsidRDefault="00CF50B8" w:rsidP="00CF50B8">
      <w:r w:rsidRPr="00CF50B8">
        <w:t>默认地址</w:t>
      </w:r>
      <w:r>
        <w:t>是</w:t>
      </w:r>
    </w:p>
    <w:p w:rsidR="00F42E26" w:rsidRDefault="00F42E26" w:rsidP="00EF14D5">
      <w:r w:rsidRPr="00F42E26">
        <w:t>${user.home}/.m2/repository</w:t>
      </w:r>
    </w:p>
    <w:p w:rsidR="004A36B5" w:rsidRDefault="004A36B5" w:rsidP="00EF14D5">
      <w:r>
        <w:drawing>
          <wp:inline distT="0" distB="0" distL="0" distR="0" wp14:anchorId="1A44C57C" wp14:editId="16FFDB04">
            <wp:extent cx="5274310" cy="14897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71" w:rsidRDefault="005F1171" w:rsidP="00200718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环境变量</w:t>
      </w:r>
    </w:p>
    <w:p w:rsidR="005F1171" w:rsidRDefault="007D60C2" w:rsidP="005F1171">
      <w:r>
        <w:rPr>
          <w:rFonts w:hint="eastAsia"/>
        </w:rPr>
        <w:t>MAVEN_HOME=</w:t>
      </w:r>
      <w:r w:rsidRPr="007D60C2">
        <w:t>F:\bag\maven\apache-maven-3.3.9</w:t>
      </w:r>
    </w:p>
    <w:p w:rsidR="00607263" w:rsidRDefault="00607263" w:rsidP="005F1171">
      <w:r>
        <w:t>%</w:t>
      </w:r>
      <w:r w:rsidRPr="00607263">
        <w:rPr>
          <w:rFonts w:hint="eastAsia"/>
        </w:rPr>
        <w:t>MAVEN_HOME</w:t>
      </w:r>
      <w:r w:rsidRPr="00607263">
        <w:t xml:space="preserve"> </w:t>
      </w:r>
      <w:r>
        <w:t>%\bin</w:t>
      </w:r>
    </w:p>
    <w:p w:rsidR="00607263" w:rsidRDefault="00607263" w:rsidP="005F1171">
      <w:r>
        <w:t>验证是否安装成功</w:t>
      </w:r>
    </w:p>
    <w:p w:rsidR="00F11FF0" w:rsidRDefault="00F11FF0" w:rsidP="005F1171">
      <w:r>
        <w:t>mvn –version</w:t>
      </w:r>
    </w:p>
    <w:p w:rsidR="005F1171" w:rsidRDefault="005F1171" w:rsidP="005F1171">
      <w:r>
        <w:lastRenderedPageBreak/>
        <w:drawing>
          <wp:inline distT="0" distB="0" distL="0" distR="0" wp14:anchorId="65E9237C" wp14:editId="640A9055">
            <wp:extent cx="5274310" cy="1807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15" w:rsidRDefault="009F1D19" w:rsidP="005B701B">
      <w:pPr>
        <w:pStyle w:val="2"/>
      </w:pPr>
      <w:r>
        <w:t>创建</w:t>
      </w:r>
      <w:r w:rsidR="005B701B" w:rsidRPr="00C17496">
        <w:t>maven</w:t>
      </w:r>
      <w:r w:rsidR="00C17496" w:rsidRPr="00C17496">
        <w:t>-demo</w:t>
      </w:r>
    </w:p>
    <w:p w:rsidR="00741C84" w:rsidRPr="00741C84" w:rsidRDefault="00741C84" w:rsidP="00741C84">
      <w:pPr>
        <w:pStyle w:val="3"/>
      </w:pPr>
      <w:r>
        <w:t>创建</w:t>
      </w:r>
      <w:r>
        <w:t>pom</w:t>
      </w:r>
      <w:r>
        <w:rPr>
          <w:rFonts w:hint="eastAsia"/>
        </w:rPr>
        <w:t>.</w:t>
      </w:r>
      <w:r>
        <w:t>xml</w:t>
      </w:r>
    </w:p>
    <w:p w:rsidR="009021F8" w:rsidRDefault="00AF3DB2" w:rsidP="009021F8">
      <w:r>
        <w:t>在</w:t>
      </w:r>
      <w:r w:rsidR="002C0631" w:rsidRPr="002C0631">
        <w:t>D:\mavenStudy\01</w:t>
      </w:r>
      <w:r>
        <w:t>下</w:t>
      </w:r>
      <w:r w:rsidR="009021F8">
        <w:t>创建</w:t>
      </w:r>
      <w:r w:rsidR="00AB35B2">
        <w:t>pom.xml</w:t>
      </w:r>
      <w:r w:rsidR="009021F8">
        <w:t>文件内容如下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1F29" w:rsidTr="003B5C96">
        <w:tc>
          <w:tcPr>
            <w:tcW w:w="8296" w:type="dxa"/>
          </w:tcPr>
          <w:p w:rsidR="008929C9" w:rsidRDefault="008929C9" w:rsidP="008929C9">
            <w:r>
              <w:t>&lt;?xml version="1.0" encoding="UTF-8"?&gt;</w:t>
            </w:r>
          </w:p>
          <w:p w:rsidR="008929C9" w:rsidRDefault="008929C9" w:rsidP="008929C9">
            <w:r>
              <w:t>&lt;project xmlns="http://maven.apache.org/POM/4.0.0" xmlns:xsi="http://www.w3.org/2001/XMLSchema-instance"</w:t>
            </w:r>
          </w:p>
          <w:p w:rsidR="008929C9" w:rsidRDefault="008929C9" w:rsidP="008929C9">
            <w:r>
              <w:tab/>
              <w:t>xsi:schemaLocation="http://maven.apache.org/POM/4.0.0 http://maven.apache.org/maven-v4_0_0.xsd"&gt;</w:t>
            </w:r>
          </w:p>
          <w:p w:rsidR="008929C9" w:rsidRDefault="008929C9" w:rsidP="008929C9"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描述这个</w:t>
            </w:r>
            <w:r>
              <w:rPr>
                <w:rFonts w:hint="eastAsia"/>
              </w:rPr>
              <w:t>POM</w:t>
            </w:r>
            <w:r>
              <w:rPr>
                <w:rFonts w:hint="eastAsia"/>
              </w:rPr>
              <w:t>文件是遵从哪个版本的项目描述符</w:t>
            </w:r>
            <w:r>
              <w:rPr>
                <w:rFonts w:hint="eastAsia"/>
              </w:rPr>
              <w:t>--&gt;</w:t>
            </w:r>
          </w:p>
          <w:p w:rsidR="008929C9" w:rsidRDefault="008929C9" w:rsidP="008929C9">
            <w:r>
              <w:tab/>
              <w:t>&lt;modelVersion&gt;4.0.0&lt;/modelVersion&gt;</w:t>
            </w:r>
          </w:p>
          <w:p w:rsidR="008929C9" w:rsidRDefault="008929C9" w:rsidP="008929C9"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groupid,</w:t>
            </w:r>
            <w:r>
              <w:rPr>
                <w:rFonts w:hint="eastAsia"/>
              </w:rPr>
              <w:t>其实就是项目的包名</w:t>
            </w:r>
            <w:r>
              <w:rPr>
                <w:rFonts w:hint="eastAsia"/>
              </w:rPr>
              <w:t>--&gt;</w:t>
            </w:r>
          </w:p>
          <w:p w:rsidR="008929C9" w:rsidRDefault="008929C9" w:rsidP="008929C9">
            <w:r>
              <w:tab/>
              <w:t>&lt;groupId&gt;com.rkg&lt;/groupId&gt;</w:t>
            </w:r>
          </w:p>
          <w:p w:rsidR="008929C9" w:rsidRDefault="008929C9" w:rsidP="008929C9"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项目中的哪个模块</w:t>
            </w:r>
            <w:r>
              <w:rPr>
                <w:rFonts w:hint="eastAsia"/>
              </w:rPr>
              <w:t>)--&gt;</w:t>
            </w:r>
          </w:p>
          <w:p w:rsidR="008929C9" w:rsidRDefault="008929C9" w:rsidP="008929C9">
            <w:r>
              <w:tab/>
              <w:t>&lt;artifactId&gt;mavenStudy&lt;/artifactId&gt;</w:t>
            </w:r>
          </w:p>
          <w:p w:rsidR="008929C9" w:rsidRDefault="008929C9" w:rsidP="008929C9"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(SNAPSHOT</w:t>
            </w:r>
            <w:r>
              <w:rPr>
                <w:rFonts w:hint="eastAsia"/>
              </w:rPr>
              <w:t>快照</w:t>
            </w:r>
            <w:r>
              <w:rPr>
                <w:rFonts w:hint="eastAsia"/>
              </w:rPr>
              <w:t>)--&gt;</w:t>
            </w:r>
          </w:p>
          <w:p w:rsidR="008929C9" w:rsidRDefault="008929C9" w:rsidP="008929C9">
            <w:r>
              <w:tab/>
              <w:t>&lt;version&gt;0.0.1-SNAPSHOT&lt;/version&gt;</w:t>
            </w:r>
          </w:p>
          <w:p w:rsidR="008929C9" w:rsidRDefault="008929C9" w:rsidP="008929C9">
            <w:r>
              <w:lastRenderedPageBreak/>
              <w:tab/>
              <w:t>&lt;dependencies&gt;</w:t>
            </w:r>
          </w:p>
          <w:p w:rsidR="008929C9" w:rsidRDefault="008929C9" w:rsidP="008929C9">
            <w:r>
              <w:tab/>
            </w:r>
            <w:r>
              <w:tab/>
              <w:t>&lt;dependency&gt;</w:t>
            </w:r>
          </w:p>
          <w:p w:rsidR="008929C9" w:rsidRDefault="008929C9" w:rsidP="008929C9">
            <w:r>
              <w:tab/>
            </w:r>
            <w:r>
              <w:tab/>
            </w:r>
            <w:r>
              <w:tab/>
              <w:t>&lt;groupId&gt;junit&lt;/groupId&gt;</w:t>
            </w:r>
          </w:p>
          <w:p w:rsidR="008929C9" w:rsidRDefault="008929C9" w:rsidP="008929C9">
            <w:r>
              <w:tab/>
            </w:r>
            <w:r>
              <w:tab/>
            </w:r>
            <w:r>
              <w:tab/>
              <w:t>&lt;artifactId&gt;junit&lt;/artifactId&gt;</w:t>
            </w:r>
          </w:p>
          <w:p w:rsidR="008929C9" w:rsidRDefault="008929C9" w:rsidP="008929C9">
            <w:r>
              <w:tab/>
            </w:r>
            <w:r>
              <w:tab/>
            </w:r>
            <w:r>
              <w:tab/>
              <w:t>&lt;version&gt;4.12&lt;/version&gt;</w:t>
            </w:r>
          </w:p>
          <w:p w:rsidR="008929C9" w:rsidRDefault="008929C9" w:rsidP="008929C9">
            <w:r>
              <w:tab/>
            </w:r>
            <w:r>
              <w:tab/>
            </w:r>
            <w:r>
              <w:tab/>
              <w:t>&lt;scope&gt;test&lt;/scope&gt;</w:t>
            </w:r>
          </w:p>
          <w:p w:rsidR="008929C9" w:rsidRDefault="008929C9" w:rsidP="008929C9">
            <w:r>
              <w:tab/>
            </w:r>
            <w:r>
              <w:tab/>
              <w:t>&lt;/dependency&gt;</w:t>
            </w:r>
          </w:p>
          <w:p w:rsidR="008929C9" w:rsidRDefault="008929C9" w:rsidP="008929C9">
            <w:r>
              <w:tab/>
              <w:t>&lt;/dependencies&gt;</w:t>
            </w:r>
          </w:p>
          <w:p w:rsidR="008929C9" w:rsidRDefault="008929C9" w:rsidP="008929C9">
            <w:r>
              <w:tab/>
            </w:r>
          </w:p>
          <w:p w:rsidR="00E21F29" w:rsidRPr="0038241D" w:rsidRDefault="008929C9" w:rsidP="008929C9">
            <w:r>
              <w:t>&lt;/project&gt;</w:t>
            </w:r>
          </w:p>
        </w:tc>
      </w:tr>
    </w:tbl>
    <w:p w:rsidR="00741C84" w:rsidRDefault="00741C84" w:rsidP="009021F8"/>
    <w:p w:rsidR="00741C84" w:rsidRDefault="00741C84" w:rsidP="00741C84">
      <w:pPr>
        <w:pStyle w:val="3"/>
      </w:pPr>
      <w:r>
        <w:t>创建</w:t>
      </w:r>
      <w:r>
        <w:t>java</w:t>
      </w:r>
      <w:r>
        <w:t>文件</w:t>
      </w:r>
    </w:p>
    <w:p w:rsidR="009021F8" w:rsidRPr="009021F8" w:rsidRDefault="002C0631" w:rsidP="00741C84">
      <w:r>
        <w:rPr>
          <w:rFonts w:hint="eastAsia"/>
        </w:rPr>
        <w:t>在</w:t>
      </w:r>
      <w:r w:rsidRPr="002C0631">
        <w:t>D:\mavenStudy\01</w:t>
      </w:r>
      <w:r>
        <w:t>目录下创建</w:t>
      </w:r>
      <w:r>
        <w:t>src/main/java</w:t>
      </w:r>
      <w:r>
        <w:t>文件夹</w:t>
      </w:r>
      <w:r w:rsidR="0015457E">
        <w:rPr>
          <w:rFonts w:hint="eastAsia"/>
        </w:rPr>
        <w:t>(</w:t>
      </w:r>
      <w:r w:rsidR="0015457E">
        <w:rPr>
          <w:rFonts w:hint="eastAsia"/>
        </w:rPr>
        <w:t>固定写法</w:t>
      </w:r>
      <w:r w:rsidR="0015457E">
        <w:rPr>
          <w:rFonts w:hint="eastAsia"/>
        </w:rPr>
        <w:t>,mavan</w:t>
      </w:r>
      <w:r w:rsidR="0015457E">
        <w:rPr>
          <w:rFonts w:hint="eastAsia"/>
        </w:rPr>
        <w:t>中</w:t>
      </w:r>
      <w:r w:rsidR="0015457E">
        <w:rPr>
          <w:rFonts w:hint="eastAsia"/>
        </w:rPr>
        <w:t>java</w:t>
      </w:r>
      <w:r w:rsidR="0015457E">
        <w:rPr>
          <w:rFonts w:hint="eastAsia"/>
        </w:rPr>
        <w:t>文件需要放在这个目录下</w:t>
      </w:r>
      <w:r w:rsidR="0015457E">
        <w:rPr>
          <w:rFonts w:hint="eastAsia"/>
        </w:rPr>
        <w:t>)</w:t>
      </w:r>
    </w:p>
    <w:p w:rsidR="00C96515" w:rsidRDefault="00A15294" w:rsidP="005F1171">
      <w:r>
        <w:t>在</w:t>
      </w:r>
      <w:r>
        <w:t>D:\mavenStudy\01\src\main\java</w:t>
      </w:r>
      <w:r>
        <w:t>创建</w:t>
      </w:r>
      <w:r>
        <w:t>Hello</w:t>
      </w:r>
      <w:r>
        <w:rPr>
          <w:rFonts w:hint="eastAsia"/>
        </w:rPr>
        <w:t>.</w:t>
      </w:r>
      <w:r>
        <w:t>java</w:t>
      </w:r>
      <w:r>
        <w:t>内容如下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13E9" w:rsidTr="00A15294">
        <w:tc>
          <w:tcPr>
            <w:tcW w:w="8296" w:type="dxa"/>
          </w:tcPr>
          <w:p w:rsidR="009E13E9" w:rsidRDefault="009E13E9" w:rsidP="009E13E9">
            <w:r>
              <w:t>package com.rkg;</w:t>
            </w:r>
          </w:p>
          <w:p w:rsidR="009E13E9" w:rsidRDefault="009E13E9" w:rsidP="009E13E9">
            <w:r>
              <w:t>public class Hello{</w:t>
            </w:r>
          </w:p>
          <w:p w:rsidR="009E13E9" w:rsidRDefault="009E13E9" w:rsidP="009E13E9">
            <w:r>
              <w:tab/>
              <w:t>public static void main(String[] args) {</w:t>
            </w:r>
          </w:p>
          <w:p w:rsidR="009E13E9" w:rsidRDefault="009E13E9" w:rsidP="009E13E9">
            <w:r>
              <w:tab/>
            </w:r>
            <w:r>
              <w:tab/>
              <w:t>System.out.println("hello maven");</w:t>
            </w:r>
          </w:p>
          <w:p w:rsidR="009E13E9" w:rsidRDefault="009E13E9" w:rsidP="009E13E9">
            <w:r>
              <w:tab/>
              <w:t>}</w:t>
            </w:r>
          </w:p>
          <w:p w:rsidR="009E13E9" w:rsidRDefault="009E13E9" w:rsidP="00957666">
            <w:r>
              <w:tab/>
            </w:r>
          </w:p>
          <w:p w:rsidR="009E13E9" w:rsidRDefault="009E13E9" w:rsidP="009E13E9">
            <w:r>
              <w:lastRenderedPageBreak/>
              <w:tab/>
              <w:t>public String sayHello(String name){</w:t>
            </w:r>
          </w:p>
          <w:p w:rsidR="009E13E9" w:rsidRDefault="009E13E9" w:rsidP="009E13E9">
            <w:r>
              <w:tab/>
            </w:r>
            <w:r>
              <w:tab/>
              <w:t>return "hello:"+name;</w:t>
            </w:r>
          </w:p>
          <w:p w:rsidR="009E13E9" w:rsidRDefault="009E13E9" w:rsidP="009E13E9">
            <w:r>
              <w:tab/>
              <w:t>}</w:t>
            </w:r>
          </w:p>
          <w:p w:rsidR="009E13E9" w:rsidRPr="007573C4" w:rsidRDefault="009E13E9" w:rsidP="009E13E9">
            <w:r>
              <w:t>}</w:t>
            </w:r>
            <w:r>
              <w:tab/>
            </w:r>
          </w:p>
        </w:tc>
      </w:tr>
    </w:tbl>
    <w:p w:rsidR="00A15294" w:rsidRDefault="0015457E" w:rsidP="005F1171">
      <w:r>
        <w:rPr>
          <w:rFonts w:hint="eastAsia"/>
        </w:rPr>
        <w:lastRenderedPageBreak/>
        <w:t>由于包名是</w:t>
      </w:r>
      <w:r w:rsidR="00BA27A6" w:rsidRPr="00BA27A6">
        <w:t>com.rkg</w:t>
      </w:r>
      <w:r w:rsidR="00BA27A6">
        <w:t>所以需要将</w:t>
      </w:r>
      <w:r w:rsidR="00BA27A6">
        <w:t>Hello</w:t>
      </w:r>
      <w:r w:rsidR="00BA27A6">
        <w:rPr>
          <w:rFonts w:hint="eastAsia"/>
        </w:rPr>
        <w:t>.</w:t>
      </w:r>
      <w:r w:rsidR="00BA27A6">
        <w:t>java</w:t>
      </w:r>
      <w:r w:rsidR="00BA27A6">
        <w:t>放到</w:t>
      </w:r>
      <w:r w:rsidR="00BA27A6" w:rsidRPr="00BA27A6">
        <w:t>D:\mavenStudy\01\src\main\java\com\rkg</w:t>
      </w:r>
      <w:r w:rsidR="00BA27A6">
        <w:t>目录下</w:t>
      </w:r>
    </w:p>
    <w:p w:rsidR="003B7262" w:rsidRDefault="003B7262" w:rsidP="005F1171">
      <w:r>
        <w:t>目录结构</w:t>
      </w:r>
    </w:p>
    <w:p w:rsidR="003B7262" w:rsidRDefault="003B7262" w:rsidP="005F1171">
      <w:r>
        <w:drawing>
          <wp:inline distT="0" distB="0" distL="0" distR="0" wp14:anchorId="265E4E58" wp14:editId="6A19F0B8">
            <wp:extent cx="5228571" cy="32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28" w:rsidRDefault="00892E28" w:rsidP="00892E28">
      <w:pPr>
        <w:pStyle w:val="3"/>
      </w:pPr>
      <w:r>
        <w:t>编译</w:t>
      </w:r>
      <w:r w:rsidR="00D54E88">
        <w:t>java</w:t>
      </w:r>
      <w:r w:rsidR="00D54E88">
        <w:t>文件</w:t>
      </w:r>
      <w:r w:rsidR="00882D95" w:rsidRPr="00882D95">
        <w:t>mvn compile</w:t>
      </w:r>
    </w:p>
    <w:p w:rsidR="00892E28" w:rsidRDefault="00892E28" w:rsidP="00892E28">
      <w:r>
        <w:t>打开命令行进入</w:t>
      </w:r>
      <w:r w:rsidRPr="00C15C2B">
        <w:t>D:\mavenStudy\01</w:t>
      </w:r>
      <w:r>
        <w:t>目录下执行</w:t>
      </w:r>
      <w:r>
        <w:t>mvn compile</w:t>
      </w:r>
    </w:p>
    <w:p w:rsidR="00677A6D" w:rsidRDefault="00677A6D" w:rsidP="00892E28">
      <w:r>
        <w:t>在</w:t>
      </w:r>
      <w:r>
        <w:t>target</w:t>
      </w:r>
      <w:r>
        <w:t>目录下生成</w:t>
      </w:r>
      <w:r>
        <w:t>class</w:t>
      </w:r>
      <w:r>
        <w:t>文件</w:t>
      </w:r>
    </w:p>
    <w:p w:rsidR="00892E28" w:rsidRDefault="009E1A7D" w:rsidP="00892E28">
      <w:r>
        <w:lastRenderedPageBreak/>
        <w:drawing>
          <wp:inline distT="0" distB="0" distL="0" distR="0" wp14:anchorId="75599FCC" wp14:editId="2074D34D">
            <wp:extent cx="5274310" cy="27565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28" w:rsidRDefault="00892E28" w:rsidP="00892E28">
      <w:r>
        <w:t>此时查看目录结构</w:t>
      </w:r>
    </w:p>
    <w:p w:rsidR="00892E28" w:rsidRDefault="00892E28" w:rsidP="00892E28">
      <w:r>
        <w:drawing>
          <wp:inline distT="0" distB="0" distL="0" distR="0" wp14:anchorId="1251CACD" wp14:editId="66DDE7DF">
            <wp:extent cx="5274310" cy="2532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28" w:rsidRDefault="00892E28" w:rsidP="00892E28"/>
    <w:p w:rsidR="00892E28" w:rsidRDefault="00892E28" w:rsidP="005F1171"/>
    <w:p w:rsidR="00892E28" w:rsidRDefault="00892E28" w:rsidP="005F1171"/>
    <w:p w:rsidR="00892E28" w:rsidRDefault="00892E28" w:rsidP="005F1171"/>
    <w:p w:rsidR="008E4E37" w:rsidRPr="008E4E37" w:rsidRDefault="008E4E37" w:rsidP="008E4E37">
      <w:pPr>
        <w:pStyle w:val="3"/>
      </w:pPr>
      <w:r w:rsidRPr="008E4E37">
        <w:t>创建测试</w:t>
      </w:r>
      <w:r w:rsidR="0071148B">
        <w:rPr>
          <w:rFonts w:hint="eastAsia"/>
        </w:rPr>
        <w:t>文件</w:t>
      </w:r>
    </w:p>
    <w:p w:rsidR="00291448" w:rsidRDefault="00D92CDE" w:rsidP="005F1171">
      <w:r>
        <w:t>在</w:t>
      </w:r>
      <w:r w:rsidR="00B95381" w:rsidRPr="00B95381">
        <w:t>D:\mavenStudy\01\</w:t>
      </w:r>
      <w:r>
        <w:t>目录下创建</w:t>
      </w:r>
      <w:r w:rsidR="00B95381" w:rsidRPr="00B95381">
        <w:t>src\test\java</w:t>
      </w:r>
      <w:r>
        <w:t>目录</w:t>
      </w:r>
      <w:r>
        <w:rPr>
          <w:rFonts w:hint="eastAsia"/>
        </w:rPr>
        <w:t>(</w:t>
      </w:r>
      <w:r>
        <w:rPr>
          <w:rFonts w:hint="eastAsia"/>
        </w:rPr>
        <w:t>固定写法</w:t>
      </w:r>
      <w:r>
        <w:rPr>
          <w:rFonts w:hint="eastAsia"/>
        </w:rPr>
        <w:t>,maven</w:t>
      </w:r>
      <w:r>
        <w:rPr>
          <w:rFonts w:hint="eastAsia"/>
        </w:rPr>
        <w:t>中的测试文件放在这里</w:t>
      </w:r>
      <w:r>
        <w:rPr>
          <w:rFonts w:hint="eastAsia"/>
        </w:rPr>
        <w:t>)</w:t>
      </w:r>
      <w:r w:rsidR="00291448">
        <w:rPr>
          <w:rFonts w:hint="eastAsia"/>
        </w:rPr>
        <w:t>并在</w:t>
      </w:r>
      <w:r w:rsidR="00291448" w:rsidRPr="00291448">
        <w:t>D:\mavenStudy\01\src\test\java</w:t>
      </w:r>
      <w:r w:rsidR="00291448">
        <w:t>目录下</w:t>
      </w:r>
      <w:r w:rsidR="00291448">
        <w:lastRenderedPageBreak/>
        <w:t>创建</w:t>
      </w:r>
      <w:r w:rsidR="00291448">
        <w:t>TestHello.java</w:t>
      </w:r>
      <w:r w:rsidR="00291448">
        <w:t>文件</w:t>
      </w:r>
      <w:r w:rsidR="00291448">
        <w:rPr>
          <w:rFonts w:hint="eastAsia"/>
        </w:rPr>
        <w:t>,</w:t>
      </w:r>
      <w:r w:rsidR="00291448">
        <w:t>内容如下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394F" w:rsidTr="00B3394F">
        <w:tc>
          <w:tcPr>
            <w:tcW w:w="8296" w:type="dxa"/>
          </w:tcPr>
          <w:p w:rsidR="00B3394F" w:rsidRDefault="00B3394F" w:rsidP="00B3394F">
            <w:r>
              <w:t>package com.rkg;</w:t>
            </w:r>
          </w:p>
          <w:p w:rsidR="00B3394F" w:rsidRDefault="00B3394F" w:rsidP="00B3394F"/>
          <w:p w:rsidR="00B3394F" w:rsidRDefault="00B3394F" w:rsidP="00B3394F">
            <w:r>
              <w:t>import org.junit.Test;</w:t>
            </w:r>
          </w:p>
          <w:p w:rsidR="00B3394F" w:rsidRDefault="00B3394F" w:rsidP="00B3394F"/>
          <w:p w:rsidR="00B3394F" w:rsidRDefault="00B3394F" w:rsidP="00B3394F">
            <w:r>
              <w:t>public class TestHello{</w:t>
            </w:r>
          </w:p>
          <w:p w:rsidR="00B3394F" w:rsidRDefault="00B3394F" w:rsidP="00B3394F">
            <w:r>
              <w:tab/>
              <w:t>@Test</w:t>
            </w:r>
          </w:p>
          <w:p w:rsidR="00B3394F" w:rsidRDefault="00B3394F" w:rsidP="00B3394F">
            <w:r>
              <w:tab/>
              <w:t>public void testHello(){</w:t>
            </w:r>
          </w:p>
          <w:p w:rsidR="00B3394F" w:rsidRDefault="00B3394F" w:rsidP="00B3394F">
            <w:r>
              <w:tab/>
            </w:r>
            <w:r>
              <w:tab/>
              <w:t>Hello h=new Hello();</w:t>
            </w:r>
          </w:p>
          <w:p w:rsidR="00B3394F" w:rsidRDefault="00B3394F" w:rsidP="00B3394F">
            <w:r>
              <w:tab/>
            </w:r>
            <w:r>
              <w:tab/>
              <w:t>System.out.println(h.sayHello("zhangsan"));</w:t>
            </w:r>
          </w:p>
          <w:p w:rsidR="00B3394F" w:rsidRDefault="00B3394F" w:rsidP="00B3394F">
            <w:r>
              <w:tab/>
              <w:t>}</w:t>
            </w:r>
          </w:p>
          <w:p w:rsidR="00B3394F" w:rsidRDefault="00B3394F" w:rsidP="00902E34">
            <w:r>
              <w:t>}</w:t>
            </w:r>
          </w:p>
        </w:tc>
      </w:tr>
    </w:tbl>
    <w:p w:rsidR="00FC5253" w:rsidRDefault="00FC5253" w:rsidP="005F1171">
      <w:r>
        <w:rPr>
          <w:rFonts w:hint="eastAsia"/>
        </w:rPr>
        <w:t>目录结构</w:t>
      </w:r>
    </w:p>
    <w:p w:rsidR="008E4E37" w:rsidRDefault="00FC5253" w:rsidP="005F1171">
      <w:r>
        <w:drawing>
          <wp:inline distT="0" distB="0" distL="0" distR="0" wp14:anchorId="52A90E42" wp14:editId="5C436313">
            <wp:extent cx="5180952" cy="2771429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15" w:rsidRDefault="005F3957" w:rsidP="00F8283C">
      <w:pPr>
        <w:pStyle w:val="3"/>
      </w:pPr>
      <w:r>
        <w:lastRenderedPageBreak/>
        <w:t>编译测试文件</w:t>
      </w:r>
      <w:r w:rsidR="00882D95" w:rsidRPr="00882D95">
        <w:rPr>
          <w:rFonts w:hint="eastAsia"/>
        </w:rPr>
        <w:t>mvn</w:t>
      </w:r>
      <w:r w:rsidR="00882D95" w:rsidRPr="00882D95">
        <w:t xml:space="preserve"> test</w:t>
      </w:r>
    </w:p>
    <w:p w:rsidR="005D47EE" w:rsidRDefault="005D47EE" w:rsidP="005D47EE">
      <w:r>
        <w:t>打开</w:t>
      </w:r>
      <w:r>
        <w:t>dos</w:t>
      </w:r>
      <w:r>
        <w:t>命令行在</w:t>
      </w:r>
      <w:r w:rsidRPr="005D47EE">
        <w:t>D:\mavenStudy\01</w:t>
      </w:r>
      <w:r>
        <w:t>目录执行</w:t>
      </w:r>
      <w:r>
        <w:t>mvn test</w:t>
      </w:r>
    </w:p>
    <w:p w:rsidR="00916144" w:rsidRDefault="00916144" w:rsidP="005D47EE">
      <w:r>
        <w:drawing>
          <wp:inline distT="0" distB="0" distL="0" distR="0" wp14:anchorId="71986DA4" wp14:editId="53714A80">
            <wp:extent cx="5274310" cy="2609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44" w:rsidRDefault="00F019DA" w:rsidP="005D47EE">
      <w:r>
        <w:rPr>
          <w:rFonts w:hint="eastAsia"/>
        </w:rPr>
        <w:t>提示如下错误</w:t>
      </w:r>
      <w:r w:rsidR="002049C6">
        <w:rPr>
          <w:rFonts w:hint="eastAsia"/>
        </w:rPr>
        <w:t>程序包</w:t>
      </w:r>
      <w:r>
        <w:rPr>
          <w:rFonts w:hint="eastAsia"/>
        </w:rPr>
        <w:t>org</w:t>
      </w:r>
      <w:r>
        <w:t>.junit</w:t>
      </w:r>
      <w:r>
        <w:t>不存在</w:t>
      </w:r>
    </w:p>
    <w:p w:rsidR="0095449B" w:rsidRDefault="0095449B" w:rsidP="005D47EE">
      <w:r>
        <w:t>修改</w:t>
      </w:r>
      <w:r>
        <w:t>pom</w:t>
      </w:r>
      <w:r>
        <w:rPr>
          <w:rFonts w:hint="eastAsia"/>
        </w:rPr>
        <w:t>.</w:t>
      </w:r>
      <w:r>
        <w:t>xml</w:t>
      </w:r>
      <w:r>
        <w:t>文件添加</w:t>
      </w:r>
      <w:r>
        <w:t>junit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0152" w:rsidTr="00880152">
        <w:tc>
          <w:tcPr>
            <w:tcW w:w="8296" w:type="dxa"/>
          </w:tcPr>
          <w:p w:rsidR="00880152" w:rsidRDefault="00880152" w:rsidP="00880152">
            <w:r>
              <w:t>&lt;?xml version="1.0" encoding="UTF-8"?&gt;</w:t>
            </w:r>
          </w:p>
          <w:p w:rsidR="00880152" w:rsidRDefault="00880152" w:rsidP="00880152">
            <w:r>
              <w:t>&lt;project xmlns="http://maven.apache.org/POM/4.0.0" xmlns:xsi="http://www.w3.org/2001/XMLSchema-instance"</w:t>
            </w:r>
          </w:p>
          <w:p w:rsidR="00880152" w:rsidRDefault="00880152" w:rsidP="00880152">
            <w:r>
              <w:tab/>
              <w:t>xsi:schemaLocation="http://maven.apache.org/POM/4.0.0 http://maven.apache.org/maven-v4_0_0.xsd"&gt;</w:t>
            </w:r>
          </w:p>
          <w:p w:rsidR="00880152" w:rsidRDefault="00880152" w:rsidP="00880152"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描述这个</w:t>
            </w:r>
            <w:r>
              <w:rPr>
                <w:rFonts w:hint="eastAsia"/>
              </w:rPr>
              <w:t>POM</w:t>
            </w:r>
            <w:r>
              <w:rPr>
                <w:rFonts w:hint="eastAsia"/>
              </w:rPr>
              <w:t>文件是遵从哪个版本的项目描述符</w:t>
            </w:r>
            <w:r>
              <w:rPr>
                <w:rFonts w:hint="eastAsia"/>
              </w:rPr>
              <w:t>--&gt;</w:t>
            </w:r>
          </w:p>
          <w:p w:rsidR="00880152" w:rsidRDefault="00880152" w:rsidP="00880152">
            <w:r>
              <w:tab/>
              <w:t>&lt;modelVersion&gt;4.0.0&lt;/modelVersion&gt;</w:t>
            </w:r>
          </w:p>
          <w:p w:rsidR="00880152" w:rsidRDefault="00880152" w:rsidP="00880152"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groupid,</w:t>
            </w:r>
            <w:r>
              <w:rPr>
                <w:rFonts w:hint="eastAsia"/>
              </w:rPr>
              <w:t>其实就是项目的包名</w:t>
            </w:r>
            <w:r>
              <w:rPr>
                <w:rFonts w:hint="eastAsia"/>
              </w:rPr>
              <w:t>--&gt;</w:t>
            </w:r>
          </w:p>
          <w:p w:rsidR="00880152" w:rsidRDefault="00880152" w:rsidP="00880152">
            <w:r>
              <w:tab/>
              <w:t>&lt;groupId&gt;com.rkg&lt;/groupId&gt;</w:t>
            </w:r>
          </w:p>
          <w:p w:rsidR="00880152" w:rsidRDefault="00880152" w:rsidP="00880152"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项目中的哪个模块</w:t>
            </w:r>
            <w:r>
              <w:rPr>
                <w:rFonts w:hint="eastAsia"/>
              </w:rPr>
              <w:t>)--&gt;</w:t>
            </w:r>
          </w:p>
          <w:p w:rsidR="00880152" w:rsidRDefault="00880152" w:rsidP="00880152">
            <w:r>
              <w:lastRenderedPageBreak/>
              <w:tab/>
              <w:t>&lt;artifactId&gt;shiroTest&lt;/artifactId&gt;</w:t>
            </w:r>
          </w:p>
          <w:p w:rsidR="00880152" w:rsidRDefault="00880152" w:rsidP="00880152"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(SNAPSHOT</w:t>
            </w:r>
            <w:r>
              <w:rPr>
                <w:rFonts w:hint="eastAsia"/>
              </w:rPr>
              <w:t>快照</w:t>
            </w:r>
            <w:r>
              <w:rPr>
                <w:rFonts w:hint="eastAsia"/>
              </w:rPr>
              <w:t>)--&gt;</w:t>
            </w:r>
          </w:p>
          <w:p w:rsidR="00880152" w:rsidRDefault="00880152" w:rsidP="00880152">
            <w:r>
              <w:tab/>
              <w:t>&lt;version&gt;0.0.1-SNAPSHOT&lt;/version&gt;</w:t>
            </w:r>
          </w:p>
          <w:p w:rsidR="00880152" w:rsidRDefault="00880152" w:rsidP="00880152">
            <w:r>
              <w:tab/>
              <w:t>&lt;dependencies&gt;</w:t>
            </w:r>
          </w:p>
          <w:p w:rsidR="00880152" w:rsidRDefault="00880152" w:rsidP="00880152">
            <w:r>
              <w:tab/>
            </w:r>
            <w:r>
              <w:tab/>
              <w:t>&lt;dependency&gt;</w:t>
            </w:r>
          </w:p>
          <w:p w:rsidR="00880152" w:rsidRDefault="00880152" w:rsidP="00880152">
            <w:r>
              <w:tab/>
            </w:r>
            <w:r>
              <w:tab/>
            </w:r>
            <w:r>
              <w:tab/>
              <w:t>&lt;groupId&gt;junit&lt;/groupId&gt;</w:t>
            </w:r>
          </w:p>
          <w:p w:rsidR="00880152" w:rsidRDefault="00880152" w:rsidP="00880152">
            <w:r>
              <w:tab/>
            </w:r>
            <w:r>
              <w:tab/>
            </w:r>
            <w:r>
              <w:tab/>
              <w:t>&lt;artifactId&gt;junit&lt;/artifactId&gt;</w:t>
            </w:r>
          </w:p>
          <w:p w:rsidR="00880152" w:rsidRDefault="00880152" w:rsidP="00880152">
            <w:r>
              <w:tab/>
            </w:r>
            <w:r>
              <w:tab/>
            </w:r>
            <w:r>
              <w:tab/>
              <w:t>&lt;version&gt;4.12&lt;/version&gt;</w:t>
            </w:r>
          </w:p>
          <w:p w:rsidR="00880152" w:rsidRDefault="00880152" w:rsidP="00880152">
            <w:r>
              <w:tab/>
            </w:r>
            <w:r>
              <w:tab/>
            </w:r>
            <w:r>
              <w:tab/>
              <w:t>&lt;scope&gt;test&lt;/scope&gt;</w:t>
            </w:r>
          </w:p>
          <w:p w:rsidR="00880152" w:rsidRDefault="00880152" w:rsidP="00880152">
            <w:r>
              <w:tab/>
            </w:r>
            <w:r>
              <w:tab/>
              <w:t>&lt;/dependency&gt;</w:t>
            </w:r>
          </w:p>
          <w:p w:rsidR="00880152" w:rsidRDefault="00880152" w:rsidP="00880152">
            <w:r>
              <w:tab/>
              <w:t>&lt;/dependencies&gt;</w:t>
            </w:r>
          </w:p>
          <w:p w:rsidR="00880152" w:rsidRDefault="00880152" w:rsidP="00880152">
            <w:r>
              <w:tab/>
            </w:r>
          </w:p>
          <w:p w:rsidR="00880152" w:rsidRDefault="00880152" w:rsidP="00880152">
            <w:r>
              <w:t>&lt;/project&gt;</w:t>
            </w:r>
          </w:p>
        </w:tc>
      </w:tr>
    </w:tbl>
    <w:p w:rsidR="0095449B" w:rsidRDefault="00D44B63" w:rsidP="005D47EE">
      <w:r>
        <w:rPr>
          <w:rFonts w:hint="eastAsia"/>
        </w:rPr>
        <w:lastRenderedPageBreak/>
        <w:t>重新执行</w:t>
      </w:r>
      <w:r>
        <w:rPr>
          <w:rFonts w:hint="eastAsia"/>
        </w:rPr>
        <w:t>mvn</w:t>
      </w:r>
      <w:r>
        <w:t xml:space="preserve"> test</w:t>
      </w:r>
      <w:r w:rsidR="005578B2">
        <w:rPr>
          <w:rFonts w:hint="eastAsia"/>
        </w:rPr>
        <w:t>,</w:t>
      </w:r>
      <w:r w:rsidR="005578B2">
        <w:t>提示测试成功</w:t>
      </w:r>
    </w:p>
    <w:p w:rsidR="00D44B63" w:rsidRDefault="00D44B63" w:rsidP="005D47EE">
      <w:r>
        <w:drawing>
          <wp:inline distT="0" distB="0" distL="0" distR="0" wp14:anchorId="36783890" wp14:editId="6671F5F4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D2" w:rsidRPr="005D47EE" w:rsidRDefault="009410D2" w:rsidP="005D47EE">
      <w:r>
        <w:t>此时目录结构</w:t>
      </w:r>
    </w:p>
    <w:p w:rsidR="00C96515" w:rsidRDefault="009410D2" w:rsidP="005F1171">
      <w:r>
        <w:lastRenderedPageBreak/>
        <w:drawing>
          <wp:inline distT="0" distB="0" distL="0" distR="0" wp14:anchorId="3C4B5C6C" wp14:editId="57D2F2FE">
            <wp:extent cx="3628571" cy="44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15" w:rsidRDefault="00495C2D" w:rsidP="00751D1D">
      <w:pPr>
        <w:pStyle w:val="3"/>
      </w:pPr>
      <w:r>
        <w:t>清理编译的文件</w:t>
      </w:r>
      <w:r w:rsidR="00751D1D">
        <w:t>mvn clean</w:t>
      </w:r>
      <w:r w:rsidR="003D4020">
        <w:rPr>
          <w:rFonts w:hint="eastAsia"/>
        </w:rPr>
        <w:t>(target</w:t>
      </w:r>
      <w:r w:rsidR="003D4020">
        <w:rPr>
          <w:rFonts w:hint="eastAsia"/>
        </w:rPr>
        <w:t>目录</w:t>
      </w:r>
      <w:r w:rsidR="003D4020">
        <w:rPr>
          <w:rFonts w:hint="eastAsia"/>
        </w:rPr>
        <w:t>)</w:t>
      </w:r>
    </w:p>
    <w:p w:rsidR="00B04F4B" w:rsidRDefault="00790FAD" w:rsidP="00B04F4B">
      <w:r w:rsidRPr="00790FAD">
        <w:t>打开</w:t>
      </w:r>
      <w:r w:rsidRPr="00790FAD">
        <w:t>dos</w:t>
      </w:r>
      <w:r w:rsidRPr="00790FAD">
        <w:t>命令行在</w:t>
      </w:r>
      <w:r w:rsidRPr="00790FAD">
        <w:t>D:\mavenStudy\01</w:t>
      </w:r>
      <w:r w:rsidRPr="00790FAD">
        <w:t>目录</w:t>
      </w:r>
      <w:r w:rsidR="00B04F4B">
        <w:t>执行</w:t>
      </w:r>
      <w:r w:rsidR="00B04F4B">
        <w:t>mvn clean</w:t>
      </w:r>
      <w:r w:rsidR="00B04F4B">
        <w:t>会发现之前编译的</w:t>
      </w:r>
      <w:r w:rsidR="00B04F4B">
        <w:t>class</w:t>
      </w:r>
      <w:r w:rsidR="00B04F4B">
        <w:t>文件都被删除了</w:t>
      </w:r>
    </w:p>
    <w:p w:rsidR="00B04F4B" w:rsidRPr="00B04F4B" w:rsidRDefault="00B04F4B" w:rsidP="00B04F4B"/>
    <w:p w:rsidR="00495C2D" w:rsidRPr="00495C2D" w:rsidRDefault="00495C2D" w:rsidP="00495C2D">
      <w:r>
        <w:lastRenderedPageBreak/>
        <w:drawing>
          <wp:inline distT="0" distB="0" distL="0" distR="0" wp14:anchorId="563F30AD" wp14:editId="277B766C">
            <wp:extent cx="5274310" cy="3126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15" w:rsidRDefault="00547904" w:rsidP="00956CF4">
      <w:pPr>
        <w:pStyle w:val="3"/>
      </w:pPr>
      <w:r>
        <w:t>清理并打包</w:t>
      </w:r>
      <w:r w:rsidR="00956CF4">
        <w:t>mvn clean package</w:t>
      </w:r>
    </w:p>
    <w:p w:rsidR="00C96515" w:rsidRDefault="00D36BF2" w:rsidP="005F1171">
      <w:r>
        <w:t>将</w:t>
      </w:r>
      <w:r>
        <w:t>java</w:t>
      </w:r>
      <w:r>
        <w:t>项目打成</w:t>
      </w:r>
      <w:r>
        <w:t>jar</w:t>
      </w:r>
      <w:r>
        <w:t>文件</w:t>
      </w:r>
    </w:p>
    <w:p w:rsidR="00F14AFA" w:rsidRDefault="00F14AFA" w:rsidP="005F1171">
      <w:r>
        <w:t>查看</w:t>
      </w:r>
      <w:r>
        <w:t>target</w:t>
      </w:r>
      <w:r>
        <w:t>目录发现会有一个</w:t>
      </w:r>
      <w:r>
        <w:t>jar</w:t>
      </w:r>
      <w:r>
        <w:t>文件</w:t>
      </w:r>
    </w:p>
    <w:p w:rsidR="00D36BF2" w:rsidRDefault="00A25D3D" w:rsidP="005F1171">
      <w:r>
        <w:drawing>
          <wp:inline distT="0" distB="0" distL="0" distR="0" wp14:anchorId="215785FF" wp14:editId="1366188E">
            <wp:extent cx="4838095" cy="314285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B2" w:rsidRDefault="00180CB2" w:rsidP="00180CB2">
      <w:pPr>
        <w:pStyle w:val="3"/>
      </w:pPr>
      <w:r>
        <w:lastRenderedPageBreak/>
        <w:t>清理并将项目打包到本地仓库中</w:t>
      </w:r>
      <w:r>
        <w:t>mvn clean install</w:t>
      </w:r>
    </w:p>
    <w:p w:rsidR="008B633E" w:rsidRPr="008B633E" w:rsidRDefault="008B633E" w:rsidP="008B633E">
      <w:r>
        <w:t>此时本地仓库中</w:t>
      </w:r>
      <w:r w:rsidR="006704D8">
        <w:t>会</w:t>
      </w:r>
      <w:r>
        <w:t>生成的</w:t>
      </w:r>
      <w:r w:rsidR="006704D8">
        <w:t>项目的</w:t>
      </w:r>
      <w:r w:rsidR="006704D8">
        <w:t>java</w:t>
      </w:r>
      <w:r>
        <w:t>文件</w:t>
      </w:r>
      <w:r w:rsidR="006704D8">
        <w:rPr>
          <w:rFonts w:hint="eastAsia"/>
        </w:rPr>
        <w:t>,</w:t>
      </w:r>
      <w:r w:rsidR="006704D8">
        <w:rPr>
          <w:rFonts w:hint="eastAsia"/>
        </w:rPr>
        <w:t>在别的项目中就可以使用了</w:t>
      </w:r>
    </w:p>
    <w:p w:rsidR="00180CB2" w:rsidRDefault="00634649" w:rsidP="005F1171">
      <w:r>
        <w:drawing>
          <wp:inline distT="0" distB="0" distL="0" distR="0" wp14:anchorId="22460855" wp14:editId="0036B108">
            <wp:extent cx="5274310" cy="14617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4D" w:rsidRDefault="00C6314D" w:rsidP="005F1171"/>
    <w:p w:rsidR="00C6314D" w:rsidRDefault="00231A22" w:rsidP="00231A22">
      <w:pPr>
        <w:pStyle w:val="2"/>
      </w:pPr>
      <w:r w:rsidRPr="00231A22">
        <w:rPr>
          <w:rFonts w:hint="eastAsia"/>
        </w:rPr>
        <w:t>使用</w:t>
      </w:r>
      <w:r w:rsidRPr="00231A22">
        <w:rPr>
          <w:rFonts w:hint="eastAsia"/>
        </w:rPr>
        <w:t>Archetype</w:t>
      </w:r>
      <w:r w:rsidRPr="00231A22">
        <w:rPr>
          <w:rFonts w:hint="eastAsia"/>
        </w:rPr>
        <w:t>生成项目骨架</w:t>
      </w:r>
    </w:p>
    <w:p w:rsidR="00C6314D" w:rsidRDefault="000979D7" w:rsidP="005F1171">
      <w:r>
        <w:t>使用</w:t>
      </w:r>
      <w:r w:rsidRPr="000979D7">
        <w:t>mvn archetype:generate</w:t>
      </w:r>
      <w:r>
        <w:t>命令可以自动帮我们生成项目结构</w:t>
      </w:r>
    </w:p>
    <w:p w:rsidR="00231A22" w:rsidRDefault="00B912C0" w:rsidP="005F1171">
      <w:r w:rsidRPr="00B912C0">
        <w:rPr>
          <w:rFonts w:hint="eastAsia"/>
        </w:rPr>
        <w:t>会看到</w:t>
      </w:r>
      <w:r>
        <w:rPr>
          <w:rFonts w:hint="eastAsia"/>
        </w:rPr>
        <w:t>长长</w:t>
      </w:r>
      <w:r w:rsidRPr="00B912C0">
        <w:rPr>
          <w:rFonts w:hint="eastAsia"/>
        </w:rPr>
        <w:t>的输出，有很多可用的</w:t>
      </w:r>
      <w:r w:rsidRPr="00B912C0">
        <w:rPr>
          <w:rFonts w:hint="eastAsia"/>
        </w:rPr>
        <w:t>Archetype</w:t>
      </w:r>
      <w:r w:rsidRPr="00B912C0">
        <w:rPr>
          <w:rFonts w:hint="eastAsia"/>
        </w:rPr>
        <w:t>供选择；每一个</w:t>
      </w:r>
      <w:r w:rsidRPr="00B912C0">
        <w:rPr>
          <w:rFonts w:hint="eastAsia"/>
        </w:rPr>
        <w:t>Archetype</w:t>
      </w:r>
      <w:r w:rsidRPr="00B912C0">
        <w:rPr>
          <w:rFonts w:hint="eastAsia"/>
        </w:rPr>
        <w:t>前面都有一个对应的编号，同时命令行会提供一个默认的编号，其对应的</w:t>
      </w:r>
      <w:r w:rsidRPr="00B912C0">
        <w:rPr>
          <w:rFonts w:hint="eastAsia"/>
        </w:rPr>
        <w:t>Archetype</w:t>
      </w:r>
      <w:r w:rsidRPr="00B912C0">
        <w:rPr>
          <w:rFonts w:hint="eastAsia"/>
        </w:rPr>
        <w:t>为</w:t>
      </w:r>
      <w:r w:rsidRPr="00B912C0">
        <w:rPr>
          <w:rFonts w:hint="eastAsia"/>
        </w:rPr>
        <w:t>maven-archetype-quickstart</w:t>
      </w:r>
      <w:r w:rsidRPr="00B912C0">
        <w:rPr>
          <w:rFonts w:hint="eastAsia"/>
        </w:rPr>
        <w:t>，回车选择该</w:t>
      </w:r>
      <w:r w:rsidRPr="00B912C0">
        <w:rPr>
          <w:rFonts w:hint="eastAsia"/>
        </w:rPr>
        <w:t>Archetype:</w:t>
      </w:r>
    </w:p>
    <w:p w:rsidR="00B912C0" w:rsidRDefault="00B912C0" w:rsidP="005F1171">
      <w:r w:rsidRPr="00B912C0">
        <w:rPr>
          <w:rFonts w:hint="eastAsia"/>
        </w:rPr>
        <w:t>紧接着</w:t>
      </w:r>
      <w:r w:rsidRPr="00B912C0">
        <w:rPr>
          <w:rFonts w:hint="eastAsia"/>
        </w:rPr>
        <w:t>Maven</w:t>
      </w:r>
      <w:r w:rsidRPr="00B912C0">
        <w:rPr>
          <w:rFonts w:hint="eastAsia"/>
        </w:rPr>
        <w:t>会提示输入要创建项目的</w:t>
      </w:r>
      <w:r w:rsidRPr="00B912C0">
        <w:rPr>
          <w:rFonts w:hint="eastAsia"/>
        </w:rPr>
        <w:t>groupId,artifactId,version</w:t>
      </w:r>
      <w:r w:rsidRPr="00B912C0">
        <w:rPr>
          <w:rFonts w:hint="eastAsia"/>
        </w:rPr>
        <w:t>及包名</w:t>
      </w:r>
      <w:r w:rsidRPr="00B912C0">
        <w:rPr>
          <w:rFonts w:hint="eastAsia"/>
        </w:rPr>
        <w:t>package</w:t>
      </w:r>
      <w:r w:rsidRPr="00B912C0">
        <w:rPr>
          <w:rFonts w:hint="eastAsia"/>
        </w:rPr>
        <w:t>：</w:t>
      </w:r>
    </w:p>
    <w:p w:rsidR="00AD40EB" w:rsidRDefault="00AD40EB" w:rsidP="005F1171">
      <w:r>
        <w:lastRenderedPageBreak/>
        <w:drawing>
          <wp:inline distT="0" distB="0" distL="0" distR="0" wp14:anchorId="295D3447" wp14:editId="01D9578A">
            <wp:extent cx="4447619" cy="36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22" w:rsidRDefault="00E05851" w:rsidP="00E05851">
      <w:pPr>
        <w:pStyle w:val="1"/>
      </w:pPr>
      <w:r>
        <w:t>maven</w:t>
      </w:r>
      <w:r>
        <w:t>依赖</w:t>
      </w:r>
    </w:p>
    <w:p w:rsidR="00231A22" w:rsidRDefault="00321911" w:rsidP="00321911">
      <w:pPr>
        <w:pStyle w:val="2"/>
      </w:pPr>
      <w:r>
        <w:t>创建</w:t>
      </w:r>
      <w:r>
        <w:t>maven</w:t>
      </w:r>
      <w:r>
        <w:t>工程</w:t>
      </w:r>
    </w:p>
    <w:p w:rsidR="00E877AF" w:rsidRPr="00E877AF" w:rsidRDefault="00E877AF" w:rsidP="00E877A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右键</w:t>
      </w:r>
      <w:r>
        <w:sym w:font="Wingdings" w:char="F0E0"/>
      </w:r>
      <w:r>
        <w:rPr>
          <w:rFonts w:hint="eastAsia"/>
        </w:rPr>
        <w:t>new</w:t>
      </w:r>
      <w:r>
        <w:sym w:font="Wingdings" w:char="F0E0"/>
      </w:r>
      <w:r>
        <w:t>maven project</w:t>
      </w:r>
    </w:p>
    <w:p w:rsidR="00321911" w:rsidRPr="00321911" w:rsidRDefault="00321911" w:rsidP="00321911">
      <w:pPr>
        <w:rPr>
          <w:rFonts w:hint="eastAsia"/>
        </w:rPr>
      </w:pPr>
      <w:r>
        <w:lastRenderedPageBreak/>
        <w:drawing>
          <wp:inline distT="0" distB="0" distL="0" distR="0" wp14:anchorId="6932F5F8" wp14:editId="0FD87694">
            <wp:extent cx="5274310" cy="3514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22" w:rsidRDefault="00E877AF" w:rsidP="00E877AF">
      <w:pPr>
        <w:pStyle w:val="2"/>
      </w:pPr>
      <w:r>
        <w:rPr>
          <w:rFonts w:hint="eastAsia"/>
        </w:rPr>
        <w:t>选择工作空间</w:t>
      </w:r>
      <w:r>
        <w:rPr>
          <w:rFonts w:hint="eastAsia"/>
        </w:rPr>
        <w:t>,</w:t>
      </w:r>
      <w:r>
        <w:rPr>
          <w:rFonts w:hint="eastAsia"/>
        </w:rPr>
        <w:t>使用默认即可</w:t>
      </w:r>
    </w:p>
    <w:p w:rsidR="00E877AF" w:rsidRDefault="00E877AF" w:rsidP="005F1171">
      <w:pPr>
        <w:rPr>
          <w:rFonts w:hint="eastAsia"/>
        </w:rPr>
      </w:pPr>
      <w:r>
        <w:drawing>
          <wp:inline distT="0" distB="0" distL="0" distR="0" wp14:anchorId="6DAD6149" wp14:editId="6D6FD46B">
            <wp:extent cx="5274310" cy="30657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22" w:rsidRDefault="00F30262" w:rsidP="00F30262">
      <w:pPr>
        <w:pStyle w:val="2"/>
      </w:pPr>
      <w:r>
        <w:lastRenderedPageBreak/>
        <w:t>选择默认</w:t>
      </w:r>
      <w:r>
        <w:t>quickstart</w:t>
      </w:r>
    </w:p>
    <w:p w:rsidR="00C6314D" w:rsidRDefault="00F30262" w:rsidP="005F1171">
      <w:r>
        <w:drawing>
          <wp:inline distT="0" distB="0" distL="0" distR="0" wp14:anchorId="21CEC076" wp14:editId="62949C00">
            <wp:extent cx="5274310" cy="30575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62" w:rsidRDefault="00D90D0F" w:rsidP="00D90D0F">
      <w:pPr>
        <w:pStyle w:val="2"/>
      </w:pPr>
      <w:r>
        <w:t>设置</w:t>
      </w:r>
      <w:r w:rsidR="001B5F7B">
        <w:rPr>
          <w:rFonts w:hint="eastAsia"/>
        </w:rPr>
        <w:t>坐标</w:t>
      </w:r>
    </w:p>
    <w:p w:rsidR="003F7721" w:rsidRPr="003F7721" w:rsidRDefault="003F7721" w:rsidP="003F7721">
      <w:pPr>
        <w:widowControl/>
        <w:shd w:val="clear" w:color="auto" w:fill="FFFFFF"/>
        <w:jc w:val="left"/>
        <w:rPr>
          <w:rFonts w:ascii="宋体" w:eastAsia="宋体" w:hAnsi="宋体" w:cs="宋体"/>
          <w:noProof w:val="0"/>
          <w:color w:val="555555"/>
          <w:kern w:val="0"/>
          <w:sz w:val="23"/>
          <w:szCs w:val="23"/>
        </w:rPr>
      </w:pPr>
      <w:r w:rsidRPr="006C2F28">
        <w:rPr>
          <w:rFonts w:ascii="宋体" w:eastAsia="宋体" w:hAnsi="宋体" w:cs="宋体"/>
          <w:bCs/>
          <w:noProof w:val="0"/>
          <w:color w:val="555555"/>
          <w:kern w:val="0"/>
          <w:sz w:val="23"/>
          <w:szCs w:val="23"/>
        </w:rPr>
        <w:t>groupId</w:t>
      </w:r>
      <w:r w:rsidRPr="003F7721">
        <w:rPr>
          <w:rFonts w:ascii="宋体" w:eastAsia="宋体" w:hAnsi="宋体" w:cs="宋体"/>
          <w:noProof w:val="0"/>
          <w:color w:val="555555"/>
          <w:kern w:val="0"/>
          <w:sz w:val="23"/>
          <w:szCs w:val="23"/>
        </w:rPr>
        <w:t>: 定义当前Maven项目隶属的实际项目</w:t>
      </w:r>
    </w:p>
    <w:p w:rsidR="003F7721" w:rsidRPr="003F7721" w:rsidRDefault="003F7721" w:rsidP="003F7721">
      <w:pPr>
        <w:widowControl/>
        <w:shd w:val="clear" w:color="auto" w:fill="FFFFFF"/>
        <w:jc w:val="left"/>
        <w:rPr>
          <w:rFonts w:ascii="宋体" w:eastAsia="宋体" w:hAnsi="宋体" w:cs="宋体"/>
          <w:noProof w:val="0"/>
          <w:color w:val="555555"/>
          <w:kern w:val="0"/>
          <w:sz w:val="23"/>
          <w:szCs w:val="23"/>
        </w:rPr>
      </w:pPr>
      <w:r w:rsidRPr="006C2F28">
        <w:rPr>
          <w:rFonts w:ascii="宋体" w:eastAsia="宋体" w:hAnsi="宋体" w:cs="宋体"/>
          <w:bCs/>
          <w:noProof w:val="0"/>
          <w:color w:val="555555"/>
          <w:kern w:val="0"/>
          <w:sz w:val="23"/>
          <w:szCs w:val="23"/>
        </w:rPr>
        <w:t>artifactId</w:t>
      </w:r>
      <w:r w:rsidRPr="003F7721">
        <w:rPr>
          <w:rFonts w:ascii="宋体" w:eastAsia="宋体" w:hAnsi="宋体" w:cs="宋体"/>
          <w:noProof w:val="0"/>
          <w:color w:val="555555"/>
          <w:kern w:val="0"/>
          <w:sz w:val="23"/>
          <w:szCs w:val="23"/>
        </w:rPr>
        <w:t>: 该元素定义实际项目中的一个Maven项目或模块</w:t>
      </w:r>
    </w:p>
    <w:p w:rsidR="003F7721" w:rsidRPr="003F7721" w:rsidRDefault="003F7721" w:rsidP="003F7721">
      <w:pPr>
        <w:widowControl/>
        <w:shd w:val="clear" w:color="auto" w:fill="FFFFFF"/>
        <w:jc w:val="left"/>
        <w:rPr>
          <w:rFonts w:ascii="宋体" w:eastAsia="宋体" w:hAnsi="宋体" w:cs="宋体"/>
          <w:noProof w:val="0"/>
          <w:color w:val="555555"/>
          <w:kern w:val="0"/>
          <w:sz w:val="23"/>
          <w:szCs w:val="23"/>
        </w:rPr>
      </w:pPr>
      <w:r w:rsidRPr="006C2F28">
        <w:rPr>
          <w:rFonts w:ascii="宋体" w:eastAsia="宋体" w:hAnsi="宋体" w:cs="宋体"/>
          <w:bCs/>
          <w:noProof w:val="0"/>
          <w:color w:val="555555"/>
          <w:kern w:val="0"/>
          <w:sz w:val="23"/>
          <w:szCs w:val="23"/>
        </w:rPr>
        <w:t>version</w:t>
      </w:r>
      <w:r w:rsidRPr="003F7721">
        <w:rPr>
          <w:rFonts w:ascii="宋体" w:eastAsia="宋体" w:hAnsi="宋体" w:cs="宋体"/>
          <w:noProof w:val="0"/>
          <w:color w:val="555555"/>
          <w:kern w:val="0"/>
          <w:sz w:val="23"/>
          <w:szCs w:val="23"/>
        </w:rPr>
        <w:t>: 该元素定义Maven项目当前所处的版本</w:t>
      </w:r>
    </w:p>
    <w:p w:rsidR="00F30262" w:rsidRPr="006C2F28" w:rsidRDefault="00DA0526" w:rsidP="005F1171">
      <w:pPr>
        <w:rPr>
          <w:rFonts w:ascii="宋体" w:eastAsia="宋体" w:hAnsi="宋体" w:hint="eastAsia"/>
        </w:rPr>
      </w:pPr>
      <w:r w:rsidRPr="006C2F28">
        <w:rPr>
          <w:rFonts w:ascii="宋体" w:eastAsia="宋体" w:hAnsi="宋体" w:cs="宋体"/>
          <w:bCs/>
          <w:noProof w:val="0"/>
          <w:color w:val="555555"/>
          <w:kern w:val="0"/>
          <w:sz w:val="23"/>
          <w:szCs w:val="23"/>
        </w:rPr>
        <w:t>package</w:t>
      </w:r>
      <w:r w:rsidRPr="006C2F28">
        <w:rPr>
          <w:rFonts w:ascii="宋体" w:eastAsia="宋体" w:hAnsi="宋体" w:cs="宋体" w:hint="eastAsia"/>
          <w:bCs/>
          <w:noProof w:val="0"/>
          <w:color w:val="555555"/>
          <w:kern w:val="0"/>
          <w:sz w:val="23"/>
          <w:szCs w:val="23"/>
        </w:rPr>
        <w:t>:</w:t>
      </w:r>
      <w:r w:rsidR="007635EC">
        <w:rPr>
          <w:rFonts w:ascii="宋体" w:eastAsia="宋体" w:hAnsi="宋体" w:cs="宋体"/>
          <w:bCs/>
          <w:noProof w:val="0"/>
          <w:color w:val="555555"/>
          <w:kern w:val="0"/>
          <w:sz w:val="23"/>
          <w:szCs w:val="23"/>
        </w:rPr>
        <w:t>创建默认App</w:t>
      </w:r>
      <w:r w:rsidR="007635EC">
        <w:rPr>
          <w:rFonts w:ascii="宋体" w:eastAsia="宋体" w:hAnsi="宋体" w:cs="宋体" w:hint="eastAsia"/>
          <w:bCs/>
          <w:noProof w:val="0"/>
          <w:color w:val="555555"/>
          <w:kern w:val="0"/>
          <w:sz w:val="23"/>
          <w:szCs w:val="23"/>
        </w:rPr>
        <w:t>.</w:t>
      </w:r>
      <w:r w:rsidR="007635EC">
        <w:rPr>
          <w:rFonts w:ascii="宋体" w:eastAsia="宋体" w:hAnsi="宋体" w:cs="宋体"/>
          <w:bCs/>
          <w:noProof w:val="0"/>
          <w:color w:val="555555"/>
          <w:kern w:val="0"/>
          <w:sz w:val="23"/>
          <w:szCs w:val="23"/>
        </w:rPr>
        <w:t>java的目录</w:t>
      </w:r>
    </w:p>
    <w:p w:rsidR="00F30262" w:rsidRDefault="00AF71BF" w:rsidP="005F1171">
      <w:r>
        <w:drawing>
          <wp:inline distT="0" distB="0" distL="0" distR="0" wp14:anchorId="0303FA4F" wp14:editId="3BC9F752">
            <wp:extent cx="5274310" cy="28174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62" w:rsidRDefault="00F30262" w:rsidP="005F1171"/>
    <w:p w:rsidR="00F30262" w:rsidRDefault="00F30262" w:rsidP="005F1171">
      <w:pPr>
        <w:rPr>
          <w:rFonts w:hint="eastAsia"/>
        </w:rPr>
      </w:pPr>
    </w:p>
    <w:p w:rsidR="00795F77" w:rsidRPr="00DC235D" w:rsidRDefault="00795F77" w:rsidP="00795F77">
      <w:pPr>
        <w:pStyle w:val="2"/>
        <w:rPr>
          <w:rFonts w:hint="eastAsia"/>
        </w:rPr>
      </w:pPr>
      <w:r>
        <w:t>说明</w:t>
      </w:r>
    </w:p>
    <w:p w:rsidR="00795F77" w:rsidRDefault="00795F77" w:rsidP="00795F77">
      <w:pPr>
        <w:pStyle w:val="3"/>
      </w:pPr>
      <w:r>
        <w:t>maven</w:t>
      </w:r>
      <w:r>
        <w:t>所有</w:t>
      </w:r>
      <w:r w:rsidRPr="00C50E81">
        <w:t>的</w:t>
      </w:r>
      <w:r>
        <w:t>依赖都是通过坐标来进行存储的</w:t>
      </w:r>
      <w:r>
        <w:rPr>
          <w:rFonts w:hint="eastAsia"/>
        </w:rPr>
        <w:t>(GAV:</w:t>
      </w:r>
      <w:r w:rsidRPr="00FF5100">
        <w:t>groupId</w:t>
      </w:r>
      <w:r>
        <w:rPr>
          <w:rFonts w:hint="eastAsia"/>
        </w:rPr>
        <w:t>,</w:t>
      </w:r>
      <w:r w:rsidRPr="00FF5100">
        <w:rPr>
          <w:rFonts w:ascii="Consolas" w:hAnsi="Consolas" w:cs="Consolas"/>
          <w:noProof w:val="0"/>
          <w:color w:val="3F7F7F"/>
          <w:kern w:val="0"/>
          <w:highlight w:val="blue"/>
        </w:rPr>
        <w:t xml:space="preserve"> </w:t>
      </w:r>
      <w:r w:rsidRPr="00FF5100">
        <w:t>artifactId</w:t>
      </w:r>
      <w:r>
        <w:rPr>
          <w:rFonts w:hint="eastAsia"/>
        </w:rPr>
        <w:t>,</w:t>
      </w:r>
      <w:r w:rsidRPr="00FF5100">
        <w:t>version</w:t>
      </w:r>
      <w:r>
        <w:rPr>
          <w:rFonts w:hint="eastAsia"/>
        </w:rPr>
        <w:t>)</w:t>
      </w:r>
    </w:p>
    <w:p w:rsidR="00795F77" w:rsidRDefault="00795F77" w:rsidP="00795F77">
      <w:pPr>
        <w:pStyle w:val="3"/>
      </w:pPr>
      <w:r>
        <w:t>有一些网上的仓库提供了坐标的查询</w:t>
      </w:r>
      <w:r>
        <w:rPr>
          <w:rFonts w:hint="eastAsia"/>
        </w:rPr>
        <w:t>,</w:t>
      </w:r>
      <w:r>
        <w:t>例如</w:t>
      </w:r>
    </w:p>
    <w:p w:rsidR="00795F77" w:rsidRDefault="00795F77" w:rsidP="00795F77">
      <w:hyperlink r:id="rId24" w:history="1">
        <w:r w:rsidRPr="00AF428E">
          <w:rPr>
            <w:rStyle w:val="a5"/>
          </w:rPr>
          <w:t>http://mvnrepo</w:t>
        </w:r>
        <w:r w:rsidRPr="00AF428E">
          <w:rPr>
            <w:rStyle w:val="a5"/>
          </w:rPr>
          <w:t>s</w:t>
        </w:r>
        <w:r w:rsidRPr="00AF428E">
          <w:rPr>
            <w:rStyle w:val="a5"/>
          </w:rPr>
          <w:t>itory.com/</w:t>
        </w:r>
      </w:hyperlink>
    </w:p>
    <w:p w:rsidR="00795F77" w:rsidRDefault="00795F77" w:rsidP="00795F77">
      <w:pPr>
        <w:pStyle w:val="3"/>
      </w:pPr>
      <w:r>
        <w:t>通过</w:t>
      </w:r>
      <w:r w:rsidRPr="000A28CB">
        <w:t>dependency</w:t>
      </w:r>
      <w:r>
        <w:t>设置依赖</w:t>
      </w:r>
    </w:p>
    <w:p w:rsidR="00795F77" w:rsidRDefault="00795F77" w:rsidP="00795F77">
      <w:r>
        <w:drawing>
          <wp:inline distT="0" distB="0" distL="0" distR="0" wp14:anchorId="3F08EE84" wp14:editId="54B30DC0">
            <wp:extent cx="5274310" cy="22250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77" w:rsidRDefault="00795F77" w:rsidP="00795F77">
      <w:pPr>
        <w:pStyle w:val="3"/>
      </w:pPr>
      <w:r>
        <w:t>maven</w:t>
      </w:r>
      <w:r>
        <w:t>是如何搜索依赖的</w:t>
      </w:r>
      <w:r>
        <w:rPr>
          <w:rFonts w:hint="eastAsia"/>
        </w:rPr>
        <w:t>?</w:t>
      </w:r>
    </w:p>
    <w:p w:rsidR="00795F77" w:rsidRDefault="00795F77" w:rsidP="00795F77">
      <w:r>
        <w:t>首先会在本地仓库查询</w:t>
      </w:r>
      <w:r>
        <w:rPr>
          <w:rFonts w:hint="eastAsia"/>
        </w:rPr>
        <w:t>,</w:t>
      </w:r>
      <w:r>
        <w:t>如果本地仓库没有</w:t>
      </w:r>
      <w:r>
        <w:rPr>
          <w:rFonts w:hint="eastAsia"/>
        </w:rPr>
        <w:t>,</w:t>
      </w:r>
      <w:r>
        <w:t>就去中央仓库查询</w:t>
      </w:r>
    </w:p>
    <w:p w:rsidR="00795F77" w:rsidRDefault="00B11D64" w:rsidP="00B11D64">
      <w:pPr>
        <w:pStyle w:val="3"/>
      </w:pPr>
      <w:r>
        <w:rPr>
          <w:rFonts w:hint="eastAsia"/>
        </w:rPr>
        <w:t>依赖的范围</w:t>
      </w:r>
    </w:p>
    <w:p w:rsidR="00B06C53" w:rsidRDefault="00B22A46" w:rsidP="00500061">
      <w:r w:rsidRPr="00B22A46">
        <w:t>&lt;scope&gt;test&lt;/scope&gt;</w:t>
      </w:r>
      <w:r w:rsidR="00B06C53" w:rsidRPr="00B06C53">
        <w:rPr>
          <w:rFonts w:hint="eastAsia"/>
        </w:rPr>
        <w:t>依赖范围，默认</w:t>
      </w:r>
      <w:r w:rsidR="00B06C53" w:rsidRPr="00B06C53">
        <w:rPr>
          <w:rFonts w:hint="eastAsia"/>
        </w:rPr>
        <w:t>compile</w:t>
      </w:r>
    </w:p>
    <w:p w:rsidR="00B22A46" w:rsidRDefault="00B22A46" w:rsidP="00500061">
      <w:r>
        <w:t>依赖是会被传递的</w:t>
      </w:r>
      <w:r>
        <w:rPr>
          <w:rFonts w:hint="eastAsia"/>
        </w:rPr>
        <w:t>,</w:t>
      </w:r>
      <w:r>
        <w:t>例如</w:t>
      </w:r>
      <w:r>
        <w:t>A</w:t>
      </w:r>
      <w:r>
        <w:t>依赖</w:t>
      </w:r>
      <w:r>
        <w:rPr>
          <w:rFonts w:hint="eastAsia"/>
        </w:rPr>
        <w:t>C</w:t>
      </w:r>
      <w:r>
        <w:t>,B</w:t>
      </w:r>
      <w:r>
        <w:t>依赖</w:t>
      </w:r>
      <w:r>
        <w:t>A</w:t>
      </w:r>
      <w:r>
        <w:rPr>
          <w:rFonts w:hint="eastAsia"/>
        </w:rPr>
        <w:t>,</w:t>
      </w:r>
      <w:r>
        <w:t>则</w:t>
      </w:r>
      <w:r>
        <w:t>B</w:t>
      </w:r>
      <w:r>
        <w:t>也依赖</w:t>
      </w:r>
      <w:r>
        <w:t>C</w:t>
      </w:r>
      <w:r w:rsidR="00796779">
        <w:rPr>
          <w:rFonts w:hint="eastAsia"/>
        </w:rPr>
        <w:t>(</w:t>
      </w:r>
      <w:r w:rsidR="00796779">
        <w:rPr>
          <w:rFonts w:hint="eastAsia"/>
        </w:rPr>
        <w:t>这种依赖基</w:t>
      </w:r>
      <w:r w:rsidR="00796779">
        <w:rPr>
          <w:rFonts w:hint="eastAsia"/>
        </w:rPr>
        <w:lastRenderedPageBreak/>
        <w:t>于</w:t>
      </w:r>
      <w:r w:rsidR="00796779">
        <w:rPr>
          <w:rFonts w:hint="eastAsia"/>
        </w:rPr>
        <w:t>compile</w:t>
      </w:r>
      <w:r w:rsidR="00796779">
        <w:rPr>
          <w:rFonts w:hint="eastAsia"/>
        </w:rPr>
        <w:t>范围</w:t>
      </w:r>
      <w:r w:rsidR="00796779">
        <w:rPr>
          <w:rFonts w:hint="eastAsia"/>
        </w:rPr>
        <w:t>)</w:t>
      </w:r>
    </w:p>
    <w:p w:rsidR="002418E5" w:rsidRPr="002418E5" w:rsidRDefault="002418E5" w:rsidP="002418E5">
      <w:r w:rsidRPr="002418E5">
        <w:t> </w:t>
      </w:r>
      <w:r w:rsidRPr="002418E5">
        <w:t>依赖范围控制哪些依赖在哪些</w:t>
      </w:r>
      <w:r w:rsidRPr="002418E5">
        <w:t>classpath </w:t>
      </w:r>
      <w:r w:rsidRPr="002418E5">
        <w:t>中可用，哪些依赖包含在一个应用中。让我们详细看一下每一种范围：</w:t>
      </w:r>
    </w:p>
    <w:p w:rsidR="002418E5" w:rsidRPr="002418E5" w:rsidRDefault="002418E5" w:rsidP="002418E5">
      <w:r w:rsidRPr="002418E5">
        <w:rPr>
          <w:b/>
          <w:bCs/>
        </w:rPr>
        <w:t>compile </w:t>
      </w:r>
      <w:r w:rsidRPr="002418E5">
        <w:rPr>
          <w:rFonts w:hint="eastAsia"/>
          <w:b/>
          <w:bCs/>
        </w:rPr>
        <w:t>（编译范围）</w:t>
      </w:r>
    </w:p>
    <w:p w:rsidR="002418E5" w:rsidRPr="002418E5" w:rsidRDefault="002418E5" w:rsidP="002418E5">
      <w:r w:rsidRPr="002418E5">
        <w:t>compile</w:t>
      </w:r>
      <w:r w:rsidRPr="002418E5">
        <w:t>是默认的范围；</w:t>
      </w:r>
      <w:r w:rsidR="00CB67E9">
        <w:rPr>
          <w:rFonts w:hint="eastAsia"/>
        </w:rPr>
        <w:t>在</w:t>
      </w:r>
      <w:r w:rsidR="00CB67E9">
        <w:t>编译</w:t>
      </w:r>
      <w:r w:rsidR="00CB67E9">
        <w:rPr>
          <w:rFonts w:hint="eastAsia"/>
        </w:rPr>
        <w:t>,</w:t>
      </w:r>
      <w:r w:rsidR="00CB67E9">
        <w:t>测试</w:t>
      </w:r>
      <w:r w:rsidR="00CB67E9">
        <w:rPr>
          <w:rFonts w:hint="eastAsia"/>
        </w:rPr>
        <w:t>,</w:t>
      </w:r>
      <w:r w:rsidR="00CB67E9">
        <w:t>打包等阶段都会被依赖进去</w:t>
      </w:r>
    </w:p>
    <w:p w:rsidR="002418E5" w:rsidRPr="002418E5" w:rsidRDefault="002418E5" w:rsidP="002418E5">
      <w:r w:rsidRPr="002418E5">
        <w:rPr>
          <w:b/>
          <w:bCs/>
        </w:rPr>
        <w:t>provided </w:t>
      </w:r>
      <w:r w:rsidRPr="002418E5">
        <w:rPr>
          <w:rFonts w:hint="eastAsia"/>
          <w:b/>
          <w:bCs/>
        </w:rPr>
        <w:t>（已提供范围）</w:t>
      </w:r>
    </w:p>
    <w:p w:rsidR="002418E5" w:rsidRPr="002418E5" w:rsidRDefault="00603EC7" w:rsidP="002418E5">
      <w:pPr>
        <w:rPr>
          <w:rFonts w:hint="eastAsia"/>
        </w:rPr>
      </w:pPr>
      <w:r>
        <w:t>编译和测试的时候会被用到</w:t>
      </w:r>
      <w:r>
        <w:rPr>
          <w:rFonts w:hint="eastAsia"/>
        </w:rPr>
        <w:t>,</w:t>
      </w:r>
      <w:r>
        <w:t>但是打包的时候不会被</w:t>
      </w:r>
      <w:r w:rsidR="00CD321C">
        <w:rPr>
          <w:rFonts w:hint="eastAsia"/>
        </w:rPr>
        <w:t>依赖</w:t>
      </w:r>
      <w:r>
        <w:t>进去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servlet-api.jar,tomcat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下面已经包含了此时再在项目中打进去就会重复了</w:t>
      </w:r>
    </w:p>
    <w:p w:rsidR="002418E5" w:rsidRPr="002418E5" w:rsidRDefault="002418E5" w:rsidP="002418E5">
      <w:r w:rsidRPr="002418E5">
        <w:rPr>
          <w:b/>
          <w:bCs/>
        </w:rPr>
        <w:t>runtime </w:t>
      </w:r>
      <w:r w:rsidRPr="002418E5">
        <w:rPr>
          <w:rFonts w:hint="eastAsia"/>
          <w:b/>
          <w:bCs/>
        </w:rPr>
        <w:t>（运行时范围）</w:t>
      </w:r>
    </w:p>
    <w:p w:rsidR="002418E5" w:rsidRPr="002418E5" w:rsidRDefault="009B7CC5" w:rsidP="002418E5">
      <w:r w:rsidRPr="009B7CC5">
        <w:t>一般是运行和测试环境使用，编译时候不用加入</w:t>
      </w:r>
      <w:r w:rsidRPr="009B7CC5">
        <w:t>classpath</w:t>
      </w:r>
      <w:r w:rsidRPr="009B7CC5">
        <w:t>，打包时候会打包到目标包中。一般是通过动态加载或接口反射加载的情况比较多。也就是说程序只使用了接口，具体的时候可能有多个，运行时通过配置文件或</w:t>
      </w:r>
      <w:r w:rsidRPr="009B7CC5">
        <w:t>jar</w:t>
      </w:r>
      <w:r w:rsidRPr="009B7CC5">
        <w:t>包扫描动态加载的情况。典型的包括：</w:t>
      </w:r>
      <w:r w:rsidRPr="009B7CC5">
        <w:t>JDBC</w:t>
      </w:r>
      <w:r w:rsidRPr="009B7CC5">
        <w:t>驱动等。</w:t>
      </w:r>
      <w:r w:rsidR="002418E5" w:rsidRPr="002418E5">
        <w:rPr>
          <w:b/>
          <w:bCs/>
        </w:rPr>
        <w:t>test </w:t>
      </w:r>
      <w:r w:rsidR="002418E5" w:rsidRPr="002418E5">
        <w:rPr>
          <w:rFonts w:hint="eastAsia"/>
          <w:b/>
          <w:bCs/>
        </w:rPr>
        <w:t>（测试范围）</w:t>
      </w:r>
    </w:p>
    <w:p w:rsidR="002418E5" w:rsidRPr="002418E5" w:rsidRDefault="002418E5" w:rsidP="002418E5">
      <w:pPr>
        <w:rPr>
          <w:rFonts w:hint="eastAsia"/>
        </w:rPr>
      </w:pPr>
      <w:r w:rsidRPr="002418E5">
        <w:t>test</w:t>
      </w:r>
      <w:r w:rsidRPr="002418E5">
        <w:t>范围依赖</w:t>
      </w:r>
      <w:r w:rsidR="00CB67E9">
        <w:t>指的是测试范围有效</w:t>
      </w:r>
      <w:r w:rsidR="00CB67E9">
        <w:rPr>
          <w:rFonts w:hint="eastAsia"/>
        </w:rPr>
        <w:t>,</w:t>
      </w:r>
      <w:r w:rsidR="00CB67E9">
        <w:t>在编译和打包时不会被使用</w:t>
      </w:r>
      <w:r w:rsidR="00CB67E9">
        <w:rPr>
          <w:rFonts w:hint="eastAsia"/>
        </w:rPr>
        <w:t>,</w:t>
      </w:r>
      <w:r w:rsidRPr="002418E5">
        <w:t>它们只有在测试编译和测试运行阶段可用。</w:t>
      </w:r>
      <w:r w:rsidR="003077E6">
        <w:rPr>
          <w:rFonts w:hint="eastAsia"/>
        </w:rPr>
        <w:t>打包</w:t>
      </w:r>
      <w:r w:rsidR="003077E6">
        <w:t>时不会被</w:t>
      </w:r>
      <w:r w:rsidR="00BE0499">
        <w:rPr>
          <w:rFonts w:hint="eastAsia"/>
        </w:rPr>
        <w:t>依赖</w:t>
      </w:r>
      <w:r w:rsidR="003077E6">
        <w:t>进去</w:t>
      </w:r>
    </w:p>
    <w:p w:rsidR="00795F77" w:rsidRPr="00A443F5" w:rsidRDefault="00A443F5" w:rsidP="00795F77">
      <w:pPr>
        <w:rPr>
          <w:b/>
        </w:rPr>
      </w:pPr>
      <w:r w:rsidRPr="00A443F5">
        <w:rPr>
          <w:rFonts w:hint="eastAsia"/>
          <w:b/>
        </w:rPr>
        <w:t>system</w:t>
      </w:r>
    </w:p>
    <w:p w:rsidR="00A443F5" w:rsidRDefault="00A443F5" w:rsidP="00795F77">
      <w:pPr>
        <w:rPr>
          <w:rFonts w:hint="eastAsia"/>
        </w:rPr>
      </w:pPr>
      <w:r w:rsidRPr="00A443F5">
        <w:rPr>
          <w:rFonts w:hint="eastAsia"/>
        </w:rPr>
        <w:t>系统范围</w:t>
      </w:r>
      <w:bookmarkStart w:id="0" w:name="_GoBack"/>
      <w:bookmarkEnd w:id="0"/>
      <w:r w:rsidRPr="00A443F5">
        <w:rPr>
          <w:rFonts w:hint="eastAsia"/>
        </w:rPr>
        <w:t>，与</w:t>
      </w:r>
      <w:r w:rsidRPr="00A443F5">
        <w:rPr>
          <w:rFonts w:hint="eastAsia"/>
        </w:rPr>
        <w:t>provided</w:t>
      </w:r>
      <w:r w:rsidRPr="00A443F5">
        <w:rPr>
          <w:rFonts w:hint="eastAsia"/>
        </w:rPr>
        <w:t>类似，只是标记为该</w:t>
      </w:r>
      <w:r w:rsidRPr="00A443F5">
        <w:rPr>
          <w:rFonts w:hint="eastAsia"/>
        </w:rPr>
        <w:t>scope</w:t>
      </w:r>
      <w:r w:rsidRPr="00A443F5">
        <w:rPr>
          <w:rFonts w:hint="eastAsia"/>
        </w:rPr>
        <w:t>的依赖包需要明确指定基于文件系统的</w:t>
      </w:r>
      <w:r w:rsidRPr="00A443F5">
        <w:rPr>
          <w:rFonts w:hint="eastAsia"/>
        </w:rPr>
        <w:t>jar</w:t>
      </w:r>
      <w:r w:rsidRPr="00A443F5">
        <w:rPr>
          <w:rFonts w:hint="eastAsia"/>
        </w:rPr>
        <w:t>包路径。因为需要通过</w:t>
      </w:r>
      <w:r w:rsidRPr="00A443F5">
        <w:rPr>
          <w:rFonts w:hint="eastAsia"/>
        </w:rPr>
        <w:t>systemPath</w:t>
      </w:r>
      <w:r w:rsidRPr="00A443F5">
        <w:rPr>
          <w:rFonts w:hint="eastAsia"/>
        </w:rPr>
        <w:t>指定本地</w:t>
      </w:r>
      <w:r w:rsidRPr="00A443F5">
        <w:rPr>
          <w:rFonts w:hint="eastAsia"/>
        </w:rPr>
        <w:t>jar</w:t>
      </w:r>
      <w:r w:rsidRPr="00A443F5">
        <w:rPr>
          <w:rFonts w:hint="eastAsia"/>
        </w:rPr>
        <w:t>文件路径，所以该</w:t>
      </w:r>
      <w:r w:rsidRPr="00A443F5">
        <w:rPr>
          <w:rFonts w:hint="eastAsia"/>
        </w:rPr>
        <w:t>scope</w:t>
      </w:r>
      <w:r w:rsidRPr="00A443F5">
        <w:rPr>
          <w:rFonts w:hint="eastAsia"/>
        </w:rPr>
        <w:t>是不推荐的。如果是基于组织的，一般会建立本地镜像，会把本地的或组织的基础组件加入本地镜像管理，避</w:t>
      </w:r>
      <w:r w:rsidRPr="00A443F5">
        <w:rPr>
          <w:rFonts w:hint="eastAsia"/>
        </w:rPr>
        <w:lastRenderedPageBreak/>
        <w:t>过使用该</w:t>
      </w:r>
      <w:r w:rsidRPr="00A443F5">
        <w:rPr>
          <w:rFonts w:hint="eastAsia"/>
        </w:rPr>
        <w:t>scope</w:t>
      </w:r>
      <w:r w:rsidRPr="00A443F5">
        <w:rPr>
          <w:rFonts w:hint="eastAsia"/>
        </w:rPr>
        <w:t>的情况。</w:t>
      </w:r>
    </w:p>
    <w:p w:rsidR="00795F77" w:rsidRDefault="00795F77" w:rsidP="00795F77"/>
    <w:p w:rsidR="00C6314D" w:rsidRDefault="00BF0995" w:rsidP="00BF0995">
      <w:pPr>
        <w:pStyle w:val="1"/>
      </w:pPr>
      <w:r>
        <w:t>注意</w:t>
      </w:r>
    </w:p>
    <w:p w:rsidR="00BF0995" w:rsidRDefault="00BF0995" w:rsidP="00BF0995">
      <w:r>
        <w:t>源代码应该放置到</w:t>
      </w:r>
      <w:r>
        <w:t>src/main/java</w:t>
      </w:r>
      <w:r>
        <w:t>中</w:t>
      </w:r>
    </w:p>
    <w:p w:rsidR="00BF0995" w:rsidRDefault="00BF0995" w:rsidP="00BF0995">
      <w:r>
        <w:t>源代码的资源</w:t>
      </w:r>
      <w:r>
        <w:rPr>
          <w:rFonts w:hint="eastAsia"/>
        </w:rPr>
        <w:t>文件</w:t>
      </w:r>
      <w:r>
        <w:t>应该放置到</w:t>
      </w:r>
      <w:r>
        <w:t>src/main/resources</w:t>
      </w:r>
      <w:r>
        <w:t>中</w:t>
      </w:r>
    </w:p>
    <w:p w:rsidR="00BF0995" w:rsidRDefault="00BF0995" w:rsidP="00BF0995">
      <w:r>
        <w:t>测试代码应该放置到</w:t>
      </w:r>
      <w:r>
        <w:rPr>
          <w:rFonts w:hint="eastAsia"/>
        </w:rPr>
        <w:t>src/</w:t>
      </w:r>
      <w:r>
        <w:t>test/java</w:t>
      </w:r>
      <w:r>
        <w:t>中</w:t>
      </w:r>
    </w:p>
    <w:p w:rsidR="00BF0995" w:rsidRPr="00BF0995" w:rsidRDefault="00BF0995" w:rsidP="00BF0995">
      <w:r>
        <w:t>测试资源文件应该放置到</w:t>
      </w:r>
      <w:r>
        <w:t>src/test/resources</w:t>
      </w:r>
      <w:r>
        <w:t>中</w:t>
      </w:r>
    </w:p>
    <w:p w:rsidR="00C6314D" w:rsidRDefault="00C6314D" w:rsidP="00C6314D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坐标</w:t>
      </w:r>
    </w:p>
    <w:p w:rsidR="00C6314D" w:rsidRDefault="00C6314D" w:rsidP="00C6314D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Style w:val="a8"/>
          <w:rFonts w:ascii="微软雅黑" w:hAnsi="微软雅黑"/>
          <w:color w:val="555555"/>
          <w:sz w:val="23"/>
          <w:szCs w:val="23"/>
        </w:rPr>
        <w:t>groupId</w:t>
      </w:r>
      <w:r>
        <w:rPr>
          <w:rFonts w:ascii="微软雅黑" w:hAnsi="微软雅黑"/>
          <w:color w:val="555555"/>
          <w:sz w:val="23"/>
          <w:szCs w:val="23"/>
        </w:rPr>
        <w:t xml:space="preserve">: </w:t>
      </w:r>
      <w:r>
        <w:rPr>
          <w:rFonts w:ascii="微软雅黑" w:hAnsi="微软雅黑"/>
          <w:color w:val="555555"/>
          <w:sz w:val="23"/>
          <w:szCs w:val="23"/>
        </w:rPr>
        <w:t>定义当前</w:t>
      </w:r>
      <w:r>
        <w:rPr>
          <w:rFonts w:ascii="微软雅黑" w:hAnsi="微软雅黑"/>
          <w:color w:val="555555"/>
          <w:sz w:val="23"/>
          <w:szCs w:val="23"/>
        </w:rPr>
        <w:t>Maven</w:t>
      </w:r>
      <w:r>
        <w:rPr>
          <w:rFonts w:ascii="微软雅黑" w:hAnsi="微软雅黑"/>
          <w:color w:val="555555"/>
          <w:sz w:val="23"/>
          <w:szCs w:val="23"/>
        </w:rPr>
        <w:t>项目隶属的实际项目</w:t>
      </w:r>
    </w:p>
    <w:p w:rsidR="00C6314D" w:rsidRDefault="00C6314D" w:rsidP="00C6314D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Style w:val="a8"/>
          <w:rFonts w:ascii="微软雅黑" w:hAnsi="微软雅黑"/>
          <w:color w:val="555555"/>
          <w:sz w:val="23"/>
          <w:szCs w:val="23"/>
        </w:rPr>
        <w:t>artifactId</w:t>
      </w:r>
      <w:r>
        <w:rPr>
          <w:rFonts w:ascii="微软雅黑" w:hAnsi="微软雅黑"/>
          <w:color w:val="555555"/>
          <w:sz w:val="23"/>
          <w:szCs w:val="23"/>
        </w:rPr>
        <w:t xml:space="preserve">: </w:t>
      </w:r>
      <w:r>
        <w:rPr>
          <w:rFonts w:ascii="微软雅黑" w:hAnsi="微软雅黑"/>
          <w:color w:val="555555"/>
          <w:sz w:val="23"/>
          <w:szCs w:val="23"/>
        </w:rPr>
        <w:t>该元素定义实际项目中的一个</w:t>
      </w:r>
      <w:r>
        <w:rPr>
          <w:rFonts w:ascii="微软雅黑" w:hAnsi="微软雅黑"/>
          <w:color w:val="555555"/>
          <w:sz w:val="23"/>
          <w:szCs w:val="23"/>
        </w:rPr>
        <w:t>Maven</w:t>
      </w:r>
      <w:r>
        <w:rPr>
          <w:rFonts w:ascii="微软雅黑" w:hAnsi="微软雅黑"/>
          <w:color w:val="555555"/>
          <w:sz w:val="23"/>
          <w:szCs w:val="23"/>
        </w:rPr>
        <w:t>项目或模块</w:t>
      </w:r>
    </w:p>
    <w:p w:rsidR="00C6314D" w:rsidRDefault="00C6314D" w:rsidP="00C6314D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Style w:val="a8"/>
          <w:rFonts w:ascii="微软雅黑" w:hAnsi="微软雅黑"/>
          <w:color w:val="555555"/>
          <w:sz w:val="23"/>
          <w:szCs w:val="23"/>
        </w:rPr>
        <w:t>version</w:t>
      </w:r>
      <w:r>
        <w:rPr>
          <w:rFonts w:ascii="微软雅黑" w:hAnsi="微软雅黑"/>
          <w:color w:val="555555"/>
          <w:sz w:val="23"/>
          <w:szCs w:val="23"/>
        </w:rPr>
        <w:t xml:space="preserve">: </w:t>
      </w:r>
      <w:r>
        <w:rPr>
          <w:rFonts w:ascii="微软雅黑" w:hAnsi="微软雅黑"/>
          <w:color w:val="555555"/>
          <w:sz w:val="23"/>
          <w:szCs w:val="23"/>
        </w:rPr>
        <w:t>该元素定义</w:t>
      </w:r>
      <w:r>
        <w:rPr>
          <w:rFonts w:ascii="微软雅黑" w:hAnsi="微软雅黑"/>
          <w:color w:val="555555"/>
          <w:sz w:val="23"/>
          <w:szCs w:val="23"/>
        </w:rPr>
        <w:t>Maven</w:t>
      </w:r>
      <w:r>
        <w:rPr>
          <w:rFonts w:ascii="微软雅黑" w:hAnsi="微软雅黑"/>
          <w:color w:val="555555"/>
          <w:sz w:val="23"/>
          <w:szCs w:val="23"/>
        </w:rPr>
        <w:t>项目当前所处的版本</w:t>
      </w:r>
    </w:p>
    <w:p w:rsidR="00C6314D" w:rsidRDefault="00C6314D" w:rsidP="00C6314D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Style w:val="a8"/>
          <w:rFonts w:ascii="微软雅黑" w:hAnsi="微软雅黑"/>
          <w:color w:val="555555"/>
          <w:sz w:val="23"/>
          <w:szCs w:val="23"/>
        </w:rPr>
        <w:t>packaging</w:t>
      </w:r>
      <w:r>
        <w:rPr>
          <w:rFonts w:ascii="微软雅黑" w:hAnsi="微软雅黑"/>
          <w:color w:val="555555"/>
          <w:sz w:val="23"/>
          <w:szCs w:val="23"/>
        </w:rPr>
        <w:t xml:space="preserve">: </w:t>
      </w:r>
      <w:r>
        <w:rPr>
          <w:rFonts w:ascii="微软雅黑" w:hAnsi="微软雅黑"/>
          <w:color w:val="555555"/>
          <w:sz w:val="23"/>
          <w:szCs w:val="23"/>
        </w:rPr>
        <w:t>该元素定义</w:t>
      </w:r>
      <w:r>
        <w:rPr>
          <w:rFonts w:ascii="微软雅黑" w:hAnsi="微软雅黑"/>
          <w:color w:val="555555"/>
          <w:sz w:val="23"/>
          <w:szCs w:val="23"/>
        </w:rPr>
        <w:t>Maven</w:t>
      </w:r>
      <w:r>
        <w:rPr>
          <w:rFonts w:ascii="微软雅黑" w:hAnsi="微软雅黑"/>
          <w:color w:val="555555"/>
          <w:sz w:val="23"/>
          <w:szCs w:val="23"/>
        </w:rPr>
        <w:t>项目的打包方式</w:t>
      </w:r>
    </w:p>
    <w:p w:rsidR="00C6314D" w:rsidRDefault="00C6314D" w:rsidP="00C6314D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Style w:val="a8"/>
          <w:rFonts w:ascii="微软雅黑" w:hAnsi="微软雅黑"/>
          <w:color w:val="555555"/>
          <w:sz w:val="23"/>
          <w:szCs w:val="23"/>
        </w:rPr>
        <w:t>classifier</w:t>
      </w:r>
      <w:r>
        <w:rPr>
          <w:rFonts w:ascii="微软雅黑" w:hAnsi="微软雅黑"/>
          <w:color w:val="555555"/>
          <w:sz w:val="23"/>
          <w:szCs w:val="23"/>
        </w:rPr>
        <w:t xml:space="preserve">: </w:t>
      </w:r>
      <w:r>
        <w:rPr>
          <w:rFonts w:ascii="微软雅黑" w:hAnsi="微软雅黑"/>
          <w:color w:val="555555"/>
          <w:sz w:val="23"/>
          <w:szCs w:val="23"/>
        </w:rPr>
        <w:t>该元素用来帮助定义构建输出的一些附属构件</w:t>
      </w:r>
    </w:p>
    <w:p w:rsidR="00C6314D" w:rsidRDefault="00C6314D" w:rsidP="00C6314D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注：</w:t>
      </w:r>
      <w:r>
        <w:rPr>
          <w:rFonts w:ascii="微软雅黑" w:hAnsi="微软雅黑"/>
          <w:color w:val="555555"/>
          <w:sz w:val="23"/>
          <w:szCs w:val="23"/>
        </w:rPr>
        <w:t>groupId</w:t>
      </w:r>
      <w:r>
        <w:rPr>
          <w:rFonts w:ascii="微软雅黑" w:hAnsi="微软雅黑"/>
          <w:color w:val="555555"/>
          <w:sz w:val="23"/>
          <w:szCs w:val="23"/>
        </w:rPr>
        <w:t>、</w:t>
      </w:r>
      <w:r>
        <w:rPr>
          <w:rFonts w:ascii="微软雅黑" w:hAnsi="微软雅黑"/>
          <w:color w:val="555555"/>
          <w:sz w:val="23"/>
          <w:szCs w:val="23"/>
        </w:rPr>
        <w:t>artifactId</w:t>
      </w:r>
      <w:r>
        <w:rPr>
          <w:rFonts w:ascii="微软雅黑" w:hAnsi="微软雅黑"/>
          <w:color w:val="555555"/>
          <w:sz w:val="23"/>
          <w:szCs w:val="23"/>
        </w:rPr>
        <w:t>、</w:t>
      </w:r>
      <w:r>
        <w:rPr>
          <w:rFonts w:ascii="微软雅黑" w:hAnsi="微软雅黑"/>
          <w:color w:val="555555"/>
          <w:sz w:val="23"/>
          <w:szCs w:val="23"/>
        </w:rPr>
        <w:t>version</w:t>
      </w:r>
      <w:r>
        <w:rPr>
          <w:rFonts w:ascii="微软雅黑" w:hAnsi="微软雅黑"/>
          <w:color w:val="555555"/>
          <w:sz w:val="23"/>
          <w:szCs w:val="23"/>
        </w:rPr>
        <w:t>、</w:t>
      </w:r>
      <w:r>
        <w:rPr>
          <w:rFonts w:ascii="微软雅黑" w:hAnsi="微软雅黑"/>
          <w:color w:val="555555"/>
          <w:sz w:val="23"/>
          <w:szCs w:val="23"/>
        </w:rPr>
        <w:t>packaging</w:t>
      </w:r>
      <w:r>
        <w:rPr>
          <w:rFonts w:ascii="微软雅黑" w:hAnsi="微软雅黑"/>
          <w:color w:val="555555"/>
          <w:sz w:val="23"/>
          <w:szCs w:val="23"/>
        </w:rPr>
        <w:t>是必须定义的，</w:t>
      </w:r>
      <w:r>
        <w:rPr>
          <w:rFonts w:ascii="微软雅黑" w:hAnsi="微软雅黑"/>
          <w:color w:val="555555"/>
          <w:sz w:val="23"/>
          <w:szCs w:val="23"/>
        </w:rPr>
        <w:t>classifier</w:t>
      </w:r>
      <w:r>
        <w:rPr>
          <w:rFonts w:ascii="微软雅黑" w:hAnsi="微软雅黑"/>
          <w:color w:val="555555"/>
          <w:sz w:val="23"/>
          <w:szCs w:val="23"/>
        </w:rPr>
        <w:t>是不能被直接定义的，因为附属构件不是项目直接默认生成的，而是由附加的插件帮助生成的。</w:t>
      </w:r>
    </w:p>
    <w:p w:rsidR="00C6314D" w:rsidRPr="00C6314D" w:rsidRDefault="00C6314D" w:rsidP="005F1171"/>
    <w:p w:rsidR="00C96515" w:rsidRDefault="00547904" w:rsidP="00547904">
      <w:pPr>
        <w:pStyle w:val="1"/>
      </w:pPr>
      <w:r>
        <w:t>常用</w:t>
      </w:r>
      <w:r>
        <w:t>mvn</w:t>
      </w:r>
      <w:r>
        <w:t>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7904" w:rsidTr="00547904">
        <w:tc>
          <w:tcPr>
            <w:tcW w:w="8296" w:type="dxa"/>
          </w:tcPr>
          <w:p w:rsidR="00547904" w:rsidRDefault="00547904" w:rsidP="005F1171">
            <w:r w:rsidRPr="00547904">
              <w:rPr>
                <w:b/>
                <w:bCs/>
              </w:rPr>
              <w:t>mvn archetype:create </w:t>
            </w:r>
            <w:r w:rsidRPr="00547904">
              <w:rPr>
                <w:rFonts w:hint="eastAsia"/>
                <w:b/>
                <w:bCs/>
              </w:rPr>
              <w:t>创建</w:t>
            </w:r>
            <w:r w:rsidRPr="00547904">
              <w:rPr>
                <w:rFonts w:hint="eastAsia"/>
              </w:rPr>
              <w:t> </w:t>
            </w:r>
            <w:r w:rsidRPr="00547904">
              <w:rPr>
                <w:rFonts w:hint="eastAsia"/>
                <w:b/>
                <w:bCs/>
              </w:rPr>
              <w:t xml:space="preserve">Maven </w:t>
            </w:r>
            <w:r w:rsidRPr="00547904">
              <w:rPr>
                <w:rFonts w:hint="eastAsia"/>
                <w:b/>
                <w:bCs/>
              </w:rPr>
              <w:t>项目</w:t>
            </w:r>
            <w:r w:rsidRPr="00547904">
              <w:rPr>
                <w:rFonts w:hint="eastAsia"/>
              </w:rPr>
              <w:br/>
            </w:r>
            <w:r w:rsidRPr="00547904">
              <w:rPr>
                <w:b/>
                <w:bCs/>
              </w:rPr>
              <w:lastRenderedPageBreak/>
              <w:t>mvn compile </w:t>
            </w:r>
            <w:r w:rsidRPr="00547904">
              <w:rPr>
                <w:rFonts w:hint="eastAsia"/>
                <w:b/>
                <w:bCs/>
              </w:rPr>
              <w:t>编译主程序</w:t>
            </w:r>
            <w:r w:rsidRPr="00547904">
              <w:rPr>
                <w:rFonts w:hint="eastAsia"/>
              </w:rPr>
              <w:t>源代码，</w:t>
            </w:r>
            <w:r w:rsidRPr="00547904">
              <w:rPr>
                <w:rFonts w:hint="eastAsia"/>
                <w:b/>
                <w:bCs/>
              </w:rPr>
              <w:t>不会编译</w:t>
            </w:r>
            <w:r w:rsidRPr="00547904">
              <w:rPr>
                <w:rFonts w:hint="eastAsia"/>
                <w:b/>
                <w:bCs/>
              </w:rPr>
              <w:t>test</w:t>
            </w:r>
            <w:r w:rsidRPr="00547904">
              <w:rPr>
                <w:rFonts w:hint="eastAsia"/>
                <w:b/>
                <w:bCs/>
              </w:rPr>
              <w:t>目录的源代码</w:t>
            </w:r>
            <w:r w:rsidRPr="00547904">
              <w:rPr>
                <w:rFonts w:hint="eastAsia"/>
              </w:rPr>
              <w:t>。第一次运行时，会下载相关的依赖包，可能会比较费时</w:t>
            </w:r>
            <w:r w:rsidRPr="00547904">
              <w:rPr>
                <w:rFonts w:hint="eastAsia"/>
              </w:rPr>
              <w:br/>
            </w:r>
            <w:r w:rsidRPr="00547904">
              <w:rPr>
                <w:b/>
                <w:bCs/>
              </w:rPr>
              <w:t>mvn test-compile </w:t>
            </w:r>
            <w:r w:rsidRPr="00547904">
              <w:rPr>
                <w:rFonts w:hint="eastAsia"/>
                <w:b/>
                <w:bCs/>
              </w:rPr>
              <w:t>编译测试代码</w:t>
            </w:r>
            <w:r w:rsidRPr="00547904">
              <w:rPr>
                <w:rFonts w:hint="eastAsia"/>
              </w:rPr>
              <w:t>，</w:t>
            </w:r>
            <w:r w:rsidRPr="00547904">
              <w:rPr>
                <w:rFonts w:hint="eastAsia"/>
              </w:rPr>
              <w:t>compile</w:t>
            </w:r>
            <w:r w:rsidRPr="00547904">
              <w:rPr>
                <w:rFonts w:hint="eastAsia"/>
              </w:rPr>
              <w:t>之后会生成</w:t>
            </w:r>
            <w:r w:rsidRPr="00547904">
              <w:rPr>
                <w:rFonts w:hint="eastAsia"/>
              </w:rPr>
              <w:t>target</w:t>
            </w:r>
            <w:r w:rsidRPr="00547904">
              <w:rPr>
                <w:rFonts w:hint="eastAsia"/>
              </w:rPr>
              <w:t>文件夹，</w:t>
            </w:r>
            <w:r w:rsidRPr="00547904">
              <w:rPr>
                <w:rFonts w:hint="eastAsia"/>
                <w:b/>
                <w:bCs/>
              </w:rPr>
              <w:t>主程序</w:t>
            </w:r>
            <w:r w:rsidRPr="00547904">
              <w:rPr>
                <w:rFonts w:hint="eastAsia"/>
              </w:rPr>
              <w:t>编译在</w:t>
            </w:r>
            <w:r w:rsidRPr="00547904">
              <w:rPr>
                <w:rFonts w:hint="eastAsia"/>
              </w:rPr>
              <w:t>classes</w:t>
            </w:r>
            <w:r w:rsidRPr="00547904">
              <w:rPr>
                <w:rFonts w:hint="eastAsia"/>
              </w:rPr>
              <w:t>下面，</w:t>
            </w:r>
            <w:r w:rsidRPr="00547904">
              <w:rPr>
                <w:rFonts w:hint="eastAsia"/>
                <w:b/>
                <w:bCs/>
              </w:rPr>
              <w:t>测试程序</w:t>
            </w:r>
            <w:r w:rsidRPr="00547904">
              <w:rPr>
                <w:rFonts w:hint="eastAsia"/>
              </w:rPr>
              <w:t>放在</w:t>
            </w:r>
            <w:r w:rsidRPr="00547904">
              <w:rPr>
                <w:rFonts w:hint="eastAsia"/>
              </w:rPr>
              <w:t>test-classes</w:t>
            </w:r>
            <w:r w:rsidRPr="00547904">
              <w:rPr>
                <w:rFonts w:hint="eastAsia"/>
              </w:rPr>
              <w:t>下</w:t>
            </w:r>
            <w:r w:rsidRPr="00547904">
              <w:rPr>
                <w:rFonts w:hint="eastAsia"/>
              </w:rPr>
              <w:br/>
            </w:r>
            <w:r w:rsidRPr="00547904">
              <w:rPr>
                <w:b/>
                <w:bCs/>
              </w:rPr>
              <w:t>mvn test </w:t>
            </w:r>
            <w:r w:rsidRPr="00547904">
              <w:rPr>
                <w:rFonts w:hint="eastAsia"/>
                <w:b/>
                <w:bCs/>
              </w:rPr>
              <w:t>运行</w:t>
            </w:r>
            <w:r w:rsidRPr="00547904">
              <w:rPr>
                <w:rFonts w:hint="eastAsia"/>
              </w:rPr>
              <w:t>应用程序中的单元测试</w:t>
            </w:r>
            <w:r w:rsidRPr="00547904">
              <w:rPr>
                <w:rFonts w:hint="eastAsia"/>
              </w:rPr>
              <w:t> </w:t>
            </w:r>
            <w:r w:rsidRPr="00547904">
              <w:rPr>
                <w:rFonts w:hint="eastAsia"/>
              </w:rPr>
              <w:br/>
            </w:r>
            <w:r w:rsidRPr="00547904">
              <w:rPr>
                <w:b/>
                <w:bCs/>
              </w:rPr>
              <w:t>mvn site </w:t>
            </w:r>
            <w:r w:rsidRPr="00547904">
              <w:rPr>
                <w:rFonts w:hint="eastAsia"/>
                <w:b/>
                <w:bCs/>
              </w:rPr>
              <w:t>生成</w:t>
            </w:r>
            <w:r w:rsidRPr="00547904">
              <w:rPr>
                <w:rFonts w:hint="eastAsia"/>
              </w:rPr>
              <w:t>项目相关信息的网站</w:t>
            </w:r>
            <w:r w:rsidRPr="00547904">
              <w:rPr>
                <w:rFonts w:hint="eastAsia"/>
              </w:rPr>
              <w:br/>
            </w:r>
            <w:r w:rsidRPr="00547904">
              <w:rPr>
                <w:b/>
                <w:bCs/>
              </w:rPr>
              <w:t>mvn clean </w:t>
            </w:r>
            <w:r w:rsidRPr="00547904">
              <w:rPr>
                <w:rFonts w:hint="eastAsia"/>
                <w:b/>
                <w:bCs/>
              </w:rPr>
              <w:t>清除</w:t>
            </w:r>
            <w:r w:rsidRPr="00547904">
              <w:rPr>
                <w:rFonts w:hint="eastAsia"/>
              </w:rPr>
              <w:t>目标目录中的生成结果</w:t>
            </w:r>
            <w:r w:rsidRPr="00547904">
              <w:rPr>
                <w:rFonts w:hint="eastAsia"/>
              </w:rPr>
              <w:br/>
            </w:r>
            <w:r w:rsidRPr="00547904">
              <w:rPr>
                <w:b/>
                <w:bCs/>
              </w:rPr>
              <w:t>mvn package </w:t>
            </w:r>
            <w:r w:rsidRPr="00547904">
              <w:rPr>
                <w:rFonts w:hint="eastAsia"/>
                <w:b/>
                <w:bCs/>
              </w:rPr>
              <w:t>依据项目</w:t>
            </w:r>
            <w:r w:rsidRPr="00547904">
              <w:rPr>
                <w:rFonts w:hint="eastAsia"/>
              </w:rPr>
              <w:t>生成</w:t>
            </w:r>
            <w:r w:rsidRPr="00547904">
              <w:rPr>
                <w:rFonts w:hint="eastAsia"/>
              </w:rPr>
              <w:t xml:space="preserve"> jar </w:t>
            </w:r>
            <w:r w:rsidRPr="00547904">
              <w:rPr>
                <w:rFonts w:hint="eastAsia"/>
              </w:rPr>
              <w:t>文件，打包之前会进行编译，测试</w:t>
            </w:r>
            <w:r w:rsidRPr="00547904">
              <w:rPr>
                <w:rFonts w:hint="eastAsia"/>
              </w:rPr>
              <w:br/>
            </w:r>
            <w:r w:rsidRPr="00547904">
              <w:rPr>
                <w:b/>
                <w:bCs/>
              </w:rPr>
              <w:t>mvn install</w:t>
            </w:r>
            <w:r w:rsidRPr="00547904">
              <w:rPr>
                <w:rFonts w:hint="eastAsia"/>
                <w:b/>
                <w:bCs/>
              </w:rPr>
              <w:t>在本地</w:t>
            </w:r>
            <w:r w:rsidRPr="00547904">
              <w:rPr>
                <w:rFonts w:hint="eastAsia"/>
              </w:rPr>
              <w:t> Repository </w:t>
            </w:r>
            <w:r w:rsidRPr="00547904">
              <w:rPr>
                <w:rFonts w:hint="eastAsia"/>
              </w:rPr>
              <w:t>中安装</w:t>
            </w:r>
            <w:r w:rsidRPr="00547904">
              <w:rPr>
                <w:rFonts w:hint="eastAsia"/>
              </w:rPr>
              <w:t xml:space="preserve"> jar</w:t>
            </w:r>
            <w:r w:rsidRPr="00547904">
              <w:rPr>
                <w:rFonts w:hint="eastAsia"/>
              </w:rPr>
              <w:t>。</w:t>
            </w:r>
            <w:r w:rsidRPr="00547904">
              <w:rPr>
                <w:rFonts w:hint="eastAsia"/>
              </w:rPr>
              <w:br/>
            </w:r>
            <w:r w:rsidRPr="00547904">
              <w:rPr>
                <w:b/>
                <w:bCs/>
              </w:rPr>
              <w:t>mvn eclipse:eclipse </w:t>
            </w:r>
            <w:r w:rsidRPr="00547904">
              <w:rPr>
                <w:rFonts w:hint="eastAsia"/>
                <w:b/>
                <w:bCs/>
              </w:rPr>
              <w:t>生成</w:t>
            </w:r>
            <w:r w:rsidRPr="00547904">
              <w:rPr>
                <w:rFonts w:hint="eastAsia"/>
              </w:rPr>
              <w:t> </w:t>
            </w:r>
            <w:r w:rsidRPr="00547904">
              <w:rPr>
                <w:rFonts w:hint="eastAsia"/>
                <w:b/>
                <w:bCs/>
              </w:rPr>
              <w:t xml:space="preserve">Eclipse </w:t>
            </w:r>
            <w:r w:rsidRPr="00547904">
              <w:rPr>
                <w:rFonts w:hint="eastAsia"/>
                <w:b/>
                <w:bCs/>
              </w:rPr>
              <w:t>项目文件</w:t>
            </w:r>
            <w:r w:rsidRPr="00547904">
              <w:rPr>
                <w:rFonts w:hint="eastAsia"/>
              </w:rPr>
              <w:t>及</w:t>
            </w:r>
            <w:r w:rsidRPr="00547904">
              <w:rPr>
                <w:rFonts w:hint="eastAsia"/>
                <w:b/>
                <w:bCs/>
              </w:rPr>
              <w:t>包引用定义</w:t>
            </w:r>
            <w:r w:rsidRPr="00547904">
              <w:rPr>
                <w:rFonts w:hint="eastAsia"/>
              </w:rPr>
              <w:br/>
            </w:r>
            <w:r w:rsidRPr="00547904">
              <w:rPr>
                <w:b/>
                <w:bCs/>
              </w:rPr>
              <w:t>mvn deploy </w:t>
            </w:r>
            <w:r w:rsidRPr="00547904">
              <w:rPr>
                <w:rFonts w:hint="eastAsia"/>
              </w:rPr>
              <w:t>在</w:t>
            </w:r>
            <w:r w:rsidRPr="00547904">
              <w:rPr>
                <w:rFonts w:hint="eastAsia"/>
                <w:b/>
                <w:bCs/>
              </w:rPr>
              <w:t>整合</w:t>
            </w:r>
            <w:r w:rsidRPr="00547904">
              <w:rPr>
                <w:rFonts w:hint="eastAsia"/>
              </w:rPr>
              <w:t>或者</w:t>
            </w:r>
            <w:r w:rsidRPr="00547904">
              <w:rPr>
                <w:rFonts w:hint="eastAsia"/>
                <w:b/>
                <w:bCs/>
              </w:rPr>
              <w:t>发布</w:t>
            </w:r>
            <w:r w:rsidRPr="00547904">
              <w:rPr>
                <w:rFonts w:hint="eastAsia"/>
              </w:rPr>
              <w:t>环境下执行，将最终版本的包拷贝到远程</w:t>
            </w:r>
            <w:r w:rsidRPr="00547904">
              <w:rPr>
                <w:rFonts w:hint="eastAsia"/>
              </w:rPr>
              <w:t> </w:t>
            </w:r>
            <w:r w:rsidRPr="00547904">
              <w:rPr>
                <w:rFonts w:hint="eastAsia"/>
              </w:rPr>
              <w:t>的</w:t>
            </w:r>
            <w:r w:rsidRPr="00547904">
              <w:rPr>
                <w:rFonts w:hint="eastAsia"/>
              </w:rPr>
              <w:t>repository</w:t>
            </w:r>
            <w:r w:rsidR="002B0B89">
              <w:rPr>
                <w:rFonts w:hint="eastAsia"/>
              </w:rPr>
              <w:t>(</w:t>
            </w:r>
            <w:r w:rsidR="002B0B89">
              <w:rPr>
                <w:rFonts w:hint="eastAsia"/>
              </w:rPr>
              <w:t>私服</w:t>
            </w:r>
            <w:r w:rsidR="002B0B89">
              <w:rPr>
                <w:rFonts w:hint="eastAsia"/>
              </w:rPr>
              <w:t>nexus)</w:t>
            </w:r>
            <w:r w:rsidRPr="00547904">
              <w:rPr>
                <w:rFonts w:hint="eastAsia"/>
              </w:rPr>
              <w:t>，使得其他的开发者或者工程可以共享。</w:t>
            </w:r>
          </w:p>
        </w:tc>
      </w:tr>
    </w:tbl>
    <w:p w:rsidR="00547904" w:rsidRDefault="00547904" w:rsidP="005F1171"/>
    <w:p w:rsidR="00C96515" w:rsidRDefault="00C96515" w:rsidP="005F1171"/>
    <w:p w:rsidR="00C96515" w:rsidRDefault="00C96515" w:rsidP="005F1171"/>
    <w:p w:rsidR="00C96515" w:rsidRPr="005F1171" w:rsidRDefault="00C96515" w:rsidP="005F1171"/>
    <w:sectPr w:rsidR="00C96515" w:rsidRPr="005F1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948" w:rsidRDefault="00625948" w:rsidP="00A774A4">
      <w:r>
        <w:separator/>
      </w:r>
    </w:p>
  </w:endnote>
  <w:endnote w:type="continuationSeparator" w:id="0">
    <w:p w:rsidR="00625948" w:rsidRDefault="00625948" w:rsidP="00A7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948" w:rsidRDefault="00625948" w:rsidP="00A774A4">
      <w:r>
        <w:separator/>
      </w:r>
    </w:p>
  </w:footnote>
  <w:footnote w:type="continuationSeparator" w:id="0">
    <w:p w:rsidR="00625948" w:rsidRDefault="00625948" w:rsidP="00A77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22EA3"/>
    <w:multiLevelType w:val="multilevel"/>
    <w:tmpl w:val="01F0C7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7A"/>
    <w:rsid w:val="00004622"/>
    <w:rsid w:val="0001101C"/>
    <w:rsid w:val="0001284D"/>
    <w:rsid w:val="000170CD"/>
    <w:rsid w:val="000208D7"/>
    <w:rsid w:val="00023AB7"/>
    <w:rsid w:val="000264A2"/>
    <w:rsid w:val="00026D22"/>
    <w:rsid w:val="0003296B"/>
    <w:rsid w:val="0004790A"/>
    <w:rsid w:val="00050247"/>
    <w:rsid w:val="000512C9"/>
    <w:rsid w:val="00051811"/>
    <w:rsid w:val="00053F3E"/>
    <w:rsid w:val="0006482D"/>
    <w:rsid w:val="00066039"/>
    <w:rsid w:val="00075119"/>
    <w:rsid w:val="00076853"/>
    <w:rsid w:val="0008046F"/>
    <w:rsid w:val="000861E0"/>
    <w:rsid w:val="000974A5"/>
    <w:rsid w:val="000979D7"/>
    <w:rsid w:val="000A15F6"/>
    <w:rsid w:val="000A28CB"/>
    <w:rsid w:val="000A60AB"/>
    <w:rsid w:val="000A6E85"/>
    <w:rsid w:val="000B1C09"/>
    <w:rsid w:val="000B7795"/>
    <w:rsid w:val="000C30A8"/>
    <w:rsid w:val="000C4F52"/>
    <w:rsid w:val="000D04E1"/>
    <w:rsid w:val="000D30F4"/>
    <w:rsid w:val="000D7F0C"/>
    <w:rsid w:val="000E4F44"/>
    <w:rsid w:val="000F203F"/>
    <w:rsid w:val="000F20CD"/>
    <w:rsid w:val="000F2644"/>
    <w:rsid w:val="000F75F1"/>
    <w:rsid w:val="00100C8F"/>
    <w:rsid w:val="0010118D"/>
    <w:rsid w:val="00111DAF"/>
    <w:rsid w:val="00113D6F"/>
    <w:rsid w:val="00120C0B"/>
    <w:rsid w:val="00120D2B"/>
    <w:rsid w:val="00121BA2"/>
    <w:rsid w:val="00123566"/>
    <w:rsid w:val="00124A97"/>
    <w:rsid w:val="001275CE"/>
    <w:rsid w:val="00131F37"/>
    <w:rsid w:val="00141798"/>
    <w:rsid w:val="0014546C"/>
    <w:rsid w:val="0015457E"/>
    <w:rsid w:val="001557DD"/>
    <w:rsid w:val="00156493"/>
    <w:rsid w:val="0015705B"/>
    <w:rsid w:val="001649AE"/>
    <w:rsid w:val="0016740C"/>
    <w:rsid w:val="00173CAA"/>
    <w:rsid w:val="00180CB2"/>
    <w:rsid w:val="00182A97"/>
    <w:rsid w:val="00184F0E"/>
    <w:rsid w:val="00190799"/>
    <w:rsid w:val="001954E1"/>
    <w:rsid w:val="001960B4"/>
    <w:rsid w:val="00196725"/>
    <w:rsid w:val="001A420A"/>
    <w:rsid w:val="001B2B0B"/>
    <w:rsid w:val="001B3846"/>
    <w:rsid w:val="001B5F7B"/>
    <w:rsid w:val="001C3C33"/>
    <w:rsid w:val="001C7544"/>
    <w:rsid w:val="001D1DC7"/>
    <w:rsid w:val="001F1E6A"/>
    <w:rsid w:val="001F281D"/>
    <w:rsid w:val="001F475B"/>
    <w:rsid w:val="001F4D43"/>
    <w:rsid w:val="00200718"/>
    <w:rsid w:val="002049C6"/>
    <w:rsid w:val="00204BD5"/>
    <w:rsid w:val="00205009"/>
    <w:rsid w:val="00205288"/>
    <w:rsid w:val="00206054"/>
    <w:rsid w:val="00206EED"/>
    <w:rsid w:val="00221E4F"/>
    <w:rsid w:val="00231A22"/>
    <w:rsid w:val="002351EF"/>
    <w:rsid w:val="0023578D"/>
    <w:rsid w:val="002418E5"/>
    <w:rsid w:val="00242C3D"/>
    <w:rsid w:val="00244EEC"/>
    <w:rsid w:val="00245E9C"/>
    <w:rsid w:val="002506A5"/>
    <w:rsid w:val="00255240"/>
    <w:rsid w:val="00257E12"/>
    <w:rsid w:val="00261FB4"/>
    <w:rsid w:val="00264625"/>
    <w:rsid w:val="00266D38"/>
    <w:rsid w:val="00270D35"/>
    <w:rsid w:val="0027446E"/>
    <w:rsid w:val="00291448"/>
    <w:rsid w:val="00294E55"/>
    <w:rsid w:val="002960E0"/>
    <w:rsid w:val="002A1FF2"/>
    <w:rsid w:val="002B0B89"/>
    <w:rsid w:val="002C0631"/>
    <w:rsid w:val="002C150C"/>
    <w:rsid w:val="002C188C"/>
    <w:rsid w:val="002D051E"/>
    <w:rsid w:val="002D1D4A"/>
    <w:rsid w:val="002D25A0"/>
    <w:rsid w:val="002D5A0F"/>
    <w:rsid w:val="002D669D"/>
    <w:rsid w:val="002E1433"/>
    <w:rsid w:val="002E27B8"/>
    <w:rsid w:val="002E6D77"/>
    <w:rsid w:val="002F577C"/>
    <w:rsid w:val="002F64EB"/>
    <w:rsid w:val="003002A6"/>
    <w:rsid w:val="00303A8A"/>
    <w:rsid w:val="00305CAB"/>
    <w:rsid w:val="003077E6"/>
    <w:rsid w:val="00311659"/>
    <w:rsid w:val="003142BA"/>
    <w:rsid w:val="0031439C"/>
    <w:rsid w:val="00316D17"/>
    <w:rsid w:val="00321911"/>
    <w:rsid w:val="00323B9C"/>
    <w:rsid w:val="00326828"/>
    <w:rsid w:val="00330A74"/>
    <w:rsid w:val="00330E11"/>
    <w:rsid w:val="00332E8E"/>
    <w:rsid w:val="0034077D"/>
    <w:rsid w:val="00341100"/>
    <w:rsid w:val="0034178B"/>
    <w:rsid w:val="00343C2F"/>
    <w:rsid w:val="00344801"/>
    <w:rsid w:val="0034500D"/>
    <w:rsid w:val="0035004B"/>
    <w:rsid w:val="0035409A"/>
    <w:rsid w:val="00363DBB"/>
    <w:rsid w:val="00364EF6"/>
    <w:rsid w:val="0038396E"/>
    <w:rsid w:val="00384B9B"/>
    <w:rsid w:val="003863BB"/>
    <w:rsid w:val="00390387"/>
    <w:rsid w:val="00390485"/>
    <w:rsid w:val="00392110"/>
    <w:rsid w:val="00393D74"/>
    <w:rsid w:val="00396D1C"/>
    <w:rsid w:val="003A2063"/>
    <w:rsid w:val="003A468E"/>
    <w:rsid w:val="003A5AC8"/>
    <w:rsid w:val="003A6667"/>
    <w:rsid w:val="003B5C96"/>
    <w:rsid w:val="003B7262"/>
    <w:rsid w:val="003C0039"/>
    <w:rsid w:val="003C2EAB"/>
    <w:rsid w:val="003C447B"/>
    <w:rsid w:val="003C711E"/>
    <w:rsid w:val="003D08F4"/>
    <w:rsid w:val="003D30EF"/>
    <w:rsid w:val="003D4020"/>
    <w:rsid w:val="003D49D3"/>
    <w:rsid w:val="003D4C4F"/>
    <w:rsid w:val="003D4C9F"/>
    <w:rsid w:val="003E07CF"/>
    <w:rsid w:val="003E5A4A"/>
    <w:rsid w:val="003E7001"/>
    <w:rsid w:val="003E7136"/>
    <w:rsid w:val="003F2344"/>
    <w:rsid w:val="003F5FC0"/>
    <w:rsid w:val="003F7721"/>
    <w:rsid w:val="00404022"/>
    <w:rsid w:val="00404FAA"/>
    <w:rsid w:val="00405371"/>
    <w:rsid w:val="0040683A"/>
    <w:rsid w:val="00407D89"/>
    <w:rsid w:val="004139F2"/>
    <w:rsid w:val="00422E9B"/>
    <w:rsid w:val="00424ED8"/>
    <w:rsid w:val="004250BA"/>
    <w:rsid w:val="004252E1"/>
    <w:rsid w:val="004317F0"/>
    <w:rsid w:val="004416A4"/>
    <w:rsid w:val="00443FF1"/>
    <w:rsid w:val="0044722A"/>
    <w:rsid w:val="004532FB"/>
    <w:rsid w:val="00453E42"/>
    <w:rsid w:val="00474FE1"/>
    <w:rsid w:val="00486CFE"/>
    <w:rsid w:val="00492A5F"/>
    <w:rsid w:val="00494E0C"/>
    <w:rsid w:val="00495C2D"/>
    <w:rsid w:val="00497425"/>
    <w:rsid w:val="004A050F"/>
    <w:rsid w:val="004A36B5"/>
    <w:rsid w:val="004A4174"/>
    <w:rsid w:val="004B084F"/>
    <w:rsid w:val="004B3C87"/>
    <w:rsid w:val="004B4862"/>
    <w:rsid w:val="004C0F25"/>
    <w:rsid w:val="004C4815"/>
    <w:rsid w:val="004C7AC6"/>
    <w:rsid w:val="004D0D09"/>
    <w:rsid w:val="004D309F"/>
    <w:rsid w:val="004E3537"/>
    <w:rsid w:val="004E4B71"/>
    <w:rsid w:val="004F6143"/>
    <w:rsid w:val="004F6DB7"/>
    <w:rsid w:val="00500061"/>
    <w:rsid w:val="00514816"/>
    <w:rsid w:val="00521FD9"/>
    <w:rsid w:val="00523D8D"/>
    <w:rsid w:val="00532053"/>
    <w:rsid w:val="00532404"/>
    <w:rsid w:val="00532D22"/>
    <w:rsid w:val="005343ED"/>
    <w:rsid w:val="0054042A"/>
    <w:rsid w:val="005410D4"/>
    <w:rsid w:val="00544C5F"/>
    <w:rsid w:val="005469A3"/>
    <w:rsid w:val="00547904"/>
    <w:rsid w:val="005508C1"/>
    <w:rsid w:val="00556CF8"/>
    <w:rsid w:val="005578B2"/>
    <w:rsid w:val="00563766"/>
    <w:rsid w:val="00565EB6"/>
    <w:rsid w:val="005705C7"/>
    <w:rsid w:val="00571EEC"/>
    <w:rsid w:val="00573E8E"/>
    <w:rsid w:val="00592C41"/>
    <w:rsid w:val="005A0248"/>
    <w:rsid w:val="005A5F49"/>
    <w:rsid w:val="005B300A"/>
    <w:rsid w:val="005B3366"/>
    <w:rsid w:val="005B38A3"/>
    <w:rsid w:val="005B701B"/>
    <w:rsid w:val="005C2909"/>
    <w:rsid w:val="005C6080"/>
    <w:rsid w:val="005D47EE"/>
    <w:rsid w:val="005D4F79"/>
    <w:rsid w:val="005D4FF3"/>
    <w:rsid w:val="005E1A9D"/>
    <w:rsid w:val="005E409B"/>
    <w:rsid w:val="005E40FC"/>
    <w:rsid w:val="005E5895"/>
    <w:rsid w:val="005F1171"/>
    <w:rsid w:val="005F27D0"/>
    <w:rsid w:val="005F2B93"/>
    <w:rsid w:val="005F3957"/>
    <w:rsid w:val="005F49F3"/>
    <w:rsid w:val="005F6FB4"/>
    <w:rsid w:val="0060010C"/>
    <w:rsid w:val="00603EC7"/>
    <w:rsid w:val="00605431"/>
    <w:rsid w:val="00605BAC"/>
    <w:rsid w:val="00607263"/>
    <w:rsid w:val="00615C8A"/>
    <w:rsid w:val="00621B02"/>
    <w:rsid w:val="00625948"/>
    <w:rsid w:val="0063037D"/>
    <w:rsid w:val="00633F8D"/>
    <w:rsid w:val="00634649"/>
    <w:rsid w:val="00634D78"/>
    <w:rsid w:val="00637264"/>
    <w:rsid w:val="006405B1"/>
    <w:rsid w:val="00640AB4"/>
    <w:rsid w:val="00645D84"/>
    <w:rsid w:val="006463DF"/>
    <w:rsid w:val="006529DE"/>
    <w:rsid w:val="00652E90"/>
    <w:rsid w:val="006612B2"/>
    <w:rsid w:val="00661A62"/>
    <w:rsid w:val="00663E48"/>
    <w:rsid w:val="006655FC"/>
    <w:rsid w:val="006704D8"/>
    <w:rsid w:val="00672D84"/>
    <w:rsid w:val="00675BD0"/>
    <w:rsid w:val="00677A6D"/>
    <w:rsid w:val="00680842"/>
    <w:rsid w:val="00680B60"/>
    <w:rsid w:val="006926C0"/>
    <w:rsid w:val="00692D6D"/>
    <w:rsid w:val="00693D22"/>
    <w:rsid w:val="00693F57"/>
    <w:rsid w:val="006A2AB7"/>
    <w:rsid w:val="006A41A9"/>
    <w:rsid w:val="006A7E58"/>
    <w:rsid w:val="006B11CE"/>
    <w:rsid w:val="006B152B"/>
    <w:rsid w:val="006B1FDF"/>
    <w:rsid w:val="006B5509"/>
    <w:rsid w:val="006C0EAB"/>
    <w:rsid w:val="006C2F28"/>
    <w:rsid w:val="006C7693"/>
    <w:rsid w:val="006E5A44"/>
    <w:rsid w:val="006E6F5C"/>
    <w:rsid w:val="00700169"/>
    <w:rsid w:val="0070324F"/>
    <w:rsid w:val="00705BFA"/>
    <w:rsid w:val="00706B9C"/>
    <w:rsid w:val="007106C9"/>
    <w:rsid w:val="0071148B"/>
    <w:rsid w:val="00711C1F"/>
    <w:rsid w:val="00714831"/>
    <w:rsid w:val="0072153B"/>
    <w:rsid w:val="007225D8"/>
    <w:rsid w:val="00741C84"/>
    <w:rsid w:val="007442D9"/>
    <w:rsid w:val="00750E79"/>
    <w:rsid w:val="0075162A"/>
    <w:rsid w:val="00751D1D"/>
    <w:rsid w:val="00752BAF"/>
    <w:rsid w:val="007553D1"/>
    <w:rsid w:val="007635EC"/>
    <w:rsid w:val="00767C0A"/>
    <w:rsid w:val="00767F82"/>
    <w:rsid w:val="00772954"/>
    <w:rsid w:val="007776B0"/>
    <w:rsid w:val="007849CC"/>
    <w:rsid w:val="00790FAD"/>
    <w:rsid w:val="00791D43"/>
    <w:rsid w:val="00795F77"/>
    <w:rsid w:val="00796257"/>
    <w:rsid w:val="0079642D"/>
    <w:rsid w:val="00796779"/>
    <w:rsid w:val="00797DCB"/>
    <w:rsid w:val="007A2895"/>
    <w:rsid w:val="007A412D"/>
    <w:rsid w:val="007B2777"/>
    <w:rsid w:val="007B7C64"/>
    <w:rsid w:val="007C1ADE"/>
    <w:rsid w:val="007C640F"/>
    <w:rsid w:val="007D2303"/>
    <w:rsid w:val="007D517B"/>
    <w:rsid w:val="007D60C2"/>
    <w:rsid w:val="007F0831"/>
    <w:rsid w:val="007F2813"/>
    <w:rsid w:val="007F794A"/>
    <w:rsid w:val="008032A8"/>
    <w:rsid w:val="00804ECA"/>
    <w:rsid w:val="008065BF"/>
    <w:rsid w:val="0081152B"/>
    <w:rsid w:val="00815A83"/>
    <w:rsid w:val="00830CA4"/>
    <w:rsid w:val="00836E82"/>
    <w:rsid w:val="0084044F"/>
    <w:rsid w:val="00861185"/>
    <w:rsid w:val="00861C3E"/>
    <w:rsid w:val="008648D4"/>
    <w:rsid w:val="008706C3"/>
    <w:rsid w:val="00870A9A"/>
    <w:rsid w:val="00876794"/>
    <w:rsid w:val="00880152"/>
    <w:rsid w:val="00882D95"/>
    <w:rsid w:val="00886F7F"/>
    <w:rsid w:val="00891540"/>
    <w:rsid w:val="00891EA8"/>
    <w:rsid w:val="008929C9"/>
    <w:rsid w:val="00892E28"/>
    <w:rsid w:val="0089463C"/>
    <w:rsid w:val="00894C23"/>
    <w:rsid w:val="008977C0"/>
    <w:rsid w:val="00897E46"/>
    <w:rsid w:val="008A05AB"/>
    <w:rsid w:val="008A4251"/>
    <w:rsid w:val="008A5E85"/>
    <w:rsid w:val="008B248B"/>
    <w:rsid w:val="008B4D51"/>
    <w:rsid w:val="008B4F1E"/>
    <w:rsid w:val="008B633E"/>
    <w:rsid w:val="008B6D2E"/>
    <w:rsid w:val="008D2FC1"/>
    <w:rsid w:val="008E418E"/>
    <w:rsid w:val="008E4297"/>
    <w:rsid w:val="008E4E37"/>
    <w:rsid w:val="008F084C"/>
    <w:rsid w:val="008F423E"/>
    <w:rsid w:val="009021F8"/>
    <w:rsid w:val="00902E34"/>
    <w:rsid w:val="009039A6"/>
    <w:rsid w:val="00903D37"/>
    <w:rsid w:val="00916144"/>
    <w:rsid w:val="00923E3A"/>
    <w:rsid w:val="009410D2"/>
    <w:rsid w:val="0095170A"/>
    <w:rsid w:val="009517B2"/>
    <w:rsid w:val="00953ACF"/>
    <w:rsid w:val="0095449B"/>
    <w:rsid w:val="00956CF4"/>
    <w:rsid w:val="009571A2"/>
    <w:rsid w:val="00957666"/>
    <w:rsid w:val="00967026"/>
    <w:rsid w:val="00976EB7"/>
    <w:rsid w:val="00991C40"/>
    <w:rsid w:val="00993BA6"/>
    <w:rsid w:val="00993DE0"/>
    <w:rsid w:val="00995D9D"/>
    <w:rsid w:val="009978B6"/>
    <w:rsid w:val="009B1407"/>
    <w:rsid w:val="009B3B99"/>
    <w:rsid w:val="009B5B04"/>
    <w:rsid w:val="009B7CC5"/>
    <w:rsid w:val="009C150A"/>
    <w:rsid w:val="009C34D7"/>
    <w:rsid w:val="009C3631"/>
    <w:rsid w:val="009C7194"/>
    <w:rsid w:val="009D207F"/>
    <w:rsid w:val="009D27B6"/>
    <w:rsid w:val="009D48C1"/>
    <w:rsid w:val="009E13E9"/>
    <w:rsid w:val="009E1A7D"/>
    <w:rsid w:val="009E6765"/>
    <w:rsid w:val="009F1D19"/>
    <w:rsid w:val="009F4B54"/>
    <w:rsid w:val="009F4B79"/>
    <w:rsid w:val="00A042C0"/>
    <w:rsid w:val="00A07CC0"/>
    <w:rsid w:val="00A12F7F"/>
    <w:rsid w:val="00A14282"/>
    <w:rsid w:val="00A146F3"/>
    <w:rsid w:val="00A15294"/>
    <w:rsid w:val="00A257BC"/>
    <w:rsid w:val="00A25D3D"/>
    <w:rsid w:val="00A32437"/>
    <w:rsid w:val="00A34E3E"/>
    <w:rsid w:val="00A437A4"/>
    <w:rsid w:val="00A443F5"/>
    <w:rsid w:val="00A46FD8"/>
    <w:rsid w:val="00A505B0"/>
    <w:rsid w:val="00A54345"/>
    <w:rsid w:val="00A57EB9"/>
    <w:rsid w:val="00A60C8B"/>
    <w:rsid w:val="00A62845"/>
    <w:rsid w:val="00A6341B"/>
    <w:rsid w:val="00A774A4"/>
    <w:rsid w:val="00A777F1"/>
    <w:rsid w:val="00AA467A"/>
    <w:rsid w:val="00AA4FF5"/>
    <w:rsid w:val="00AA5989"/>
    <w:rsid w:val="00AB35B2"/>
    <w:rsid w:val="00AB6B59"/>
    <w:rsid w:val="00AC3D29"/>
    <w:rsid w:val="00AC4542"/>
    <w:rsid w:val="00AD2A35"/>
    <w:rsid w:val="00AD3C9A"/>
    <w:rsid w:val="00AD40EB"/>
    <w:rsid w:val="00AD4554"/>
    <w:rsid w:val="00AD666F"/>
    <w:rsid w:val="00AD711D"/>
    <w:rsid w:val="00AD79E1"/>
    <w:rsid w:val="00AE187E"/>
    <w:rsid w:val="00AE208F"/>
    <w:rsid w:val="00AE65E6"/>
    <w:rsid w:val="00AF0D04"/>
    <w:rsid w:val="00AF19A4"/>
    <w:rsid w:val="00AF3DB2"/>
    <w:rsid w:val="00AF428E"/>
    <w:rsid w:val="00AF71BF"/>
    <w:rsid w:val="00B007CB"/>
    <w:rsid w:val="00B04F4B"/>
    <w:rsid w:val="00B06C53"/>
    <w:rsid w:val="00B11D64"/>
    <w:rsid w:val="00B15D28"/>
    <w:rsid w:val="00B1710D"/>
    <w:rsid w:val="00B20652"/>
    <w:rsid w:val="00B22A46"/>
    <w:rsid w:val="00B2318B"/>
    <w:rsid w:val="00B30088"/>
    <w:rsid w:val="00B3394F"/>
    <w:rsid w:val="00B35271"/>
    <w:rsid w:val="00B41B97"/>
    <w:rsid w:val="00B431C7"/>
    <w:rsid w:val="00B4382C"/>
    <w:rsid w:val="00B44EC1"/>
    <w:rsid w:val="00B5228F"/>
    <w:rsid w:val="00B65324"/>
    <w:rsid w:val="00B70FA0"/>
    <w:rsid w:val="00B83CFD"/>
    <w:rsid w:val="00B842B1"/>
    <w:rsid w:val="00B8645B"/>
    <w:rsid w:val="00B912C0"/>
    <w:rsid w:val="00B94618"/>
    <w:rsid w:val="00B94BF5"/>
    <w:rsid w:val="00B94ECD"/>
    <w:rsid w:val="00B95381"/>
    <w:rsid w:val="00B97C20"/>
    <w:rsid w:val="00BA22A4"/>
    <w:rsid w:val="00BA24AB"/>
    <w:rsid w:val="00BA27A6"/>
    <w:rsid w:val="00BA7BFD"/>
    <w:rsid w:val="00BB3224"/>
    <w:rsid w:val="00BB4C63"/>
    <w:rsid w:val="00BB6448"/>
    <w:rsid w:val="00BC46FB"/>
    <w:rsid w:val="00BC4DA9"/>
    <w:rsid w:val="00BC5C92"/>
    <w:rsid w:val="00BC664D"/>
    <w:rsid w:val="00BD11C5"/>
    <w:rsid w:val="00BE0499"/>
    <w:rsid w:val="00BE2422"/>
    <w:rsid w:val="00BE242B"/>
    <w:rsid w:val="00BE3BE1"/>
    <w:rsid w:val="00BE5722"/>
    <w:rsid w:val="00BF0995"/>
    <w:rsid w:val="00BF0C6F"/>
    <w:rsid w:val="00C002EE"/>
    <w:rsid w:val="00C033D7"/>
    <w:rsid w:val="00C05F43"/>
    <w:rsid w:val="00C10E15"/>
    <w:rsid w:val="00C14B4C"/>
    <w:rsid w:val="00C153D4"/>
    <w:rsid w:val="00C15C2B"/>
    <w:rsid w:val="00C17496"/>
    <w:rsid w:val="00C3258C"/>
    <w:rsid w:val="00C3425C"/>
    <w:rsid w:val="00C34F73"/>
    <w:rsid w:val="00C508D0"/>
    <w:rsid w:val="00C50E81"/>
    <w:rsid w:val="00C533C3"/>
    <w:rsid w:val="00C5566F"/>
    <w:rsid w:val="00C56BA1"/>
    <w:rsid w:val="00C6314D"/>
    <w:rsid w:val="00C633CC"/>
    <w:rsid w:val="00C6630B"/>
    <w:rsid w:val="00C66F03"/>
    <w:rsid w:val="00C70155"/>
    <w:rsid w:val="00C71BEB"/>
    <w:rsid w:val="00C72365"/>
    <w:rsid w:val="00C75403"/>
    <w:rsid w:val="00C77EB9"/>
    <w:rsid w:val="00C90EFA"/>
    <w:rsid w:val="00C933A3"/>
    <w:rsid w:val="00C9631A"/>
    <w:rsid w:val="00C96515"/>
    <w:rsid w:val="00C969F6"/>
    <w:rsid w:val="00CB1479"/>
    <w:rsid w:val="00CB67E9"/>
    <w:rsid w:val="00CB71D2"/>
    <w:rsid w:val="00CC1372"/>
    <w:rsid w:val="00CC3473"/>
    <w:rsid w:val="00CC399E"/>
    <w:rsid w:val="00CC62B5"/>
    <w:rsid w:val="00CD1DD0"/>
    <w:rsid w:val="00CD321C"/>
    <w:rsid w:val="00CD4087"/>
    <w:rsid w:val="00CE1547"/>
    <w:rsid w:val="00CF393B"/>
    <w:rsid w:val="00CF50B8"/>
    <w:rsid w:val="00CF6054"/>
    <w:rsid w:val="00CF77D1"/>
    <w:rsid w:val="00D10FFC"/>
    <w:rsid w:val="00D12268"/>
    <w:rsid w:val="00D146FE"/>
    <w:rsid w:val="00D226B8"/>
    <w:rsid w:val="00D23B1E"/>
    <w:rsid w:val="00D32DD2"/>
    <w:rsid w:val="00D36BF2"/>
    <w:rsid w:val="00D4267C"/>
    <w:rsid w:val="00D44B63"/>
    <w:rsid w:val="00D44C19"/>
    <w:rsid w:val="00D51841"/>
    <w:rsid w:val="00D5369B"/>
    <w:rsid w:val="00D54E88"/>
    <w:rsid w:val="00D61007"/>
    <w:rsid w:val="00D64396"/>
    <w:rsid w:val="00D70ED1"/>
    <w:rsid w:val="00D75405"/>
    <w:rsid w:val="00D75677"/>
    <w:rsid w:val="00D779CE"/>
    <w:rsid w:val="00D86CB6"/>
    <w:rsid w:val="00D909D9"/>
    <w:rsid w:val="00D90D0F"/>
    <w:rsid w:val="00D912D3"/>
    <w:rsid w:val="00D92CDE"/>
    <w:rsid w:val="00DA0526"/>
    <w:rsid w:val="00DA420F"/>
    <w:rsid w:val="00DA5F01"/>
    <w:rsid w:val="00DA7676"/>
    <w:rsid w:val="00DC035B"/>
    <w:rsid w:val="00DC235D"/>
    <w:rsid w:val="00DC7CA9"/>
    <w:rsid w:val="00DD0DBF"/>
    <w:rsid w:val="00DD1967"/>
    <w:rsid w:val="00DD2ADB"/>
    <w:rsid w:val="00DD76F9"/>
    <w:rsid w:val="00DE40A7"/>
    <w:rsid w:val="00DE4471"/>
    <w:rsid w:val="00DE6C59"/>
    <w:rsid w:val="00DF1A43"/>
    <w:rsid w:val="00E00CD0"/>
    <w:rsid w:val="00E05851"/>
    <w:rsid w:val="00E05C1E"/>
    <w:rsid w:val="00E0733A"/>
    <w:rsid w:val="00E10E80"/>
    <w:rsid w:val="00E14EDD"/>
    <w:rsid w:val="00E21F29"/>
    <w:rsid w:val="00E23479"/>
    <w:rsid w:val="00E3277A"/>
    <w:rsid w:val="00E378D4"/>
    <w:rsid w:val="00E55961"/>
    <w:rsid w:val="00E703EB"/>
    <w:rsid w:val="00E737D0"/>
    <w:rsid w:val="00E75A3E"/>
    <w:rsid w:val="00E877AF"/>
    <w:rsid w:val="00E9088C"/>
    <w:rsid w:val="00E93BB3"/>
    <w:rsid w:val="00E9789D"/>
    <w:rsid w:val="00E97AD5"/>
    <w:rsid w:val="00EA6761"/>
    <w:rsid w:val="00EB22E9"/>
    <w:rsid w:val="00EB65D7"/>
    <w:rsid w:val="00EC2BEF"/>
    <w:rsid w:val="00EC663F"/>
    <w:rsid w:val="00ED0125"/>
    <w:rsid w:val="00EF14D5"/>
    <w:rsid w:val="00EF4C25"/>
    <w:rsid w:val="00F019DA"/>
    <w:rsid w:val="00F02AEB"/>
    <w:rsid w:val="00F0429C"/>
    <w:rsid w:val="00F10B2B"/>
    <w:rsid w:val="00F10C35"/>
    <w:rsid w:val="00F11FF0"/>
    <w:rsid w:val="00F13031"/>
    <w:rsid w:val="00F14AFA"/>
    <w:rsid w:val="00F1680C"/>
    <w:rsid w:val="00F2216B"/>
    <w:rsid w:val="00F2730E"/>
    <w:rsid w:val="00F27DCA"/>
    <w:rsid w:val="00F30262"/>
    <w:rsid w:val="00F361DC"/>
    <w:rsid w:val="00F37419"/>
    <w:rsid w:val="00F4155B"/>
    <w:rsid w:val="00F423FC"/>
    <w:rsid w:val="00F42E26"/>
    <w:rsid w:val="00F51201"/>
    <w:rsid w:val="00F55F76"/>
    <w:rsid w:val="00F56628"/>
    <w:rsid w:val="00F566F5"/>
    <w:rsid w:val="00F57573"/>
    <w:rsid w:val="00F61B42"/>
    <w:rsid w:val="00F62F8F"/>
    <w:rsid w:val="00F668E9"/>
    <w:rsid w:val="00F669B6"/>
    <w:rsid w:val="00F70AB8"/>
    <w:rsid w:val="00F770FC"/>
    <w:rsid w:val="00F82444"/>
    <w:rsid w:val="00F8283C"/>
    <w:rsid w:val="00F82DE1"/>
    <w:rsid w:val="00F8549C"/>
    <w:rsid w:val="00F91FDE"/>
    <w:rsid w:val="00F9282E"/>
    <w:rsid w:val="00F947DE"/>
    <w:rsid w:val="00F94EDD"/>
    <w:rsid w:val="00F96E3C"/>
    <w:rsid w:val="00FB2BDC"/>
    <w:rsid w:val="00FB4588"/>
    <w:rsid w:val="00FB6798"/>
    <w:rsid w:val="00FC47B3"/>
    <w:rsid w:val="00FC5253"/>
    <w:rsid w:val="00FD1E04"/>
    <w:rsid w:val="00FD48A9"/>
    <w:rsid w:val="00FD5599"/>
    <w:rsid w:val="00FD6BF9"/>
    <w:rsid w:val="00FE2E23"/>
    <w:rsid w:val="00FE373B"/>
    <w:rsid w:val="00FE6DC2"/>
    <w:rsid w:val="00FF0E73"/>
    <w:rsid w:val="00FF3DEE"/>
    <w:rsid w:val="00FF5100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2EE1C9-D33A-47B1-9775-63784D0B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BDC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774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448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448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448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3448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"/>
    <w:qFormat/>
    <w:rsid w:val="003448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3448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3448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3448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4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74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4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48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4801"/>
    <w:rPr>
      <w:rFonts w:asciiTheme="majorHAnsi" w:eastAsiaTheme="majorEastAsia" w:hAnsiTheme="majorHAnsi" w:cstheme="majorBidi"/>
      <w:b/>
      <w:bCs/>
    </w:rPr>
  </w:style>
  <w:style w:type="character" w:customStyle="1" w:styleId="5Char">
    <w:name w:val="标题 5 Char"/>
    <w:basedOn w:val="a0"/>
    <w:link w:val="5"/>
    <w:uiPriority w:val="9"/>
    <w:rsid w:val="00344801"/>
    <w:rPr>
      <w:b/>
      <w:bCs/>
    </w:rPr>
  </w:style>
  <w:style w:type="character" w:customStyle="1" w:styleId="6Char">
    <w:name w:val="标题 6 Char"/>
    <w:basedOn w:val="a0"/>
    <w:link w:val="6"/>
    <w:uiPriority w:val="9"/>
    <w:rsid w:val="00344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4480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448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44801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0D30F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32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7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737D0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C6314D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AF4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4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1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mvnrepository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KaiGe-Office\Desktop\&#22823;&#25968;&#25454;&#23398;&#20064;\nginx%20-%20&#21103;&#26412;%20(4)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nginx - 副本 (4).dotm</Template>
  <TotalTime>2342</TotalTime>
  <Pages>1</Pages>
  <Words>740</Words>
  <Characters>4223</Characters>
  <Application>Microsoft Office Word</Application>
  <DocSecurity>0</DocSecurity>
  <Lines>35</Lines>
  <Paragraphs>9</Paragraphs>
  <ScaleCrop>false</ScaleCrop>
  <Company>中科创嘉</Company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任凯歌</dc:creator>
  <cp:keywords/>
  <dc:description/>
  <cp:lastModifiedBy>任凯歌</cp:lastModifiedBy>
  <cp:revision>518</cp:revision>
  <dcterms:created xsi:type="dcterms:W3CDTF">2017-02-08T02:51:00Z</dcterms:created>
  <dcterms:modified xsi:type="dcterms:W3CDTF">2018-01-04T11:53:00Z</dcterms:modified>
</cp:coreProperties>
</file>