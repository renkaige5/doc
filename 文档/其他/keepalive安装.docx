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4C" w:rsidRDefault="002F13DC" w:rsidP="0043298C">
      <w:pPr>
        <w:pStyle w:val="1"/>
        <w:numPr>
          <w:ilvl w:val="0"/>
          <w:numId w:val="0"/>
        </w:numPr>
      </w:pPr>
      <w:r>
        <w:t>keepalive</w:t>
      </w:r>
    </w:p>
    <w:p w:rsidR="00506C68" w:rsidRPr="00506C68" w:rsidRDefault="00506C68" w:rsidP="00506C68">
      <w:pPr>
        <w:pStyle w:val="2"/>
      </w:pPr>
      <w:r>
        <w:t>版本选择</w:t>
      </w:r>
    </w:p>
    <w:p w:rsidR="002F13DC" w:rsidRDefault="002F13DC" w:rsidP="002F13DC">
      <w:pPr>
        <w:pStyle w:val="a8"/>
        <w:jc w:val="left"/>
        <w:rPr>
          <w:rStyle w:val="a5"/>
        </w:rPr>
      </w:pPr>
      <w:r w:rsidRPr="002F13DC">
        <w:rPr>
          <w:rFonts w:hint="eastAsia"/>
        </w:rPr>
        <w:t>本次安装使用</w:t>
      </w:r>
      <w:r w:rsidRPr="002F13DC">
        <w:rPr>
          <w:rFonts w:hint="eastAsia"/>
        </w:rPr>
        <w:t>1.4.0</w:t>
      </w:r>
      <w:r w:rsidRPr="002F13DC">
        <w:rPr>
          <w:rFonts w:hint="eastAsia"/>
        </w:rPr>
        <w:t>版本</w:t>
      </w:r>
      <w:r w:rsidRPr="002F13DC">
        <w:rPr>
          <w:rFonts w:hint="eastAsia"/>
        </w:rPr>
        <w:t>,</w:t>
      </w:r>
      <w:r w:rsidRPr="002F13DC">
        <w:rPr>
          <w:rFonts w:hint="eastAsia"/>
        </w:rPr>
        <w:t>官网下载地址</w:t>
      </w:r>
      <w:hyperlink r:id="rId7" w:history="1">
        <w:r w:rsidRPr="002F13DC">
          <w:rPr>
            <w:rStyle w:val="a5"/>
          </w:rPr>
          <w:t>http://www.keepalived.org/software/keepalived-1.4.0.tar.gz</w:t>
        </w:r>
      </w:hyperlink>
    </w:p>
    <w:p w:rsidR="0043298C" w:rsidRDefault="0043298C" w:rsidP="002F13DC">
      <w:pPr>
        <w:pStyle w:val="a8"/>
        <w:jc w:val="left"/>
      </w:pPr>
      <w:r w:rsidRPr="0043298C">
        <w:t xml:space="preserve">wget -P </w:t>
      </w:r>
      <w:r>
        <w:rPr>
          <w:rFonts w:hint="eastAsia"/>
        </w:rPr>
        <w:t>/</w:t>
      </w:r>
      <w:r>
        <w:t>home/soft</w:t>
      </w:r>
      <w:r>
        <w:rPr>
          <w:rFonts w:hint="eastAsia"/>
        </w:rPr>
        <w:t>/</w:t>
      </w:r>
      <w:r w:rsidRPr="0043298C">
        <w:t xml:space="preserve">keepalived/ </w:t>
      </w:r>
      <w:hyperlink r:id="rId8" w:history="1">
        <w:r w:rsidRPr="006B54FD">
          <w:rPr>
            <w:rStyle w:val="a5"/>
          </w:rPr>
          <w:t>http://www.keepalived.org/software/keepalived-1.4.0.tar.gz</w:t>
        </w:r>
      </w:hyperlink>
    </w:p>
    <w:p w:rsidR="0043298C" w:rsidRDefault="0043298C" w:rsidP="002F13DC">
      <w:pPr>
        <w:pStyle w:val="a8"/>
        <w:jc w:val="left"/>
      </w:pPr>
      <w:r>
        <w:rPr>
          <w:rFonts w:hint="eastAsia"/>
        </w:rPr>
        <w:t>下载</w:t>
      </w:r>
      <w:r>
        <w:rPr>
          <w:rFonts w:hint="eastAsia"/>
        </w:rPr>
        <w:t>keepalived.tar</w:t>
      </w:r>
      <w:r>
        <w:rPr>
          <w:rFonts w:hint="eastAsia"/>
        </w:rPr>
        <w:t>到</w:t>
      </w:r>
      <w:r>
        <w:rPr>
          <w:rFonts w:hint="eastAsia"/>
        </w:rPr>
        <w:t>/</w:t>
      </w:r>
      <w:r>
        <w:t>home/soft</w:t>
      </w:r>
      <w:r>
        <w:rPr>
          <w:rFonts w:hint="eastAsia"/>
        </w:rPr>
        <w:t>/</w:t>
      </w:r>
      <w:r w:rsidRPr="0043298C">
        <w:t>keepalived/</w:t>
      </w:r>
      <w:r>
        <w:t>目录下</w:t>
      </w:r>
    </w:p>
    <w:p w:rsidR="002A7837" w:rsidRDefault="008570DE" w:rsidP="008570DE">
      <w:pPr>
        <w:pStyle w:val="2"/>
      </w:pPr>
      <w:r w:rsidRPr="008570DE">
        <w:rPr>
          <w:rFonts w:hint="eastAsia"/>
        </w:rPr>
        <w:t>安装前准备</w:t>
      </w:r>
    </w:p>
    <w:p w:rsidR="00B112E3" w:rsidRDefault="005E0697" w:rsidP="00B112E3">
      <w:r w:rsidRPr="005E0697">
        <w:rPr>
          <w:rFonts w:hint="eastAsia"/>
        </w:rPr>
        <w:t>软件是需要编译安装的，所以需要安装编译工具，下面一堆，和直接安装</w:t>
      </w:r>
      <w:r w:rsidRPr="005E0697">
        <w:rPr>
          <w:rFonts w:hint="eastAsia"/>
        </w:rPr>
        <w:t>Nginx</w:t>
      </w:r>
      <w:r w:rsidRPr="005E0697">
        <w:rPr>
          <w:rFonts w:hint="eastAsia"/>
        </w:rPr>
        <w:t>的编译包是一样的，所以安装过</w:t>
      </w:r>
      <w:r w:rsidRPr="005E0697">
        <w:rPr>
          <w:rFonts w:hint="eastAsia"/>
        </w:rPr>
        <w:t>nginx</w:t>
      </w:r>
      <w:r w:rsidRPr="005E0697">
        <w:rPr>
          <w:rFonts w:hint="eastAsia"/>
        </w:rPr>
        <w:t>的，可以直接忽略这一步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BA8" w:rsidTr="00E83BA8">
        <w:tc>
          <w:tcPr>
            <w:tcW w:w="8296" w:type="dxa"/>
          </w:tcPr>
          <w:p w:rsidR="00E83BA8" w:rsidRDefault="00E83BA8" w:rsidP="00E83BA8">
            <w:r>
              <w:t xml:space="preserve">yum -y install gcc gcc-c++ autoconf automake make      </w:t>
            </w:r>
          </w:p>
          <w:p w:rsidR="00E83BA8" w:rsidRDefault="00E83BA8" w:rsidP="00E83BA8">
            <w:r>
              <w:t>yum -y install zlib zlib-devel openssl openssl-devel pcre pcre-devel</w:t>
            </w:r>
          </w:p>
        </w:tc>
      </w:tr>
    </w:tbl>
    <w:p w:rsidR="00633DA9" w:rsidRDefault="00633DA9" w:rsidP="00710CF4">
      <w:pPr>
        <w:pStyle w:val="2"/>
      </w:pPr>
      <w:r>
        <w:t>安装</w:t>
      </w:r>
      <w:r>
        <w:t>Keepalived</w:t>
      </w:r>
    </w:p>
    <w:p w:rsidR="00540FDE" w:rsidRDefault="00540FDE" w:rsidP="004C34A5">
      <w:pPr>
        <w:pStyle w:val="3"/>
      </w:pPr>
      <w:r>
        <w:t>解压下载的安装包</w:t>
      </w:r>
    </w:p>
    <w:p w:rsidR="00540FDE" w:rsidRPr="00540FDE" w:rsidRDefault="00540FDE" w:rsidP="00540FDE">
      <w:r>
        <w:drawing>
          <wp:inline distT="0" distB="0" distL="0" distR="0" wp14:anchorId="2C3476B2" wp14:editId="3543EC8B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E3" w:rsidRDefault="00B63798" w:rsidP="00833665">
      <w:pPr>
        <w:pStyle w:val="3"/>
      </w:pPr>
      <w:r>
        <w:lastRenderedPageBreak/>
        <w:t>编译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3665" w:rsidTr="00833665">
        <w:tc>
          <w:tcPr>
            <w:tcW w:w="8296" w:type="dxa"/>
          </w:tcPr>
          <w:p w:rsidR="00833665" w:rsidRDefault="00833665" w:rsidP="00833665">
            <w:r>
              <w:t xml:space="preserve">cd </w:t>
            </w:r>
            <w:r w:rsidRPr="00833665">
              <w:t>/home/soft/keepalived/keepalived-1.4.0</w:t>
            </w:r>
          </w:p>
          <w:p w:rsidR="00F164AE" w:rsidRDefault="00833665" w:rsidP="001A21AB">
            <w:r>
              <w:t>./configure</w:t>
            </w:r>
            <w:r w:rsidR="004B0FD1">
              <w:t xml:space="preserve"> </w:t>
            </w:r>
            <w:r w:rsidR="004B0FD1" w:rsidRPr="004B0FD1">
              <w:t xml:space="preserve"> </w:t>
            </w:r>
          </w:p>
          <w:p w:rsidR="001A21AB" w:rsidRPr="001A21AB" w:rsidRDefault="001A21AB" w:rsidP="001A21AB">
            <w:r w:rsidRPr="001A21AB">
              <w:rPr>
                <w:rFonts w:hint="eastAsia"/>
              </w:rPr>
              <w:t xml:space="preserve">#--prefix </w:t>
            </w:r>
            <w:r w:rsidRPr="001A21AB">
              <w:rPr>
                <w:rFonts w:hint="eastAsia"/>
              </w:rPr>
              <w:t>指定安装地址</w:t>
            </w:r>
            <w:r w:rsidR="00A2662A">
              <w:rPr>
                <w:rFonts w:hint="eastAsia"/>
              </w:rPr>
              <w:t>,</w:t>
            </w:r>
            <w:r w:rsidR="00A2662A">
              <w:rPr>
                <w:rFonts w:hint="eastAsia"/>
              </w:rPr>
              <w:t>默认安装目录</w:t>
            </w:r>
            <w:r w:rsidR="00A2662A" w:rsidRPr="00A2662A">
              <w:t>/usr/local/etc/keepalived</w:t>
            </w:r>
          </w:p>
          <w:p w:rsidR="00833665" w:rsidRDefault="00833665" w:rsidP="00833665">
            <w:r>
              <w:t xml:space="preserve">make </w:t>
            </w:r>
          </w:p>
          <w:p w:rsidR="00833665" w:rsidRDefault="00833665" w:rsidP="00833665">
            <w:r>
              <w:t>make install</w:t>
            </w:r>
          </w:p>
        </w:tc>
      </w:tr>
    </w:tbl>
    <w:p w:rsidR="00F20BF9" w:rsidRDefault="00F20BF9" w:rsidP="00F20BF9">
      <w:pPr>
        <w:pStyle w:val="2"/>
        <w:rPr>
          <w:noProof w:val="0"/>
        </w:rPr>
      </w:pPr>
      <w:r>
        <w:t>添加到系统服务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EB8" w:rsidTr="003F2EB8">
        <w:tc>
          <w:tcPr>
            <w:tcW w:w="8296" w:type="dxa"/>
          </w:tcPr>
          <w:p w:rsidR="003F2EB8" w:rsidRDefault="003F2EB8" w:rsidP="00B112E3">
            <w:r w:rsidRPr="003F2EB8">
              <w:rPr>
                <w:rFonts w:hint="eastAsia"/>
              </w:rPr>
              <w:t>#</w:t>
            </w:r>
            <w:r w:rsidRPr="003F2EB8">
              <w:rPr>
                <w:rFonts w:hint="eastAsia"/>
              </w:rPr>
              <w:t>创建</w:t>
            </w:r>
            <w:r w:rsidRPr="003F2EB8">
              <w:rPr>
                <w:rFonts w:hint="eastAsia"/>
              </w:rPr>
              <w:t>keepalived</w:t>
            </w:r>
            <w:r w:rsidRPr="003F2EB8">
              <w:rPr>
                <w:rFonts w:hint="eastAsia"/>
              </w:rPr>
              <w:t>配置文件目录</w:t>
            </w:r>
          </w:p>
          <w:p w:rsidR="003F2EB8" w:rsidRDefault="001159B8" w:rsidP="00B112E3">
            <w:r w:rsidRPr="001159B8">
              <w:t>mkdir /etc/keepalived</w:t>
            </w:r>
          </w:p>
          <w:p w:rsidR="001159B8" w:rsidRDefault="00E4142D" w:rsidP="00B112E3">
            <w:r w:rsidRPr="00E4142D">
              <w:rPr>
                <w:rFonts w:hint="eastAsia"/>
              </w:rPr>
              <w:t>#</w:t>
            </w:r>
            <w:r w:rsidRPr="00E4142D">
              <w:rPr>
                <w:rFonts w:hint="eastAsia"/>
              </w:rPr>
              <w:t>拷贝配置文件到</w:t>
            </w:r>
            <w:r w:rsidRPr="00E4142D">
              <w:rPr>
                <w:rFonts w:hint="eastAsia"/>
              </w:rPr>
              <w:t>/etc/keepalived</w:t>
            </w:r>
            <w:r w:rsidRPr="00E4142D">
              <w:rPr>
                <w:rFonts w:hint="eastAsia"/>
              </w:rPr>
              <w:t>目录下</w:t>
            </w:r>
          </w:p>
          <w:p w:rsidR="001159B8" w:rsidRDefault="003E7BB1" w:rsidP="003E7BB1">
            <w:pPr>
              <w:jc w:val="left"/>
            </w:pPr>
            <w:r w:rsidRPr="003E7BB1">
              <w:t>cp /usr/local/etc/keepalived/keepalived.conf /etc/keepalived/</w:t>
            </w:r>
          </w:p>
          <w:p w:rsidR="00EA625A" w:rsidRDefault="00EA625A" w:rsidP="00EA625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</w:t>
            </w:r>
            <w:r w:rsidR="006045D6">
              <w:rPr>
                <w:rFonts w:hint="eastAsia"/>
              </w:rPr>
              <w:t>安装包中的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脚本到</w:t>
            </w:r>
            <w:r>
              <w:rPr>
                <w:rFonts w:hint="eastAsia"/>
              </w:rPr>
              <w:t xml:space="preserve">/etc/init.d/ </w:t>
            </w:r>
            <w:r>
              <w:rPr>
                <w:rFonts w:hint="eastAsia"/>
              </w:rPr>
              <w:t>目录</w:t>
            </w:r>
            <w:r w:rsidR="0087668F">
              <w:rPr>
                <w:rFonts w:hint="eastAsia"/>
              </w:rPr>
              <w:t>(</w:t>
            </w:r>
            <w:r w:rsidR="0087668F">
              <w:rPr>
                <w:rFonts w:hint="eastAsia"/>
              </w:rPr>
              <w:t>开机自启动</w:t>
            </w:r>
            <w:r w:rsidR="0087668F">
              <w:rPr>
                <w:rFonts w:hint="eastAsia"/>
              </w:rPr>
              <w:t>)</w:t>
            </w:r>
          </w:p>
          <w:p w:rsidR="001159B8" w:rsidRDefault="00AA6049" w:rsidP="00162556">
            <w:r>
              <w:t xml:space="preserve">cp </w:t>
            </w:r>
            <w:r w:rsidR="003807B8">
              <w:rPr>
                <w:rFonts w:hint="eastAsia"/>
              </w:rPr>
              <w:t>${</w:t>
            </w:r>
            <w:r>
              <w:t>安装包</w:t>
            </w:r>
            <w:r w:rsidR="003807B8">
              <w:rPr>
                <w:rFonts w:hint="eastAsia"/>
              </w:rPr>
              <w:t>}</w:t>
            </w:r>
            <w:r w:rsidRPr="00AA6049">
              <w:t>/keepalived/etc/init.d/keepalived /etc/init.d/keepalived</w:t>
            </w:r>
          </w:p>
          <w:p w:rsidR="00162556" w:rsidRDefault="00162556" w:rsidP="00162556"/>
          <w:p w:rsidR="00162556" w:rsidRDefault="00162556" w:rsidP="00162556"/>
          <w:p w:rsidR="00162556" w:rsidRDefault="00162556" w:rsidP="00162556"/>
        </w:tc>
      </w:tr>
    </w:tbl>
    <w:p w:rsidR="001A6D03" w:rsidRDefault="001A6D03" w:rsidP="001A6D03">
      <w:pPr>
        <w:pStyle w:val="2"/>
        <w:rPr>
          <w:noProof w:val="0"/>
        </w:rPr>
      </w:pPr>
      <w:r>
        <w:t>配置</w:t>
      </w:r>
      <w:r>
        <w:t>keepalived</w:t>
      </w:r>
    </w:p>
    <w:p w:rsidR="001A6D03" w:rsidRDefault="001A6D03" w:rsidP="001A6D03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Keepalived</w:t>
      </w:r>
      <w:r>
        <w:rPr>
          <w:rFonts w:ascii="Arial" w:hAnsi="Arial" w:cs="Arial"/>
          <w:color w:val="4F4F4F"/>
        </w:rPr>
        <w:t>会根据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virtual_router_id</w:t>
      </w:r>
      <w:r>
        <w:rPr>
          <w:rFonts w:ascii="Arial" w:hAnsi="Arial" w:cs="Arial"/>
          <w:color w:val="4F4F4F"/>
        </w:rPr>
        <w:t>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authentication</w:t>
      </w:r>
      <w:r>
        <w:rPr>
          <w:rFonts w:ascii="Arial" w:hAnsi="Arial" w:cs="Arial"/>
          <w:color w:val="4F4F4F"/>
        </w:rPr>
        <w:t>两个来确定集群关系。</w:t>
      </w:r>
    </w:p>
    <w:p w:rsidR="000C2B3E" w:rsidRPr="000C2B3E" w:rsidRDefault="000C2B3E" w:rsidP="00AD22AA">
      <w:pPr>
        <w:pStyle w:val="3"/>
        <w:rPr>
          <w:rFonts w:hint="eastAsia"/>
        </w:rPr>
      </w:pPr>
      <w:r>
        <w:lastRenderedPageBreak/>
        <w:t>修改</w:t>
      </w:r>
      <w:r>
        <w:t>master</w:t>
      </w:r>
      <w:r>
        <w:t>机器的</w:t>
      </w:r>
      <w:r w:rsidRPr="00B607AE">
        <w:t>keepalived.conf</w:t>
      </w:r>
    </w:p>
    <w:p w:rsidR="000C2B3E" w:rsidRDefault="000C2B3E" w:rsidP="000C2B3E">
      <w:pPr>
        <w:rPr>
          <w:rFonts w:ascii="Arial" w:hAnsi="Arial" w:cs="Arial" w:hint="eastAsia"/>
          <w:color w:val="4F4F4F"/>
        </w:rPr>
      </w:pPr>
      <w:r w:rsidRPr="00B607AE">
        <w:t>vim /etc/keepalived/keepalived.conf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4CB" w:rsidTr="00D864CB">
        <w:tc>
          <w:tcPr>
            <w:tcW w:w="8296" w:type="dxa"/>
          </w:tcPr>
          <w:p w:rsidR="006A6249" w:rsidRDefault="006A6249" w:rsidP="006A6249">
            <w:r>
              <w:t>! Configuration File for keepalived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其实配置文件中主要要修改的选项没有很多，以下几个参数要注意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#interface </w:t>
            </w:r>
            <w:r>
              <w:rPr>
                <w:rFonts w:hint="eastAsia"/>
              </w:rPr>
              <w:t>网卡名称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#priority 150 #</w:t>
            </w:r>
            <w:r>
              <w:rPr>
                <w:rFonts w:hint="eastAsia"/>
              </w:rPr>
              <w:t>优先级，同一个实例下，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高于</w:t>
            </w:r>
            <w:r>
              <w:rPr>
                <w:rFonts w:hint="eastAsia"/>
              </w:rPr>
              <w:t>BACKUP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####</w:t>
            </w:r>
            <w:r>
              <w:rPr>
                <w:rFonts w:hint="eastAsia"/>
              </w:rPr>
              <w:t>下面这两项已经修改好了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建议不要修改了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#route_id  XXX #MASTER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不同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#virtual_router_id 51 #</w:t>
            </w:r>
            <w:r>
              <w:rPr>
                <w:rFonts w:hint="eastAsia"/>
              </w:rPr>
              <w:t>同一个实例下，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相同</w:t>
            </w:r>
          </w:p>
          <w:p w:rsidR="006A6249" w:rsidRDefault="006A6249" w:rsidP="006A6249"/>
          <w:p w:rsidR="006A6249" w:rsidRDefault="006A6249" w:rsidP="006A6249"/>
          <w:p w:rsidR="006A6249" w:rsidRDefault="006A6249" w:rsidP="006A6249"/>
          <w:p w:rsidR="006A6249" w:rsidRDefault="006A6249" w:rsidP="006A6249">
            <w:r>
              <w:t>global_defs {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notification_email {#</w:t>
            </w:r>
            <w:r>
              <w:rPr>
                <w:rFonts w:hint="eastAsia"/>
              </w:rPr>
              <w:t>故障发生时给谁发邮件通知。</w:t>
            </w:r>
          </w:p>
          <w:p w:rsidR="006A6249" w:rsidRDefault="006A6249" w:rsidP="006A6249">
            <w:r>
              <w:t xml:space="preserve">     acassen@firewall.loc</w:t>
            </w:r>
          </w:p>
          <w:p w:rsidR="006A6249" w:rsidRDefault="006A6249" w:rsidP="006A6249">
            <w:r>
              <w:t xml:space="preserve">     failover@firewall.loc</w:t>
            </w:r>
          </w:p>
          <w:p w:rsidR="006A6249" w:rsidRDefault="006A6249" w:rsidP="006A6249">
            <w:r>
              <w:t xml:space="preserve">     sysadmin@firewall.loc</w:t>
            </w:r>
          </w:p>
          <w:p w:rsidR="006A6249" w:rsidRDefault="006A6249" w:rsidP="006A6249">
            <w:r>
              <w:t xml:space="preserve">   }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notification_email_from Alexandre.Cassen@firewall.loc #</w:t>
            </w:r>
            <w:r>
              <w:rPr>
                <w:rFonts w:hint="eastAsia"/>
              </w:rPr>
              <w:t>通知邮件从哪个地址发出。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smtp_server 192.168.200.1 #</w:t>
            </w:r>
            <w:r>
              <w:rPr>
                <w:rFonts w:hint="eastAsia"/>
              </w:rPr>
              <w:t>通知邮件的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地址。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smtp_connect_timeout 30 #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服务器的超时时间。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router_id galaxyServiceKPMaster #</w:t>
            </w:r>
            <w:r>
              <w:rPr>
                <w:rFonts w:hint="eastAsia"/>
              </w:rPr>
              <w:t>此处注意</w:t>
            </w:r>
            <w:r>
              <w:rPr>
                <w:rFonts w:hint="eastAsia"/>
              </w:rPr>
              <w:t>router_id</w:t>
            </w:r>
            <w:r>
              <w:rPr>
                <w:rFonts w:hint="eastAsia"/>
              </w:rPr>
              <w:t>为负载均衡标识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通常为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，但不一定非得是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。故障发生时，邮件通知会用到。在局域网内应该是唯一的。</w:t>
            </w:r>
          </w:p>
          <w:p w:rsidR="006A6249" w:rsidRDefault="006A6249" w:rsidP="006A6249">
            <w:r>
              <w:t xml:space="preserve">  #vrrp_skip_check_adv_addr</w:t>
            </w:r>
          </w:p>
          <w:p w:rsidR="006A6249" w:rsidRDefault="006A6249" w:rsidP="006A6249">
            <w:r>
              <w:t xml:space="preserve">  #vrrp_strict</w:t>
            </w:r>
          </w:p>
          <w:p w:rsidR="006A6249" w:rsidRDefault="006A6249" w:rsidP="006A6249">
            <w:r>
              <w:t xml:space="preserve">  #vrrp_garp_interval 0</w:t>
            </w:r>
          </w:p>
          <w:p w:rsidR="006A6249" w:rsidRDefault="006A6249" w:rsidP="006A6249">
            <w:r>
              <w:t xml:space="preserve">  #vrrp_gna_interval 0</w:t>
            </w:r>
          </w:p>
          <w:p w:rsidR="006A6249" w:rsidRDefault="006A6249" w:rsidP="006A6249">
            <w:r>
              <w:t>}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.NGINX mysql</w:t>
            </w:r>
            <w:r>
              <w:rPr>
                <w:rFonts w:hint="eastAsia"/>
              </w:rPr>
              <w:t>等</w:t>
            </w:r>
          </w:p>
          <w:p w:rsidR="006A6249" w:rsidRDefault="006A6249" w:rsidP="006A6249">
            <w:r>
              <w:t>vrrp_script chk_nginx {</w:t>
            </w:r>
          </w:p>
          <w:p w:rsidR="006A6249" w:rsidRDefault="006A6249" w:rsidP="006A6249">
            <w:r>
              <w:t xml:space="preserve">    script "/usr/local/etc/keepalived/check_nginx.sh"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检查一次</w:t>
            </w:r>
          </w:p>
          <w:p w:rsidR="006A6249" w:rsidRDefault="006A6249" w:rsidP="006A6249">
            <w:r>
              <w:t xml:space="preserve">    interval 2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每次检查</w:t>
            </w:r>
            <w:r>
              <w:rPr>
                <w:rFonts w:hint="eastAsia"/>
              </w:rPr>
              <w:t>-20</w:t>
            </w:r>
          </w:p>
          <w:p w:rsidR="006A6249" w:rsidRDefault="006A6249" w:rsidP="006A6249">
            <w:r>
              <w:t xml:space="preserve">    weight -20</w:t>
            </w:r>
          </w:p>
          <w:p w:rsidR="006A6249" w:rsidRDefault="006A6249" w:rsidP="006A6249">
            <w:r>
              <w:t>}</w:t>
            </w:r>
          </w:p>
          <w:p w:rsidR="006A6249" w:rsidRDefault="006A6249" w:rsidP="006A6249"/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>#VRRP</w:t>
            </w:r>
            <w:r>
              <w:rPr>
                <w:rFonts w:hint="eastAsia"/>
              </w:rPr>
              <w:t>实例定义块</w:t>
            </w:r>
          </w:p>
          <w:p w:rsidR="006A6249" w:rsidRDefault="006A6249" w:rsidP="006A6249">
            <w:r>
              <w:t>vrrp_instance VI_1 {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state MASTER #</w:t>
            </w:r>
            <w:r>
              <w:rPr>
                <w:rFonts w:hint="eastAsia"/>
              </w:rPr>
              <w:t>状态只有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两种，并且要大</w:t>
            </w:r>
            <w:r>
              <w:rPr>
                <w:rFonts w:hint="eastAsia"/>
              </w:rPr>
              <w:lastRenderedPageBreak/>
              <w:t>写，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为工作状态，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是备用状态。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interface eth0 #</w:t>
            </w:r>
            <w:r>
              <w:rPr>
                <w:rFonts w:hint="eastAsia"/>
              </w:rPr>
              <w:t>网卡名称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virtual_router_id 55 #</w:t>
            </w:r>
            <w:r>
              <w:rPr>
                <w:rFonts w:hint="eastAsia"/>
              </w:rPr>
              <w:t>虚拟路由标识，同一个</w:t>
            </w:r>
            <w:r>
              <w:rPr>
                <w:rFonts w:hint="eastAsia"/>
              </w:rPr>
              <w:t>vrrp_instance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vitrual_router_id </w:t>
            </w:r>
            <w:r>
              <w:rPr>
                <w:rFonts w:hint="eastAsia"/>
              </w:rPr>
              <w:t>是一致的。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priority 150 #</w:t>
            </w:r>
            <w:r>
              <w:rPr>
                <w:rFonts w:hint="eastAsia"/>
              </w:rPr>
              <w:t>优先级，同一个</w:t>
            </w:r>
            <w:r>
              <w:rPr>
                <w:rFonts w:hint="eastAsia"/>
              </w:rPr>
              <w:t>vrrp_instance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优先级必须比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高。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advert_int 1 #MASTER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BACKUP </w:t>
            </w:r>
            <w:r>
              <w:rPr>
                <w:rFonts w:hint="eastAsia"/>
              </w:rPr>
              <w:t>负载均衡器之间同步检查的时间间隔，单位为秒。</w:t>
            </w:r>
          </w:p>
          <w:p w:rsidR="006A6249" w:rsidRDefault="006A6249" w:rsidP="006A6249">
            <w:r>
              <w:t xml:space="preserve">    authentication {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auth_type PASS #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authentication</w:t>
            </w:r>
            <w:r>
              <w:rPr>
                <w:rFonts w:hint="eastAsia"/>
              </w:rPr>
              <w:t>。包含验证类型和验证密码。类型主要有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AH </w:t>
            </w:r>
            <w:r>
              <w:rPr>
                <w:rFonts w:hint="eastAsia"/>
              </w:rPr>
              <w:t>两种，通常使用的类型为</w:t>
            </w:r>
            <w:r>
              <w:rPr>
                <w:rFonts w:hint="eastAsia"/>
              </w:rPr>
              <w:t>PASS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auth_pass 1111 #</w:t>
            </w:r>
            <w:r>
              <w:rPr>
                <w:rFonts w:hint="eastAsia"/>
              </w:rPr>
              <w:t>据说</w:t>
            </w:r>
            <w:r>
              <w:rPr>
                <w:rFonts w:hint="eastAsia"/>
              </w:rPr>
              <w:t xml:space="preserve">AH </w:t>
            </w:r>
            <w:r>
              <w:rPr>
                <w:rFonts w:hint="eastAsia"/>
              </w:rPr>
              <w:t>使用时有问题。验证密码为明文，同一</w:t>
            </w:r>
            <w:r>
              <w:rPr>
                <w:rFonts w:hint="eastAsia"/>
              </w:rPr>
              <w:t xml:space="preserve">vrrp 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 xml:space="preserve">MASTER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BACKUP </w:t>
            </w:r>
            <w:r>
              <w:rPr>
                <w:rFonts w:hint="eastAsia"/>
              </w:rPr>
              <w:t>使用相同的密码才能正常通信</w:t>
            </w:r>
          </w:p>
          <w:p w:rsidR="006A6249" w:rsidRDefault="006A6249" w:rsidP="006A6249">
            <w:r>
              <w:t xml:space="preserve">    }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触发的脚本</w:t>
            </w:r>
          </w:p>
          <w:p w:rsidR="006A6249" w:rsidRDefault="006A6249" w:rsidP="006A6249">
            <w:r>
              <w:t xml:space="preserve">    track_script {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chk_nginx  #</w:t>
            </w:r>
            <w:r>
              <w:rPr>
                <w:rFonts w:hint="eastAsia"/>
              </w:rPr>
              <w:t>检测脚本，上面配置的</w:t>
            </w:r>
          </w:p>
          <w:p w:rsidR="006A6249" w:rsidRDefault="006A6249" w:rsidP="006A6249">
            <w:r>
              <w:t xml:space="preserve">    }</w:t>
            </w:r>
          </w:p>
          <w:p w:rsidR="006A6249" w:rsidRDefault="006A6249" w:rsidP="006A6249">
            <w:r>
              <w:t xml:space="preserve">    virtual_ipaddress {</w:t>
            </w:r>
          </w:p>
          <w:p w:rsidR="006A6249" w:rsidRDefault="006A6249" w:rsidP="006A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192.168.10.195  #</w:t>
            </w: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可以有多个地址，每个地址占一行，不需要子网掩码</w:t>
            </w:r>
          </w:p>
          <w:p w:rsidR="006A6249" w:rsidRDefault="006A6249" w:rsidP="006A6249">
            <w:r>
              <w:t xml:space="preserve">    }</w:t>
            </w:r>
          </w:p>
          <w:p w:rsidR="006A6249" w:rsidRDefault="006A6249" w:rsidP="006A6249">
            <w:r>
              <w:lastRenderedPageBreak/>
              <w:t>}</w:t>
            </w:r>
          </w:p>
          <w:p w:rsidR="00D864CB" w:rsidRDefault="00D864CB" w:rsidP="00975B19"/>
        </w:tc>
      </w:tr>
    </w:tbl>
    <w:p w:rsidR="007903FA" w:rsidRPr="000C2B3E" w:rsidRDefault="007903FA" w:rsidP="00AD22AA">
      <w:pPr>
        <w:pStyle w:val="3"/>
        <w:rPr>
          <w:rFonts w:hint="eastAsia"/>
        </w:rPr>
      </w:pPr>
      <w:r>
        <w:lastRenderedPageBreak/>
        <w:t>修改</w:t>
      </w:r>
      <w:r w:rsidR="00AD22AA">
        <w:rPr>
          <w:rFonts w:hint="eastAsia"/>
        </w:rPr>
        <w:t>backup</w:t>
      </w:r>
      <w:r>
        <w:t>机器的</w:t>
      </w:r>
      <w:r w:rsidRPr="00B607AE">
        <w:t>keepalived.conf</w:t>
      </w:r>
    </w:p>
    <w:p w:rsidR="007903FA" w:rsidRDefault="007903FA" w:rsidP="007903FA">
      <w:pPr>
        <w:rPr>
          <w:rFonts w:ascii="Arial" w:hAnsi="Arial" w:cs="Arial" w:hint="eastAsia"/>
          <w:color w:val="4F4F4F"/>
        </w:rPr>
      </w:pPr>
      <w:r w:rsidRPr="00B607AE">
        <w:t>vim /etc/keepalived/keepalived.conf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03FA" w:rsidTr="007067DE">
        <w:tc>
          <w:tcPr>
            <w:tcW w:w="8296" w:type="dxa"/>
          </w:tcPr>
          <w:p w:rsidR="009151F4" w:rsidRDefault="009151F4" w:rsidP="009151F4">
            <w:r>
              <w:t>! Configuration File for keepalived</w:t>
            </w:r>
          </w:p>
          <w:p w:rsidR="009151F4" w:rsidRDefault="009151F4" w:rsidP="009151F4"/>
          <w:p w:rsidR="009151F4" w:rsidRDefault="009151F4" w:rsidP="009151F4"/>
          <w:p w:rsidR="009151F4" w:rsidRDefault="009151F4" w:rsidP="009151F4"/>
          <w:p w:rsidR="009151F4" w:rsidRDefault="009151F4" w:rsidP="009151F4"/>
          <w:p w:rsidR="009151F4" w:rsidRDefault="009151F4" w:rsidP="009151F4"/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其实配置文件中主要要修改的选项没有很多，以下几个参数要注意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#interface </w:t>
            </w:r>
            <w:r>
              <w:rPr>
                <w:rFonts w:hint="eastAsia"/>
              </w:rPr>
              <w:t>网卡名称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#priority 100 #</w:t>
            </w:r>
            <w:r>
              <w:rPr>
                <w:rFonts w:hint="eastAsia"/>
              </w:rPr>
              <w:t>优先级，同一个实例下，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高于</w:t>
            </w:r>
            <w:r>
              <w:rPr>
                <w:rFonts w:hint="eastAsia"/>
              </w:rPr>
              <w:t>BACKUP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####</w:t>
            </w:r>
            <w:r>
              <w:rPr>
                <w:rFonts w:hint="eastAsia"/>
              </w:rPr>
              <w:t>下面这两项已经修改好了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建议不要修改了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#route_id  XXX #MASTER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不同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#virtual_router_id 51 #</w:t>
            </w:r>
            <w:r>
              <w:rPr>
                <w:rFonts w:hint="eastAsia"/>
              </w:rPr>
              <w:t>同一个实例下，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相同</w:t>
            </w:r>
          </w:p>
          <w:p w:rsidR="009151F4" w:rsidRDefault="009151F4" w:rsidP="009151F4"/>
          <w:p w:rsidR="009151F4" w:rsidRDefault="009151F4" w:rsidP="009151F4"/>
          <w:p w:rsidR="009151F4" w:rsidRDefault="009151F4" w:rsidP="009151F4"/>
          <w:p w:rsidR="009151F4" w:rsidRDefault="009151F4" w:rsidP="009151F4">
            <w:r>
              <w:t>global_defs {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notification_email {#</w:t>
            </w:r>
            <w:r>
              <w:rPr>
                <w:rFonts w:hint="eastAsia"/>
              </w:rPr>
              <w:t>故障发生时给谁发邮件通知。</w:t>
            </w:r>
          </w:p>
          <w:p w:rsidR="009151F4" w:rsidRDefault="009151F4" w:rsidP="009151F4">
            <w:r>
              <w:t xml:space="preserve">     acassen@firewall.loc</w:t>
            </w:r>
          </w:p>
          <w:p w:rsidR="009151F4" w:rsidRDefault="009151F4" w:rsidP="009151F4">
            <w:r>
              <w:t xml:space="preserve">     failover@firewall.loc</w:t>
            </w:r>
          </w:p>
          <w:p w:rsidR="009151F4" w:rsidRDefault="009151F4" w:rsidP="009151F4">
            <w:r>
              <w:t xml:space="preserve">     sysadmin@firewall.loc</w:t>
            </w:r>
          </w:p>
          <w:p w:rsidR="009151F4" w:rsidRDefault="009151F4" w:rsidP="009151F4">
            <w:r>
              <w:t xml:space="preserve">   }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notification_email_from Alexandre.Cassen@firewall.loc #</w:t>
            </w:r>
            <w:r>
              <w:rPr>
                <w:rFonts w:hint="eastAsia"/>
              </w:rPr>
              <w:t>通知邮件从哪个地址发出。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smtp_server 192.168.200.1 #</w:t>
            </w:r>
            <w:r>
              <w:rPr>
                <w:rFonts w:hint="eastAsia"/>
              </w:rPr>
              <w:t>通知邮件的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地址。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smtp_connect_timeout 30 #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服务器的超时时间。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router_id galaxyServiceKPBackup #</w:t>
            </w:r>
            <w:r>
              <w:rPr>
                <w:rFonts w:hint="eastAsia"/>
              </w:rPr>
              <w:t>此处注意</w:t>
            </w:r>
            <w:r>
              <w:rPr>
                <w:rFonts w:hint="eastAsia"/>
              </w:rPr>
              <w:t>router_id</w:t>
            </w:r>
            <w:r>
              <w:rPr>
                <w:rFonts w:hint="eastAsia"/>
              </w:rPr>
              <w:t>为负载均衡标识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通常为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，但不一定非得是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。故障发生时，邮件通知会用到。在局域网内应该是唯一的。</w:t>
            </w:r>
          </w:p>
          <w:p w:rsidR="009151F4" w:rsidRDefault="009151F4" w:rsidP="009151F4">
            <w:r>
              <w:t xml:space="preserve">  #vrrp_skip_check_adv_addr</w:t>
            </w:r>
          </w:p>
          <w:p w:rsidR="009151F4" w:rsidRDefault="009151F4" w:rsidP="009151F4">
            <w:r>
              <w:t xml:space="preserve">  #vrrp_strict</w:t>
            </w:r>
          </w:p>
          <w:p w:rsidR="009151F4" w:rsidRDefault="009151F4" w:rsidP="009151F4">
            <w:r>
              <w:t xml:space="preserve">  #vrrp_garp_interval 0</w:t>
            </w:r>
          </w:p>
          <w:p w:rsidR="009151F4" w:rsidRDefault="009151F4" w:rsidP="009151F4">
            <w:r>
              <w:t xml:space="preserve">  #vrrp_gna_interval 0</w:t>
            </w:r>
          </w:p>
          <w:p w:rsidR="009151F4" w:rsidRDefault="009151F4" w:rsidP="009151F4">
            <w:r>
              <w:t>}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监控服务</w:t>
            </w:r>
            <w:r>
              <w:rPr>
                <w:rFonts w:hint="eastAsia"/>
              </w:rPr>
              <w:t>.NGINX mysql</w:t>
            </w:r>
            <w:r>
              <w:rPr>
                <w:rFonts w:hint="eastAsia"/>
              </w:rPr>
              <w:t>等</w:t>
            </w:r>
          </w:p>
          <w:p w:rsidR="009151F4" w:rsidRDefault="009151F4" w:rsidP="009151F4">
            <w:r>
              <w:t>vrrp_script chk_nginx {</w:t>
            </w:r>
          </w:p>
          <w:p w:rsidR="009151F4" w:rsidRDefault="009151F4" w:rsidP="009151F4">
            <w:r>
              <w:t xml:space="preserve">    script "/usr/local/etc/keepalived/check_nginx.sh"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检查一次</w:t>
            </w:r>
          </w:p>
          <w:p w:rsidR="009151F4" w:rsidRDefault="009151F4" w:rsidP="009151F4">
            <w:r>
              <w:t xml:space="preserve">    interval 2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#</w:t>
            </w:r>
            <w:r>
              <w:rPr>
                <w:rFonts w:hint="eastAsia"/>
              </w:rPr>
              <w:t>每次检查</w:t>
            </w:r>
            <w:r>
              <w:rPr>
                <w:rFonts w:hint="eastAsia"/>
              </w:rPr>
              <w:t>-20</w:t>
            </w:r>
          </w:p>
          <w:p w:rsidR="009151F4" w:rsidRDefault="009151F4" w:rsidP="009151F4">
            <w:r>
              <w:t xml:space="preserve">    weight -20</w:t>
            </w:r>
          </w:p>
          <w:p w:rsidR="009151F4" w:rsidRDefault="009151F4" w:rsidP="009151F4">
            <w:r>
              <w:t>}</w:t>
            </w:r>
          </w:p>
          <w:p w:rsidR="009151F4" w:rsidRDefault="009151F4" w:rsidP="009151F4"/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>#VRRP</w:t>
            </w:r>
            <w:r>
              <w:rPr>
                <w:rFonts w:hint="eastAsia"/>
              </w:rPr>
              <w:t>实例定义块</w:t>
            </w:r>
          </w:p>
          <w:p w:rsidR="009151F4" w:rsidRDefault="009151F4" w:rsidP="009151F4">
            <w:r>
              <w:t>vrrp_instance VI_1 {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state BACKUP #</w:t>
            </w:r>
            <w:r>
              <w:rPr>
                <w:rFonts w:hint="eastAsia"/>
              </w:rPr>
              <w:t>状态只有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两种，并且要大写，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为工作状态，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是备用状态。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interface eth0 #</w:t>
            </w:r>
            <w:r>
              <w:rPr>
                <w:rFonts w:hint="eastAsia"/>
              </w:rPr>
              <w:t>网卡名称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virtual_router_id 55 #</w:t>
            </w:r>
            <w:r>
              <w:rPr>
                <w:rFonts w:hint="eastAsia"/>
              </w:rPr>
              <w:t>虚拟路由标识，同一个</w:t>
            </w:r>
            <w:r>
              <w:rPr>
                <w:rFonts w:hint="eastAsia"/>
              </w:rPr>
              <w:t>vrrp_instance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vitrual_router_id </w:t>
            </w:r>
            <w:r>
              <w:rPr>
                <w:rFonts w:hint="eastAsia"/>
              </w:rPr>
              <w:t>是一致的。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priority 100 #</w:t>
            </w:r>
            <w:r>
              <w:rPr>
                <w:rFonts w:hint="eastAsia"/>
              </w:rPr>
              <w:t>优先级，同一个</w:t>
            </w:r>
            <w:r>
              <w:rPr>
                <w:rFonts w:hint="eastAsia"/>
              </w:rPr>
              <w:t>vrrp_instance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优先级必须比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高。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advert_int 1 #MASTER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BACKUP </w:t>
            </w:r>
            <w:r>
              <w:rPr>
                <w:rFonts w:hint="eastAsia"/>
              </w:rPr>
              <w:t>负载均衡器之间同步检查的时间间隔，单位为秒。</w:t>
            </w:r>
          </w:p>
          <w:p w:rsidR="009151F4" w:rsidRDefault="009151F4" w:rsidP="009151F4">
            <w:r>
              <w:t xml:space="preserve">    authentication {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auth_type PASS #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authentication</w:t>
            </w:r>
            <w:r>
              <w:rPr>
                <w:rFonts w:hint="eastAsia"/>
              </w:rPr>
              <w:t>。包含验证类型和验证密码。类型主要有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AH </w:t>
            </w:r>
            <w:r>
              <w:rPr>
                <w:rFonts w:hint="eastAsia"/>
              </w:rPr>
              <w:t>两种，通常使用的类型为</w:t>
            </w:r>
            <w:r>
              <w:rPr>
                <w:rFonts w:hint="eastAsia"/>
              </w:rPr>
              <w:t>PASS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auth_pass 1111 #</w:t>
            </w:r>
            <w:r>
              <w:rPr>
                <w:rFonts w:hint="eastAsia"/>
              </w:rPr>
              <w:t>据说</w:t>
            </w:r>
            <w:r>
              <w:rPr>
                <w:rFonts w:hint="eastAsia"/>
              </w:rPr>
              <w:t xml:space="preserve">AH </w:t>
            </w:r>
            <w:r>
              <w:rPr>
                <w:rFonts w:hint="eastAsia"/>
              </w:rPr>
              <w:t>使用时有问题。验证密码为明文，同一</w:t>
            </w:r>
            <w:r>
              <w:rPr>
                <w:rFonts w:hint="eastAsia"/>
              </w:rPr>
              <w:t xml:space="preserve">vrrp 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 xml:space="preserve">MASTER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BACKUP </w:t>
            </w:r>
            <w:r>
              <w:rPr>
                <w:rFonts w:hint="eastAsia"/>
              </w:rPr>
              <w:t>使用相同的密码才能正常通信</w:t>
            </w:r>
          </w:p>
          <w:p w:rsidR="009151F4" w:rsidRDefault="009151F4" w:rsidP="009151F4">
            <w:r>
              <w:t xml:space="preserve">    }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触发的脚本</w:t>
            </w:r>
          </w:p>
          <w:p w:rsidR="009151F4" w:rsidRDefault="009151F4" w:rsidP="009151F4">
            <w:r>
              <w:lastRenderedPageBreak/>
              <w:t xml:space="preserve">    track_script {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chk_nginx  #</w:t>
            </w:r>
            <w:r>
              <w:rPr>
                <w:rFonts w:hint="eastAsia"/>
              </w:rPr>
              <w:t>检测脚本，上面配置的</w:t>
            </w:r>
          </w:p>
          <w:p w:rsidR="009151F4" w:rsidRDefault="009151F4" w:rsidP="009151F4">
            <w:r>
              <w:t xml:space="preserve">    }</w:t>
            </w:r>
          </w:p>
          <w:p w:rsidR="009151F4" w:rsidRDefault="009151F4" w:rsidP="009151F4">
            <w:r>
              <w:t xml:space="preserve">    virtual_ipaddress {</w:t>
            </w:r>
          </w:p>
          <w:p w:rsidR="009151F4" w:rsidRDefault="009151F4" w:rsidP="009151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192.168.10.195  #</w:t>
            </w: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可以有多个地址，每个地址占一行，不需要子网掩码</w:t>
            </w:r>
          </w:p>
          <w:p w:rsidR="009151F4" w:rsidRDefault="009151F4" w:rsidP="009151F4">
            <w:r>
              <w:t xml:space="preserve">    }</w:t>
            </w:r>
          </w:p>
          <w:p w:rsidR="009151F4" w:rsidRDefault="009151F4" w:rsidP="009151F4">
            <w:r>
              <w:t>}</w:t>
            </w:r>
          </w:p>
          <w:p w:rsidR="009151F4" w:rsidRDefault="009151F4" w:rsidP="009151F4"/>
          <w:p w:rsidR="007903FA" w:rsidRDefault="007903FA" w:rsidP="007067DE"/>
        </w:tc>
      </w:tr>
    </w:tbl>
    <w:p w:rsidR="00E30F1B" w:rsidRDefault="00E30F1B" w:rsidP="00B112E3"/>
    <w:p w:rsidR="00C50C2E" w:rsidRDefault="0012566B" w:rsidP="00026D73">
      <w:pPr>
        <w:pStyle w:val="2"/>
      </w:pPr>
      <w:r>
        <w:t>常用命令</w:t>
      </w:r>
    </w:p>
    <w:p w:rsidR="00026D73" w:rsidRDefault="00026D73" w:rsidP="00026D73">
      <w:r>
        <w:t>service keepalived start</w:t>
      </w:r>
      <w:r w:rsidR="00596120">
        <w:rPr>
          <w:rFonts w:hint="eastAsia"/>
        </w:rPr>
        <w:t>(</w:t>
      </w:r>
      <w:r w:rsidR="00596120">
        <w:rPr>
          <w:rFonts w:hint="eastAsia"/>
        </w:rPr>
        <w:t>启动</w:t>
      </w:r>
      <w:r w:rsidR="00596120">
        <w:rPr>
          <w:rFonts w:hint="eastAsia"/>
        </w:rPr>
        <w:t>)</w:t>
      </w:r>
    </w:p>
    <w:p w:rsidR="00026D73" w:rsidRDefault="00026D73" w:rsidP="00026D73">
      <w:r>
        <w:t>service keepalived st</w:t>
      </w:r>
      <w:r w:rsidR="00596120">
        <w:rPr>
          <w:rFonts w:hint="eastAsia"/>
        </w:rPr>
        <w:t>op(</w:t>
      </w:r>
      <w:r w:rsidR="00596120">
        <w:rPr>
          <w:rFonts w:hint="eastAsia"/>
        </w:rPr>
        <w:t>关闭</w:t>
      </w:r>
      <w:bookmarkStart w:id="0" w:name="_GoBack"/>
      <w:bookmarkEnd w:id="0"/>
      <w:r w:rsidR="00596120">
        <w:rPr>
          <w:rFonts w:hint="eastAsia"/>
        </w:rPr>
        <w:t>)</w:t>
      </w:r>
    </w:p>
    <w:p w:rsidR="00026D73" w:rsidRPr="00026D73" w:rsidRDefault="00026D73" w:rsidP="00026D73">
      <w:pPr>
        <w:rPr>
          <w:rFonts w:hint="eastAsia"/>
        </w:rPr>
      </w:pPr>
    </w:p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Default="00E30F1B" w:rsidP="00B112E3"/>
    <w:p w:rsidR="00E30F1B" w:rsidRPr="00B112E3" w:rsidRDefault="00E30F1B" w:rsidP="00B112E3"/>
    <w:sectPr w:rsidR="00E30F1B" w:rsidRPr="00B1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F54" w:rsidRDefault="00EB4F54" w:rsidP="00A774A4">
      <w:r>
        <w:separator/>
      </w:r>
    </w:p>
  </w:endnote>
  <w:endnote w:type="continuationSeparator" w:id="0">
    <w:p w:rsidR="00EB4F54" w:rsidRDefault="00EB4F54" w:rsidP="00A7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F54" w:rsidRDefault="00EB4F54" w:rsidP="00A774A4">
      <w:r>
        <w:separator/>
      </w:r>
    </w:p>
  </w:footnote>
  <w:footnote w:type="continuationSeparator" w:id="0">
    <w:p w:rsidR="00EB4F54" w:rsidRDefault="00EB4F54" w:rsidP="00A7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EA3"/>
    <w:multiLevelType w:val="multilevel"/>
    <w:tmpl w:val="01F0C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A"/>
    <w:rsid w:val="00004622"/>
    <w:rsid w:val="0001101C"/>
    <w:rsid w:val="0001284D"/>
    <w:rsid w:val="000170CD"/>
    <w:rsid w:val="000208D7"/>
    <w:rsid w:val="000264A2"/>
    <w:rsid w:val="00026D22"/>
    <w:rsid w:val="00026D73"/>
    <w:rsid w:val="0003296B"/>
    <w:rsid w:val="0004790A"/>
    <w:rsid w:val="00050247"/>
    <w:rsid w:val="00051811"/>
    <w:rsid w:val="00053F3E"/>
    <w:rsid w:val="0006482D"/>
    <w:rsid w:val="00066039"/>
    <w:rsid w:val="00075119"/>
    <w:rsid w:val="00076853"/>
    <w:rsid w:val="0008046F"/>
    <w:rsid w:val="000861E0"/>
    <w:rsid w:val="000974A5"/>
    <w:rsid w:val="000A15F6"/>
    <w:rsid w:val="000A60AB"/>
    <w:rsid w:val="000A6E85"/>
    <w:rsid w:val="000B1C09"/>
    <w:rsid w:val="000B7795"/>
    <w:rsid w:val="000C2B3E"/>
    <w:rsid w:val="000C30A8"/>
    <w:rsid w:val="000C4F52"/>
    <w:rsid w:val="000D30F4"/>
    <w:rsid w:val="000D7F0C"/>
    <w:rsid w:val="000E4F44"/>
    <w:rsid w:val="000F203F"/>
    <w:rsid w:val="000F20CD"/>
    <w:rsid w:val="000F2644"/>
    <w:rsid w:val="000F75F1"/>
    <w:rsid w:val="00100C8F"/>
    <w:rsid w:val="0010118D"/>
    <w:rsid w:val="00111DAF"/>
    <w:rsid w:val="00113D6F"/>
    <w:rsid w:val="001159B8"/>
    <w:rsid w:val="00120C0B"/>
    <w:rsid w:val="00120D2B"/>
    <w:rsid w:val="00121BA2"/>
    <w:rsid w:val="00123566"/>
    <w:rsid w:val="00124A97"/>
    <w:rsid w:val="0012566B"/>
    <w:rsid w:val="001275CE"/>
    <w:rsid w:val="00131F37"/>
    <w:rsid w:val="00136D96"/>
    <w:rsid w:val="00141798"/>
    <w:rsid w:val="0014546C"/>
    <w:rsid w:val="001557DD"/>
    <w:rsid w:val="00156493"/>
    <w:rsid w:val="0015705B"/>
    <w:rsid w:val="00162556"/>
    <w:rsid w:val="0016740C"/>
    <w:rsid w:val="00173CAA"/>
    <w:rsid w:val="00182A97"/>
    <w:rsid w:val="00184F0E"/>
    <w:rsid w:val="001954E1"/>
    <w:rsid w:val="001960B4"/>
    <w:rsid w:val="00196725"/>
    <w:rsid w:val="00197C21"/>
    <w:rsid w:val="001A21AB"/>
    <w:rsid w:val="001A420A"/>
    <w:rsid w:val="001A6D03"/>
    <w:rsid w:val="001B2B0B"/>
    <w:rsid w:val="001B3846"/>
    <w:rsid w:val="001C3C33"/>
    <w:rsid w:val="001C7544"/>
    <w:rsid w:val="001D1DC7"/>
    <w:rsid w:val="001F1E6A"/>
    <w:rsid w:val="001F281D"/>
    <w:rsid w:val="001F475B"/>
    <w:rsid w:val="001F4D43"/>
    <w:rsid w:val="00204BD5"/>
    <w:rsid w:val="00205009"/>
    <w:rsid w:val="00205288"/>
    <w:rsid w:val="00206054"/>
    <w:rsid w:val="00206EED"/>
    <w:rsid w:val="00221E4F"/>
    <w:rsid w:val="002351EF"/>
    <w:rsid w:val="0023578D"/>
    <w:rsid w:val="00242C3D"/>
    <w:rsid w:val="00244EEC"/>
    <w:rsid w:val="00245E9C"/>
    <w:rsid w:val="002506A5"/>
    <w:rsid w:val="00255240"/>
    <w:rsid w:val="00261FB4"/>
    <w:rsid w:val="00264625"/>
    <w:rsid w:val="00266D38"/>
    <w:rsid w:val="00270D35"/>
    <w:rsid w:val="0027446E"/>
    <w:rsid w:val="00274742"/>
    <w:rsid w:val="00294E55"/>
    <w:rsid w:val="002960E0"/>
    <w:rsid w:val="002A1FF2"/>
    <w:rsid w:val="002A7837"/>
    <w:rsid w:val="002C150C"/>
    <w:rsid w:val="002C188C"/>
    <w:rsid w:val="002D051E"/>
    <w:rsid w:val="002D1D4A"/>
    <w:rsid w:val="002D25A0"/>
    <w:rsid w:val="002D5A0F"/>
    <w:rsid w:val="002D669D"/>
    <w:rsid w:val="002E1433"/>
    <w:rsid w:val="002E27B8"/>
    <w:rsid w:val="002E6D77"/>
    <w:rsid w:val="002F13DC"/>
    <w:rsid w:val="002F577C"/>
    <w:rsid w:val="002F64EB"/>
    <w:rsid w:val="003002A6"/>
    <w:rsid w:val="00303A8A"/>
    <w:rsid w:val="00305CAB"/>
    <w:rsid w:val="00311659"/>
    <w:rsid w:val="003142BA"/>
    <w:rsid w:val="0031439C"/>
    <w:rsid w:val="00316D17"/>
    <w:rsid w:val="00323B9C"/>
    <w:rsid w:val="00330A74"/>
    <w:rsid w:val="00330E11"/>
    <w:rsid w:val="00332E8E"/>
    <w:rsid w:val="0034077D"/>
    <w:rsid w:val="00341100"/>
    <w:rsid w:val="0034178B"/>
    <w:rsid w:val="00343C2F"/>
    <w:rsid w:val="00344801"/>
    <w:rsid w:val="0034500D"/>
    <w:rsid w:val="0035004B"/>
    <w:rsid w:val="0035409A"/>
    <w:rsid w:val="00364EF6"/>
    <w:rsid w:val="003807B8"/>
    <w:rsid w:val="0038396E"/>
    <w:rsid w:val="003863BB"/>
    <w:rsid w:val="00390387"/>
    <w:rsid w:val="00390485"/>
    <w:rsid w:val="00392110"/>
    <w:rsid w:val="00393D74"/>
    <w:rsid w:val="00396D1C"/>
    <w:rsid w:val="003A2063"/>
    <w:rsid w:val="003A468E"/>
    <w:rsid w:val="003A5AC8"/>
    <w:rsid w:val="003A6667"/>
    <w:rsid w:val="003C0039"/>
    <w:rsid w:val="003C2EAB"/>
    <w:rsid w:val="003C447B"/>
    <w:rsid w:val="003C711E"/>
    <w:rsid w:val="003D08F4"/>
    <w:rsid w:val="003D30EF"/>
    <w:rsid w:val="003D49D3"/>
    <w:rsid w:val="003D4C4F"/>
    <w:rsid w:val="003D4C9F"/>
    <w:rsid w:val="003E07CF"/>
    <w:rsid w:val="003E5A4A"/>
    <w:rsid w:val="003E7001"/>
    <w:rsid w:val="003E7136"/>
    <w:rsid w:val="003E7BB1"/>
    <w:rsid w:val="003F2344"/>
    <w:rsid w:val="003F2EB8"/>
    <w:rsid w:val="003F5FC0"/>
    <w:rsid w:val="00404022"/>
    <w:rsid w:val="00404FAA"/>
    <w:rsid w:val="00405371"/>
    <w:rsid w:val="0040683A"/>
    <w:rsid w:val="004139F2"/>
    <w:rsid w:val="00422E9B"/>
    <w:rsid w:val="00424ED8"/>
    <w:rsid w:val="004250BA"/>
    <w:rsid w:val="004252E1"/>
    <w:rsid w:val="004317F0"/>
    <w:rsid w:val="0043298C"/>
    <w:rsid w:val="004416A4"/>
    <w:rsid w:val="00443FF1"/>
    <w:rsid w:val="0044722A"/>
    <w:rsid w:val="004532FB"/>
    <w:rsid w:val="00453C6C"/>
    <w:rsid w:val="00453E42"/>
    <w:rsid w:val="00474FE1"/>
    <w:rsid w:val="00486CFE"/>
    <w:rsid w:val="00492A5F"/>
    <w:rsid w:val="00494E0C"/>
    <w:rsid w:val="00497425"/>
    <w:rsid w:val="004A050F"/>
    <w:rsid w:val="004A4174"/>
    <w:rsid w:val="004B084F"/>
    <w:rsid w:val="004B0FD1"/>
    <w:rsid w:val="004B3C87"/>
    <w:rsid w:val="004B4862"/>
    <w:rsid w:val="004C0F25"/>
    <w:rsid w:val="004C34A5"/>
    <w:rsid w:val="004C4815"/>
    <w:rsid w:val="004C7AC6"/>
    <w:rsid w:val="004D0D09"/>
    <w:rsid w:val="004D309F"/>
    <w:rsid w:val="004E3537"/>
    <w:rsid w:val="004E4B71"/>
    <w:rsid w:val="004F1C3E"/>
    <w:rsid w:val="004F6143"/>
    <w:rsid w:val="004F6DB7"/>
    <w:rsid w:val="00506C68"/>
    <w:rsid w:val="00514816"/>
    <w:rsid w:val="00521FD9"/>
    <w:rsid w:val="00523D8D"/>
    <w:rsid w:val="00532053"/>
    <w:rsid w:val="00532404"/>
    <w:rsid w:val="00532D22"/>
    <w:rsid w:val="005343ED"/>
    <w:rsid w:val="0054042A"/>
    <w:rsid w:val="00540FDE"/>
    <w:rsid w:val="005410D4"/>
    <w:rsid w:val="00544C5F"/>
    <w:rsid w:val="005469A3"/>
    <w:rsid w:val="005508C1"/>
    <w:rsid w:val="00556CF8"/>
    <w:rsid w:val="00563766"/>
    <w:rsid w:val="00565EB6"/>
    <w:rsid w:val="005705C7"/>
    <w:rsid w:val="00571EEC"/>
    <w:rsid w:val="00573E8E"/>
    <w:rsid w:val="00592C41"/>
    <w:rsid w:val="00596120"/>
    <w:rsid w:val="005A0248"/>
    <w:rsid w:val="005B300A"/>
    <w:rsid w:val="005B3366"/>
    <w:rsid w:val="005B38A3"/>
    <w:rsid w:val="005C2909"/>
    <w:rsid w:val="005C6080"/>
    <w:rsid w:val="005D4FF3"/>
    <w:rsid w:val="005E0697"/>
    <w:rsid w:val="005E1A9D"/>
    <w:rsid w:val="005E409B"/>
    <w:rsid w:val="005E40FC"/>
    <w:rsid w:val="005E5895"/>
    <w:rsid w:val="005F27D0"/>
    <w:rsid w:val="005F2B93"/>
    <w:rsid w:val="005F49F3"/>
    <w:rsid w:val="005F6FB4"/>
    <w:rsid w:val="0060010C"/>
    <w:rsid w:val="006045D6"/>
    <w:rsid w:val="00605431"/>
    <w:rsid w:val="00605BAC"/>
    <w:rsid w:val="00615C8A"/>
    <w:rsid w:val="00621B02"/>
    <w:rsid w:val="00633DA9"/>
    <w:rsid w:val="00633F8D"/>
    <w:rsid w:val="00634D78"/>
    <w:rsid w:val="00637264"/>
    <w:rsid w:val="006405B1"/>
    <w:rsid w:val="00640AB4"/>
    <w:rsid w:val="00645D84"/>
    <w:rsid w:val="006463DF"/>
    <w:rsid w:val="006529DE"/>
    <w:rsid w:val="00652E90"/>
    <w:rsid w:val="006612B2"/>
    <w:rsid w:val="00661A62"/>
    <w:rsid w:val="00663E48"/>
    <w:rsid w:val="006655FC"/>
    <w:rsid w:val="00672D84"/>
    <w:rsid w:val="00675BD0"/>
    <w:rsid w:val="00680842"/>
    <w:rsid w:val="00680B60"/>
    <w:rsid w:val="006926C0"/>
    <w:rsid w:val="00692D6D"/>
    <w:rsid w:val="00693D22"/>
    <w:rsid w:val="00693F57"/>
    <w:rsid w:val="006A2AB7"/>
    <w:rsid w:val="006A41A9"/>
    <w:rsid w:val="006A6249"/>
    <w:rsid w:val="006A7E58"/>
    <w:rsid w:val="006B11CE"/>
    <w:rsid w:val="006B152B"/>
    <w:rsid w:val="006B1FDF"/>
    <w:rsid w:val="006B5509"/>
    <w:rsid w:val="006C0EAB"/>
    <w:rsid w:val="006C7693"/>
    <w:rsid w:val="006E5A44"/>
    <w:rsid w:val="006E6F5C"/>
    <w:rsid w:val="00700169"/>
    <w:rsid w:val="0070324F"/>
    <w:rsid w:val="00705BFA"/>
    <w:rsid w:val="00706B9C"/>
    <w:rsid w:val="007106C9"/>
    <w:rsid w:val="00710CF4"/>
    <w:rsid w:val="00711C1F"/>
    <w:rsid w:val="00714831"/>
    <w:rsid w:val="0072153B"/>
    <w:rsid w:val="007225D8"/>
    <w:rsid w:val="007442D9"/>
    <w:rsid w:val="007463BB"/>
    <w:rsid w:val="00750E79"/>
    <w:rsid w:val="0075162A"/>
    <w:rsid w:val="00752BAF"/>
    <w:rsid w:val="007553D1"/>
    <w:rsid w:val="00767C0A"/>
    <w:rsid w:val="00767F82"/>
    <w:rsid w:val="00772954"/>
    <w:rsid w:val="007776B0"/>
    <w:rsid w:val="007849CC"/>
    <w:rsid w:val="007903FA"/>
    <w:rsid w:val="00791D43"/>
    <w:rsid w:val="0079642D"/>
    <w:rsid w:val="00797DCB"/>
    <w:rsid w:val="007A2895"/>
    <w:rsid w:val="007A412D"/>
    <w:rsid w:val="007B2777"/>
    <w:rsid w:val="007B7C64"/>
    <w:rsid w:val="007C1ADE"/>
    <w:rsid w:val="007C640F"/>
    <w:rsid w:val="007D2303"/>
    <w:rsid w:val="007D517B"/>
    <w:rsid w:val="007F0831"/>
    <w:rsid w:val="007F2813"/>
    <w:rsid w:val="007F794A"/>
    <w:rsid w:val="008032A8"/>
    <w:rsid w:val="00804ECA"/>
    <w:rsid w:val="008065BF"/>
    <w:rsid w:val="0081152B"/>
    <w:rsid w:val="00830CA4"/>
    <w:rsid w:val="00833665"/>
    <w:rsid w:val="00836E82"/>
    <w:rsid w:val="0084044F"/>
    <w:rsid w:val="008570DE"/>
    <w:rsid w:val="00861185"/>
    <w:rsid w:val="00861C3E"/>
    <w:rsid w:val="008648D4"/>
    <w:rsid w:val="008706C3"/>
    <w:rsid w:val="00870A9A"/>
    <w:rsid w:val="0087668F"/>
    <w:rsid w:val="00876794"/>
    <w:rsid w:val="00886F7F"/>
    <w:rsid w:val="00891540"/>
    <w:rsid w:val="00891EA8"/>
    <w:rsid w:val="0089463C"/>
    <w:rsid w:val="00894C23"/>
    <w:rsid w:val="008977C0"/>
    <w:rsid w:val="00897E46"/>
    <w:rsid w:val="008A4251"/>
    <w:rsid w:val="008A5E85"/>
    <w:rsid w:val="008B248B"/>
    <w:rsid w:val="008B4D51"/>
    <w:rsid w:val="008B4F1E"/>
    <w:rsid w:val="008B6D2E"/>
    <w:rsid w:val="008D2FC1"/>
    <w:rsid w:val="008E418E"/>
    <w:rsid w:val="008E4297"/>
    <w:rsid w:val="008F084C"/>
    <w:rsid w:val="008F423E"/>
    <w:rsid w:val="009039A6"/>
    <w:rsid w:val="00903D37"/>
    <w:rsid w:val="009151F4"/>
    <w:rsid w:val="00923E3A"/>
    <w:rsid w:val="0095170A"/>
    <w:rsid w:val="00953ACF"/>
    <w:rsid w:val="009571A2"/>
    <w:rsid w:val="00967026"/>
    <w:rsid w:val="00975B19"/>
    <w:rsid w:val="00976EB7"/>
    <w:rsid w:val="00993BA6"/>
    <w:rsid w:val="00995D9D"/>
    <w:rsid w:val="009978B6"/>
    <w:rsid w:val="009B1407"/>
    <w:rsid w:val="009B3B99"/>
    <w:rsid w:val="009B5B04"/>
    <w:rsid w:val="009C150A"/>
    <w:rsid w:val="009C34D7"/>
    <w:rsid w:val="009C7194"/>
    <w:rsid w:val="009D27B6"/>
    <w:rsid w:val="009D48C1"/>
    <w:rsid w:val="009F4B54"/>
    <w:rsid w:val="009F4B79"/>
    <w:rsid w:val="00A042C0"/>
    <w:rsid w:val="00A07CC0"/>
    <w:rsid w:val="00A12F7F"/>
    <w:rsid w:val="00A14282"/>
    <w:rsid w:val="00A146F3"/>
    <w:rsid w:val="00A257BC"/>
    <w:rsid w:val="00A2662A"/>
    <w:rsid w:val="00A32437"/>
    <w:rsid w:val="00A34E3E"/>
    <w:rsid w:val="00A437A4"/>
    <w:rsid w:val="00A46FD8"/>
    <w:rsid w:val="00A505B0"/>
    <w:rsid w:val="00A54345"/>
    <w:rsid w:val="00A57EB9"/>
    <w:rsid w:val="00A60C8B"/>
    <w:rsid w:val="00A62845"/>
    <w:rsid w:val="00A6341B"/>
    <w:rsid w:val="00A774A4"/>
    <w:rsid w:val="00A777F1"/>
    <w:rsid w:val="00AA467A"/>
    <w:rsid w:val="00AA4FF5"/>
    <w:rsid w:val="00AA6049"/>
    <w:rsid w:val="00AB6B59"/>
    <w:rsid w:val="00AC3D29"/>
    <w:rsid w:val="00AC4542"/>
    <w:rsid w:val="00AD22AA"/>
    <w:rsid w:val="00AD2A35"/>
    <w:rsid w:val="00AD3C9A"/>
    <w:rsid w:val="00AD4554"/>
    <w:rsid w:val="00AD666F"/>
    <w:rsid w:val="00AD711D"/>
    <w:rsid w:val="00AD79E1"/>
    <w:rsid w:val="00AE208F"/>
    <w:rsid w:val="00AE65E6"/>
    <w:rsid w:val="00AF0D04"/>
    <w:rsid w:val="00AF19A4"/>
    <w:rsid w:val="00AF3011"/>
    <w:rsid w:val="00B007CB"/>
    <w:rsid w:val="00B112E3"/>
    <w:rsid w:val="00B15D28"/>
    <w:rsid w:val="00B1710D"/>
    <w:rsid w:val="00B20652"/>
    <w:rsid w:val="00B2318B"/>
    <w:rsid w:val="00B30088"/>
    <w:rsid w:val="00B35271"/>
    <w:rsid w:val="00B41B97"/>
    <w:rsid w:val="00B431C7"/>
    <w:rsid w:val="00B4382C"/>
    <w:rsid w:val="00B44EC1"/>
    <w:rsid w:val="00B5228F"/>
    <w:rsid w:val="00B607AE"/>
    <w:rsid w:val="00B63798"/>
    <w:rsid w:val="00B65324"/>
    <w:rsid w:val="00B70FA0"/>
    <w:rsid w:val="00B80BAA"/>
    <w:rsid w:val="00B83CFD"/>
    <w:rsid w:val="00B842B1"/>
    <w:rsid w:val="00B94618"/>
    <w:rsid w:val="00B94BF5"/>
    <w:rsid w:val="00B94ECD"/>
    <w:rsid w:val="00B97C20"/>
    <w:rsid w:val="00BA22A4"/>
    <w:rsid w:val="00BA24AB"/>
    <w:rsid w:val="00BA7BFD"/>
    <w:rsid w:val="00BB3224"/>
    <w:rsid w:val="00BB4C63"/>
    <w:rsid w:val="00BB6448"/>
    <w:rsid w:val="00BC4DA9"/>
    <w:rsid w:val="00BC5C92"/>
    <w:rsid w:val="00BC664D"/>
    <w:rsid w:val="00BD11C5"/>
    <w:rsid w:val="00BE2422"/>
    <w:rsid w:val="00BE3BE1"/>
    <w:rsid w:val="00BE5722"/>
    <w:rsid w:val="00BF0C6F"/>
    <w:rsid w:val="00C002EE"/>
    <w:rsid w:val="00C033D7"/>
    <w:rsid w:val="00C05F43"/>
    <w:rsid w:val="00C10E15"/>
    <w:rsid w:val="00C14B4C"/>
    <w:rsid w:val="00C153D4"/>
    <w:rsid w:val="00C3258C"/>
    <w:rsid w:val="00C3425C"/>
    <w:rsid w:val="00C34F73"/>
    <w:rsid w:val="00C50C2E"/>
    <w:rsid w:val="00C533C3"/>
    <w:rsid w:val="00C633CC"/>
    <w:rsid w:val="00C6630B"/>
    <w:rsid w:val="00C66F03"/>
    <w:rsid w:val="00C70155"/>
    <w:rsid w:val="00C71BEB"/>
    <w:rsid w:val="00C72365"/>
    <w:rsid w:val="00C75403"/>
    <w:rsid w:val="00C77EB9"/>
    <w:rsid w:val="00C90EFA"/>
    <w:rsid w:val="00C933A3"/>
    <w:rsid w:val="00C9631A"/>
    <w:rsid w:val="00C969F6"/>
    <w:rsid w:val="00CB1479"/>
    <w:rsid w:val="00CB71D2"/>
    <w:rsid w:val="00CC1372"/>
    <w:rsid w:val="00CC3473"/>
    <w:rsid w:val="00CC399E"/>
    <w:rsid w:val="00CC62B5"/>
    <w:rsid w:val="00CD1DD0"/>
    <w:rsid w:val="00CD4087"/>
    <w:rsid w:val="00CE1547"/>
    <w:rsid w:val="00CF393B"/>
    <w:rsid w:val="00CF6054"/>
    <w:rsid w:val="00CF77D1"/>
    <w:rsid w:val="00D10FFC"/>
    <w:rsid w:val="00D12268"/>
    <w:rsid w:val="00D12E54"/>
    <w:rsid w:val="00D146FE"/>
    <w:rsid w:val="00D226B8"/>
    <w:rsid w:val="00D32DD2"/>
    <w:rsid w:val="00D4267C"/>
    <w:rsid w:val="00D44C19"/>
    <w:rsid w:val="00D51841"/>
    <w:rsid w:val="00D5369B"/>
    <w:rsid w:val="00D56237"/>
    <w:rsid w:val="00D61007"/>
    <w:rsid w:val="00D64396"/>
    <w:rsid w:val="00D70ED1"/>
    <w:rsid w:val="00D75405"/>
    <w:rsid w:val="00D75677"/>
    <w:rsid w:val="00D779CE"/>
    <w:rsid w:val="00D864CB"/>
    <w:rsid w:val="00D86CB6"/>
    <w:rsid w:val="00D909D9"/>
    <w:rsid w:val="00D912D3"/>
    <w:rsid w:val="00DA420F"/>
    <w:rsid w:val="00DC035B"/>
    <w:rsid w:val="00DC7CA9"/>
    <w:rsid w:val="00DD0DBF"/>
    <w:rsid w:val="00DD1967"/>
    <w:rsid w:val="00DD2ADB"/>
    <w:rsid w:val="00DD76F9"/>
    <w:rsid w:val="00DE4471"/>
    <w:rsid w:val="00DE6C59"/>
    <w:rsid w:val="00DF1A43"/>
    <w:rsid w:val="00E00CD0"/>
    <w:rsid w:val="00E05C1E"/>
    <w:rsid w:val="00E0733A"/>
    <w:rsid w:val="00E14EDD"/>
    <w:rsid w:val="00E17DE2"/>
    <w:rsid w:val="00E23479"/>
    <w:rsid w:val="00E30F1B"/>
    <w:rsid w:val="00E3277A"/>
    <w:rsid w:val="00E4142D"/>
    <w:rsid w:val="00E55961"/>
    <w:rsid w:val="00E703EB"/>
    <w:rsid w:val="00E737D0"/>
    <w:rsid w:val="00E83BA8"/>
    <w:rsid w:val="00E9088C"/>
    <w:rsid w:val="00E93BB3"/>
    <w:rsid w:val="00E9789D"/>
    <w:rsid w:val="00E97AD5"/>
    <w:rsid w:val="00EA625A"/>
    <w:rsid w:val="00EA6761"/>
    <w:rsid w:val="00EB22E9"/>
    <w:rsid w:val="00EB4F54"/>
    <w:rsid w:val="00EB65D7"/>
    <w:rsid w:val="00EC2BEF"/>
    <w:rsid w:val="00EC663F"/>
    <w:rsid w:val="00ED0125"/>
    <w:rsid w:val="00EE6EA2"/>
    <w:rsid w:val="00F02AEB"/>
    <w:rsid w:val="00F0429C"/>
    <w:rsid w:val="00F10B2B"/>
    <w:rsid w:val="00F10C35"/>
    <w:rsid w:val="00F164AE"/>
    <w:rsid w:val="00F1680C"/>
    <w:rsid w:val="00F20BF9"/>
    <w:rsid w:val="00F2216B"/>
    <w:rsid w:val="00F2730E"/>
    <w:rsid w:val="00F27DCA"/>
    <w:rsid w:val="00F361DC"/>
    <w:rsid w:val="00F37419"/>
    <w:rsid w:val="00F4155B"/>
    <w:rsid w:val="00F423FC"/>
    <w:rsid w:val="00F51201"/>
    <w:rsid w:val="00F55F76"/>
    <w:rsid w:val="00F56628"/>
    <w:rsid w:val="00F566F5"/>
    <w:rsid w:val="00F57573"/>
    <w:rsid w:val="00F61B42"/>
    <w:rsid w:val="00F62F8F"/>
    <w:rsid w:val="00F668E9"/>
    <w:rsid w:val="00F669B6"/>
    <w:rsid w:val="00F70AB8"/>
    <w:rsid w:val="00F770FC"/>
    <w:rsid w:val="00F82B13"/>
    <w:rsid w:val="00F82DE1"/>
    <w:rsid w:val="00F8549C"/>
    <w:rsid w:val="00F91FDE"/>
    <w:rsid w:val="00F9282E"/>
    <w:rsid w:val="00F947DE"/>
    <w:rsid w:val="00F94EDD"/>
    <w:rsid w:val="00F96E3C"/>
    <w:rsid w:val="00FB2BDC"/>
    <w:rsid w:val="00FB4588"/>
    <w:rsid w:val="00FB6798"/>
    <w:rsid w:val="00FC47B3"/>
    <w:rsid w:val="00FD1E04"/>
    <w:rsid w:val="00FD48A9"/>
    <w:rsid w:val="00FD5599"/>
    <w:rsid w:val="00FD6BF9"/>
    <w:rsid w:val="00FE2E23"/>
    <w:rsid w:val="00FE373B"/>
    <w:rsid w:val="00FE6DC2"/>
    <w:rsid w:val="00FF0E73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E1C9-D33A-47B1-9775-63784D0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D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774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448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48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448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448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448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448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448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448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801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44801"/>
    <w:rPr>
      <w:b/>
      <w:bCs/>
    </w:rPr>
  </w:style>
  <w:style w:type="character" w:customStyle="1" w:styleId="6Char">
    <w:name w:val="标题 6 Char"/>
    <w:basedOn w:val="a0"/>
    <w:link w:val="6"/>
    <w:uiPriority w:val="9"/>
    <w:rsid w:val="00344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48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48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4480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0D30F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7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37D0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2F13DC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palived.org/software/keepalived-1.4.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epalived.org/software/keepalived-1.4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KaiGe-Office\Desktop\&#22823;&#25968;&#25454;&#23398;&#20064;\nginx%20-%20&#21103;&#26412;%20(4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nginx - 副本 (4).dotm</Template>
  <TotalTime>2319</TotalTime>
  <Pages>11</Pages>
  <Words>658</Words>
  <Characters>3751</Characters>
  <Application>Microsoft Office Word</Application>
  <DocSecurity>0</DocSecurity>
  <Lines>31</Lines>
  <Paragraphs>8</Paragraphs>
  <ScaleCrop>false</ScaleCrop>
  <Company>中科创嘉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425</cp:revision>
  <dcterms:created xsi:type="dcterms:W3CDTF">2017-02-08T02:51:00Z</dcterms:created>
  <dcterms:modified xsi:type="dcterms:W3CDTF">2018-11-01T07:03:00Z</dcterms:modified>
</cp:coreProperties>
</file>