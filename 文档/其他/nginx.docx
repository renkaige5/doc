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EC1" w:rsidRDefault="00B44EC1" w:rsidP="00344801">
      <w:pPr>
        <w:pStyle w:val="1"/>
      </w:pPr>
      <w:r>
        <w:rPr>
          <w:rFonts w:hint="eastAsia"/>
        </w:rPr>
        <w:t>nginx</w:t>
      </w:r>
    </w:p>
    <w:p w:rsidR="00BA24AB" w:rsidRDefault="00A437A4" w:rsidP="00A437A4">
      <w:pPr>
        <w:pStyle w:val="2"/>
      </w:pPr>
      <w:r>
        <w:t>nginx</w:t>
      </w:r>
      <w:r>
        <w:t>介绍</w:t>
      </w:r>
    </w:p>
    <w:p w:rsidR="00A437A4" w:rsidRDefault="00605BAC" w:rsidP="00BA24AB">
      <w:r>
        <w:rPr>
          <w:rFonts w:hint="eastAsia"/>
        </w:rPr>
        <w:t>更快</w:t>
      </w:r>
      <w:r>
        <w:rPr>
          <w:rFonts w:hint="eastAsia"/>
        </w:rPr>
        <w:t>:</w:t>
      </w:r>
    </w:p>
    <w:p w:rsidR="00BA24AB" w:rsidRPr="00BA24AB" w:rsidRDefault="00BA24AB" w:rsidP="00BA24AB"/>
    <w:p w:rsidR="00861C3E" w:rsidRDefault="00B44EC1" w:rsidP="00861C3E">
      <w:pPr>
        <w:pStyle w:val="2"/>
      </w:pPr>
      <w:bookmarkStart w:id="0" w:name="OLE_LINK137"/>
      <w:bookmarkStart w:id="1" w:name="OLE_LINK138"/>
      <w:r>
        <w:t>下载</w:t>
      </w:r>
      <w:r>
        <w:t>nginx</w:t>
      </w:r>
      <w:r>
        <w:t>安装包</w:t>
      </w:r>
    </w:p>
    <w:bookmarkEnd w:id="0"/>
    <w:bookmarkEnd w:id="1"/>
    <w:p w:rsidR="00F02AEB" w:rsidRPr="00F02AEB" w:rsidRDefault="003F5FC0" w:rsidP="00F02AEB">
      <w:r w:rsidRPr="003F5FC0">
        <w:drawing>
          <wp:inline distT="0" distB="0" distL="0" distR="0">
            <wp:extent cx="5274310" cy="211674"/>
            <wp:effectExtent l="0" t="0" r="2540" b="0"/>
            <wp:docPr id="1" name="图片 1" descr="C:\Users\RenKaiGe-Office\Desktop\html5图片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KaiGe-Office\Desktop\html5图片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ACF" w:rsidRDefault="00E9088C" w:rsidP="00953ACF">
      <w:pPr>
        <w:pStyle w:val="3"/>
      </w:pPr>
      <w:r>
        <w:rPr>
          <w:rFonts w:hint="eastAsia"/>
        </w:rPr>
        <w:t>安装</w:t>
      </w:r>
      <w:r w:rsidR="00861C3E">
        <w:rPr>
          <w:rFonts w:hint="eastAsia"/>
        </w:rPr>
        <w:t>nginx</w:t>
      </w:r>
      <w:r>
        <w:rPr>
          <w:rFonts w:hint="eastAsia"/>
        </w:rPr>
        <w:t>时</w:t>
      </w:r>
      <w:r w:rsidR="00F62F8F">
        <w:rPr>
          <w:rFonts w:hint="eastAsia"/>
        </w:rPr>
        <w:t>需要</w:t>
      </w:r>
      <w:r w:rsidR="00F62F8F">
        <w:rPr>
          <w:rFonts w:hint="eastAsia"/>
        </w:rPr>
        <w:t>openssl</w:t>
      </w:r>
      <w:r w:rsidR="00F62F8F">
        <w:rPr>
          <w:rFonts w:hint="eastAsia"/>
        </w:rPr>
        <w:t>、</w:t>
      </w:r>
      <w:r w:rsidR="00F62F8F">
        <w:rPr>
          <w:rFonts w:hint="eastAsia"/>
        </w:rPr>
        <w:t>pcre</w:t>
      </w:r>
      <w:r w:rsidR="00861C3E">
        <w:rPr>
          <w:rFonts w:hint="eastAsia"/>
        </w:rPr>
        <w:t>（为了重写）</w:t>
      </w:r>
      <w:r w:rsidR="00F62F8F">
        <w:rPr>
          <w:rFonts w:hint="eastAsia"/>
        </w:rPr>
        <w:t>、</w:t>
      </w:r>
      <w:r w:rsidR="00F62F8F">
        <w:rPr>
          <w:rFonts w:hint="eastAsia"/>
        </w:rPr>
        <w:t>zlib</w:t>
      </w:r>
      <w:r w:rsidR="00861C3E">
        <w:rPr>
          <w:rFonts w:hint="eastAsia"/>
        </w:rPr>
        <w:t>（</w:t>
      </w:r>
      <w:r w:rsidR="00861C3E">
        <w:rPr>
          <w:rFonts w:hint="eastAsia"/>
        </w:rPr>
        <w:t>gzip</w:t>
      </w:r>
      <w:r w:rsidR="00861C3E">
        <w:rPr>
          <w:rFonts w:hint="eastAsia"/>
        </w:rPr>
        <w:t>压缩）</w:t>
      </w:r>
      <w:r w:rsidR="00F62F8F">
        <w:rPr>
          <w:rFonts w:hint="eastAsia"/>
        </w:rPr>
        <w:t>等的支持</w:t>
      </w:r>
      <w:r>
        <w:rPr>
          <w:rFonts w:hint="eastAsia"/>
        </w:rPr>
        <w:t>可能需要下载</w:t>
      </w:r>
      <w:r>
        <w:rPr>
          <w:rFonts w:hint="eastAsia"/>
        </w:rPr>
        <w:t>openssl</w:t>
      </w:r>
      <w:r>
        <w:rPr>
          <w:rFonts w:hint="eastAsia"/>
        </w:rPr>
        <w:t>、</w:t>
      </w:r>
      <w:r>
        <w:rPr>
          <w:rFonts w:hint="eastAsia"/>
        </w:rPr>
        <w:t>pcre</w:t>
      </w:r>
      <w:r>
        <w:rPr>
          <w:rFonts w:hint="eastAsia"/>
        </w:rPr>
        <w:t>、</w:t>
      </w:r>
      <w:r>
        <w:rPr>
          <w:rFonts w:hint="eastAsia"/>
        </w:rPr>
        <w:t>zlib</w:t>
      </w:r>
      <w:r>
        <w:rPr>
          <w:rFonts w:hint="eastAsia"/>
        </w:rPr>
        <w:t>等的安装包</w:t>
      </w:r>
      <w:r w:rsidR="00953ACF">
        <w:rPr>
          <w:rFonts w:hint="eastAsia"/>
        </w:rPr>
        <w:t>,</w:t>
      </w:r>
      <w:r w:rsidR="00953ACF">
        <w:t>安装下面支持包时需要</w:t>
      </w:r>
      <w:r w:rsidR="00953ACF">
        <w:t>gcc</w:t>
      </w:r>
      <w:r w:rsidR="00953ACF">
        <w:t>编译环境</w:t>
      </w:r>
    </w:p>
    <w:p w:rsidR="00B44EC1" w:rsidRDefault="00B44EC1" w:rsidP="00953ACF"/>
    <w:p w:rsidR="00B94BF5" w:rsidRDefault="00111DAF" w:rsidP="00B94BF5">
      <w:r w:rsidRPr="00111DAF">
        <w:drawing>
          <wp:inline distT="0" distB="0" distL="0" distR="0">
            <wp:extent cx="5274310" cy="801581"/>
            <wp:effectExtent l="0" t="0" r="2540" b="0"/>
            <wp:docPr id="2" name="图片 2" descr="C:\Users\RenKaiGe-Office\Desktop\html5图片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KaiGe-Office\Desktop\html5图片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EB" w:rsidRDefault="00E703EB" w:rsidP="00A60C8B">
      <w:pPr>
        <w:pStyle w:val="3"/>
      </w:pPr>
      <w:r>
        <w:t>安装</w:t>
      </w:r>
      <w:r>
        <w:t>gcc</w:t>
      </w:r>
      <w:r>
        <w:t>编译环境</w:t>
      </w:r>
    </w:p>
    <w:p w:rsidR="00A12F7F" w:rsidRDefault="00A12F7F" w:rsidP="005C6080">
      <w:pPr>
        <w:pStyle w:val="4"/>
      </w:pPr>
      <w:r>
        <w:t>查看</w:t>
      </w:r>
      <w:r>
        <w:t>linux</w:t>
      </w:r>
      <w:r>
        <w:t>版本号</w:t>
      </w:r>
    </w:p>
    <w:p w:rsidR="006926C0" w:rsidRPr="00A12F7F" w:rsidRDefault="006926C0" w:rsidP="00A12F7F">
      <w:r w:rsidRPr="006926C0">
        <w:t>cat  /etc/redhat-release</w:t>
      </w:r>
    </w:p>
    <w:p w:rsidR="00750E79" w:rsidRDefault="00750E79" w:rsidP="004C0F25">
      <w:pPr>
        <w:pStyle w:val="4"/>
      </w:pPr>
      <w:bookmarkStart w:id="2" w:name="OLE_LINK139"/>
      <w:bookmarkStart w:id="3" w:name="OLE_LINK140"/>
      <w:r>
        <w:lastRenderedPageBreak/>
        <w:t>强制安装所有</w:t>
      </w:r>
      <w:r>
        <w:t>rpm</w:t>
      </w:r>
      <w:r>
        <w:t>并忽略警告</w:t>
      </w:r>
    </w:p>
    <w:p w:rsidR="00750E79" w:rsidRDefault="00750E79" w:rsidP="00750E79">
      <w:r w:rsidRPr="00750E79">
        <w:t xml:space="preserve">rpm -Uvh *.rpm --nodeps </w:t>
      </w:r>
      <w:r w:rsidR="00ED0125">
        <w:t>--</w:t>
      </w:r>
      <w:r w:rsidRPr="00750E79">
        <w:t>force</w:t>
      </w:r>
    </w:p>
    <w:p w:rsidR="00514816" w:rsidRDefault="00514816" w:rsidP="00750E79">
      <w:r>
        <w:t>这些</w:t>
      </w:r>
      <w:r>
        <w:t>rpm</w:t>
      </w:r>
      <w:r>
        <w:t>可以去</w:t>
      </w:r>
      <w:r>
        <w:t>centos</w:t>
      </w:r>
      <w:r>
        <w:t>的安装包的</w:t>
      </w:r>
      <w:r>
        <w:t>packages</w:t>
      </w:r>
      <w:r>
        <w:t>文件夹中查找</w:t>
      </w:r>
    </w:p>
    <w:bookmarkEnd w:id="2"/>
    <w:bookmarkEnd w:id="3"/>
    <w:p w:rsidR="00E703EB" w:rsidRPr="00B94BF5" w:rsidRDefault="0075162A" w:rsidP="00B94BF5">
      <w:r w:rsidRPr="0075162A">
        <w:drawing>
          <wp:inline distT="0" distB="0" distL="0" distR="0">
            <wp:extent cx="5274310" cy="2567369"/>
            <wp:effectExtent l="0" t="0" r="2540" b="4445"/>
            <wp:docPr id="13" name="图片 13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A4A" w:rsidRDefault="00121BA2" w:rsidP="003E5A4A">
      <w:pPr>
        <w:pStyle w:val="3"/>
      </w:pPr>
      <w:bookmarkStart w:id="4" w:name="OLE_LINK141"/>
      <w:bookmarkStart w:id="5" w:name="OLE_LINK142"/>
      <w:r>
        <w:rPr>
          <w:rFonts w:hint="eastAsia"/>
        </w:rPr>
        <w:t>安装</w:t>
      </w:r>
      <w:r>
        <w:rPr>
          <w:rFonts w:hint="eastAsia"/>
        </w:rPr>
        <w:t>pcre</w:t>
      </w:r>
      <w:r w:rsidR="0060010C">
        <w:rPr>
          <w:rFonts w:hint="eastAsia"/>
        </w:rPr>
        <w:t>(</w:t>
      </w:r>
      <w:r w:rsidR="003C447B">
        <w:rPr>
          <w:rFonts w:hint="eastAsia"/>
        </w:rPr>
        <w:t>该包提供</w:t>
      </w:r>
      <w:r w:rsidR="0060010C">
        <w:rPr>
          <w:rFonts w:hint="eastAsia"/>
        </w:rPr>
        <w:t>正则验证</w:t>
      </w:r>
      <w:r w:rsidR="003C447B">
        <w:rPr>
          <w:rFonts w:hint="eastAsia"/>
        </w:rPr>
        <w:t>和</w:t>
      </w:r>
      <w:r w:rsidR="003C447B">
        <w:rPr>
          <w:rFonts w:hint="eastAsia"/>
        </w:rPr>
        <w:t>http</w:t>
      </w:r>
      <w:r w:rsidR="003C447B">
        <w:t xml:space="preserve"> rewrite</w:t>
      </w:r>
      <w:r w:rsidR="003C447B">
        <w:t>功能</w:t>
      </w:r>
      <w:r w:rsidR="0060010C">
        <w:rPr>
          <w:rFonts w:hint="eastAsia"/>
        </w:rPr>
        <w:t>)</w:t>
      </w:r>
    </w:p>
    <w:bookmarkEnd w:id="4"/>
    <w:bookmarkEnd w:id="5"/>
    <w:p w:rsidR="00675BD0" w:rsidRDefault="00121BA2" w:rsidP="00675BD0">
      <w:pPr>
        <w:pStyle w:val="4"/>
      </w:pPr>
      <w:r>
        <w:rPr>
          <w:rFonts w:hint="eastAsia"/>
        </w:rPr>
        <w:t>解压压缩包</w:t>
      </w:r>
      <w:r w:rsidR="00494E0C">
        <w:rPr>
          <w:rFonts w:hint="eastAsia"/>
        </w:rPr>
        <w:t>,</w:t>
      </w:r>
      <w:r w:rsidR="00494E0C">
        <w:rPr>
          <w:rFonts w:hint="eastAsia"/>
        </w:rPr>
        <w:t>进入</w:t>
      </w:r>
      <w:r w:rsidR="00494E0C" w:rsidRPr="00494E0C">
        <w:t>pcre-8.</w:t>
      </w:r>
      <w:r w:rsidR="00494E0C" w:rsidRPr="00675BD0">
        <w:rPr>
          <w:rStyle w:val="4Char"/>
        </w:rPr>
        <w:t>3</w:t>
      </w:r>
      <w:r w:rsidR="00494E0C" w:rsidRPr="00494E0C">
        <w:t>9</w:t>
      </w:r>
      <w:r w:rsidR="003E5A4A">
        <w:t>目录</w:t>
      </w:r>
    </w:p>
    <w:p w:rsidR="00556CF8" w:rsidRPr="00556CF8" w:rsidRDefault="00556CF8" w:rsidP="00556CF8">
      <w:r w:rsidRPr="00556CF8">
        <w:drawing>
          <wp:inline distT="0" distB="0" distL="0" distR="0">
            <wp:extent cx="5274310" cy="2237987"/>
            <wp:effectExtent l="0" t="0" r="2540" b="0"/>
            <wp:docPr id="3" name="图片 3" descr="C:\Users\RenKaiGe-Office\Desktop\html5图片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KaiGe-Office\Desktop\html5图片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D0" w:rsidRDefault="003E5A4A" w:rsidP="003142BA">
      <w:pPr>
        <w:pStyle w:val="4"/>
      </w:pPr>
      <w:r>
        <w:t>执行</w:t>
      </w:r>
      <w:bookmarkStart w:id="6" w:name="OLE_LINK49"/>
      <w:bookmarkStart w:id="7" w:name="OLE_LINK50"/>
      <w:bookmarkStart w:id="8" w:name="OLE_LINK51"/>
      <w:bookmarkStart w:id="9" w:name="OLE_LINK52"/>
      <w:bookmarkStart w:id="10" w:name="OLE_LINK53"/>
      <w:bookmarkStart w:id="11" w:name="OLE_LINK54"/>
      <w:bookmarkStart w:id="12" w:name="OLE_LINK55"/>
      <w:r w:rsidRPr="003E5A4A">
        <w:t>configure</w:t>
      </w:r>
      <w:bookmarkEnd w:id="6"/>
      <w:bookmarkEnd w:id="7"/>
      <w:bookmarkEnd w:id="8"/>
      <w:bookmarkEnd w:id="9"/>
      <w:bookmarkEnd w:id="10"/>
      <w:bookmarkEnd w:id="11"/>
      <w:bookmarkEnd w:id="12"/>
      <w:r>
        <w:t>命令</w:t>
      </w:r>
      <w:r>
        <w:rPr>
          <w:rFonts w:hint="eastAsia"/>
        </w:rPr>
        <w:t>(./configure)</w:t>
      </w:r>
    </w:p>
    <w:p w:rsidR="0001101C" w:rsidRPr="0001101C" w:rsidRDefault="0001101C" w:rsidP="0001101C">
      <w:bookmarkStart w:id="13" w:name="OLE_LINK144"/>
      <w:bookmarkStart w:id="14" w:name="OLE_LINK145"/>
      <w:bookmarkStart w:id="15" w:name="OLE_LINK146"/>
      <w:bookmarkStart w:id="16" w:name="OLE_LINK143"/>
      <w:bookmarkStart w:id="17" w:name="OLE_LINK147"/>
      <w:r>
        <w:rPr>
          <w:rFonts w:hint="eastAsia"/>
        </w:rPr>
        <w:t>./</w:t>
      </w:r>
      <w:r>
        <w:t>configure</w:t>
      </w:r>
      <w:bookmarkEnd w:id="13"/>
      <w:bookmarkEnd w:id="14"/>
      <w:bookmarkEnd w:id="15"/>
      <w:r w:rsidR="0079642D">
        <w:rPr>
          <w:rFonts w:hint="eastAsia"/>
        </w:rPr>
        <w:t>[</w:t>
      </w:r>
      <w:r>
        <w:t>--prefix=</w:t>
      </w:r>
      <w:bookmarkStart w:id="18" w:name="OLE_LINK69"/>
      <w:bookmarkStart w:id="19" w:name="OLE_LINK70"/>
      <w:bookmarkStart w:id="20" w:name="OLE_LINK71"/>
      <w:bookmarkStart w:id="21" w:name="OLE_LINK72"/>
      <w:bookmarkStart w:id="22" w:name="OLE_LINK73"/>
      <w:bookmarkStart w:id="23" w:name="OLE_LINK74"/>
      <w:bookmarkStart w:id="24" w:name="OLE_LINK75"/>
      <w:bookmarkStart w:id="25" w:name="OLE_LINK76"/>
      <w:bookmarkStart w:id="26" w:name="OLE_LINK77"/>
      <w:bookmarkStart w:id="27" w:name="OLE_LINK78"/>
      <w:bookmarkStart w:id="28" w:name="OLE_LINK79"/>
      <w:bookmarkStart w:id="29" w:name="OLE_LINK80"/>
      <w:bookmarkStart w:id="30" w:name="OLE_LINK81"/>
      <w:bookmarkStart w:id="31" w:name="OLE_LINK82"/>
      <w:bookmarkStart w:id="32" w:name="OLE_LINK83"/>
      <w:bookmarkStart w:id="33" w:name="OLE_LINK84"/>
      <w:bookmarkStart w:id="34" w:name="OLE_LINK85"/>
      <w:bookmarkStart w:id="35" w:name="OLE_LINK86"/>
      <w:bookmarkStart w:id="36" w:name="OLE_LINK87"/>
      <w:bookmarkStart w:id="37" w:name="OLE_LINK88"/>
      <w:bookmarkStart w:id="38" w:name="OLE_LINK89"/>
      <w:bookmarkStart w:id="39" w:name="OLE_LINK90"/>
      <w:r>
        <w:t>/home/rkg/install/pcre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="0079642D">
        <w:t>(</w:t>
      </w:r>
      <w:r w:rsidR="0079642D">
        <w:t>指定</w:t>
      </w:r>
      <w:r w:rsidR="0079642D">
        <w:t>pcre</w:t>
      </w:r>
      <w:r w:rsidR="0079642D">
        <w:t>安装目录</w:t>
      </w:r>
      <w:r w:rsidR="0079642D">
        <w:rPr>
          <w:rFonts w:hint="eastAsia"/>
        </w:rPr>
        <w:t>,</w:t>
      </w:r>
      <w:r w:rsidR="0079642D">
        <w:t>如果此</w:t>
      </w:r>
      <w:r w:rsidR="0079642D">
        <w:lastRenderedPageBreak/>
        <w:t>处指定的话</w:t>
      </w:r>
      <w:r w:rsidR="0079642D">
        <w:rPr>
          <w:rFonts w:hint="eastAsia"/>
        </w:rPr>
        <w:t>,</w:t>
      </w:r>
      <w:r w:rsidR="0079642D">
        <w:t>在安装</w:t>
      </w:r>
      <w:r w:rsidR="0079642D">
        <w:t>nginx</w:t>
      </w:r>
      <w:r w:rsidR="0079642D">
        <w:t>时也要指定</w:t>
      </w:r>
      <w:r w:rsidR="0079642D">
        <w:t>pcre</w:t>
      </w:r>
      <w:r w:rsidR="0079642D">
        <w:t>安装目录</w:t>
      </w:r>
      <w:r w:rsidR="00F669B6">
        <w:rPr>
          <w:rFonts w:hint="eastAsia"/>
        </w:rPr>
        <w:t>--</w:t>
      </w:r>
      <w:r w:rsidR="00CB1479">
        <w:rPr>
          <w:rFonts w:hint="eastAsia"/>
        </w:rPr>
        <w:t>with-pcre=</w:t>
      </w:r>
      <w:r w:rsidR="00CB1479">
        <w:t>/home/rkg/install/pcre</w:t>
      </w:r>
      <w:r w:rsidR="0079642D">
        <w:t>)</w:t>
      </w:r>
      <w:r w:rsidR="0079642D">
        <w:rPr>
          <w:rFonts w:hint="eastAsia"/>
        </w:rPr>
        <w:t>,</w:t>
      </w:r>
      <w:r w:rsidR="0079642D">
        <w:t>如果此处不指定的话在安装</w:t>
      </w:r>
      <w:r w:rsidR="0079642D">
        <w:t>nginx</w:t>
      </w:r>
      <w:r w:rsidR="0079642D">
        <w:t>时也无需指定</w:t>
      </w:r>
      <w:r w:rsidR="0079642D">
        <w:t>]</w:t>
      </w:r>
      <w:r w:rsidR="0079642D" w:rsidRPr="0001101C">
        <w:rPr>
          <w:rFonts w:hint="eastAsia"/>
        </w:rPr>
        <w:t xml:space="preserve"> </w:t>
      </w:r>
      <w:r w:rsidR="00DD76F9">
        <w:rPr>
          <w:rFonts w:hint="eastAsia"/>
        </w:rPr>
        <w:t>不建议添加</w:t>
      </w:r>
      <w:r w:rsidR="00DD76F9">
        <w:rPr>
          <w:rFonts w:hint="eastAsia"/>
        </w:rPr>
        <w:t>pcre</w:t>
      </w:r>
      <w:r w:rsidR="00DD76F9">
        <w:rPr>
          <w:rFonts w:hint="eastAsia"/>
        </w:rPr>
        <w:t>路径</w:t>
      </w:r>
    </w:p>
    <w:bookmarkEnd w:id="16"/>
    <w:bookmarkEnd w:id="17"/>
    <w:p w:rsidR="00706B9C" w:rsidRDefault="00706B9C" w:rsidP="00706B9C">
      <w:r w:rsidRPr="00706B9C">
        <w:drawing>
          <wp:inline distT="0" distB="0" distL="0" distR="0">
            <wp:extent cx="5274310" cy="4746194"/>
            <wp:effectExtent l="0" t="0" r="2540" b="0"/>
            <wp:docPr id="4" name="图片 4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9C" w:rsidRDefault="001D1DC7" w:rsidP="00706B9C">
      <w:r w:rsidRPr="001D1DC7">
        <w:lastRenderedPageBreak/>
        <w:drawing>
          <wp:inline distT="0" distB="0" distL="0" distR="0">
            <wp:extent cx="5274310" cy="4889262"/>
            <wp:effectExtent l="0" t="0" r="2540" b="6985"/>
            <wp:docPr id="5" name="图片 5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9C" w:rsidRDefault="00E9789D" w:rsidP="00E9789D">
      <w:pPr>
        <w:pStyle w:val="4"/>
      </w:pPr>
      <w:bookmarkStart w:id="40" w:name="OLE_LINK148"/>
      <w:bookmarkStart w:id="41" w:name="OLE_LINK182"/>
      <w:r>
        <w:rPr>
          <w:rFonts w:hint="eastAsia"/>
        </w:rPr>
        <w:t>执行</w:t>
      </w:r>
      <w:r>
        <w:rPr>
          <w:rFonts w:hint="eastAsia"/>
        </w:rPr>
        <w:t>make</w:t>
      </w:r>
    </w:p>
    <w:bookmarkEnd w:id="40"/>
    <w:bookmarkEnd w:id="41"/>
    <w:p w:rsidR="009C34D7" w:rsidRDefault="009C34D7" w:rsidP="009C34D7">
      <w:r w:rsidRPr="009C34D7">
        <w:drawing>
          <wp:inline distT="0" distB="0" distL="0" distR="0">
            <wp:extent cx="5274310" cy="2981401"/>
            <wp:effectExtent l="0" t="0" r="2540" b="9525"/>
            <wp:docPr id="6" name="图片 6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9B" w:rsidRDefault="005E409B" w:rsidP="00C05F43">
      <w:pPr>
        <w:pStyle w:val="4"/>
      </w:pPr>
      <w:r>
        <w:lastRenderedPageBreak/>
        <w:t>执行</w:t>
      </w:r>
      <w:r>
        <w:t>make install</w:t>
      </w:r>
    </w:p>
    <w:p w:rsidR="005E409B" w:rsidRPr="009C34D7" w:rsidRDefault="00182A97" w:rsidP="009C34D7">
      <w:r>
        <w:drawing>
          <wp:inline distT="0" distB="0" distL="0" distR="0" wp14:anchorId="12096124" wp14:editId="01834F44">
            <wp:extent cx="5274310" cy="27603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D0" w:rsidRDefault="00804ECA" w:rsidP="00804ECA">
      <w:pPr>
        <w:pStyle w:val="3"/>
      </w:pPr>
      <w:bookmarkStart w:id="42" w:name="OLE_LINK183"/>
      <w:r>
        <w:t>安装</w:t>
      </w:r>
      <w:r>
        <w:t>zlib</w:t>
      </w:r>
    </w:p>
    <w:p w:rsidR="00B5228F" w:rsidRDefault="00897E46" w:rsidP="00B5228F">
      <w:bookmarkStart w:id="43" w:name="OLE_LINK7"/>
      <w:bookmarkStart w:id="44" w:name="OLE_LINK8"/>
      <w:bookmarkStart w:id="45" w:name="OLE_LINK9"/>
      <w:bookmarkStart w:id="46" w:name="OLE_LINK10"/>
      <w:bookmarkStart w:id="47" w:name="OLE_LINK11"/>
      <w:bookmarkStart w:id="48" w:name="OLE_LINK12"/>
      <w:bookmarkStart w:id="49" w:name="OLE_LINK13"/>
      <w:bookmarkStart w:id="50" w:name="OLE_LINK14"/>
      <w:bookmarkStart w:id="51" w:name="OLE_LINK15"/>
      <w:bookmarkStart w:id="52" w:name="OLE_LINK16"/>
      <w:bookmarkStart w:id="53" w:name="OLE_LINK17"/>
      <w:bookmarkStart w:id="54" w:name="OLE_LINK18"/>
      <w:bookmarkStart w:id="55" w:name="OLE_LINK19"/>
      <w:bookmarkStart w:id="56" w:name="OLE_LINK20"/>
      <w:bookmarkStart w:id="57" w:name="OLE_LINK21"/>
      <w:bookmarkStart w:id="58" w:name="OLE_LINK22"/>
      <w:bookmarkStart w:id="59" w:name="OLE_LINK23"/>
      <w:bookmarkStart w:id="60" w:name="OLE_LINK24"/>
      <w:bookmarkStart w:id="61" w:name="OLE_LINK25"/>
      <w:bookmarkStart w:id="62" w:name="OLE_LINK26"/>
      <w:bookmarkStart w:id="63" w:name="OLE_LINK27"/>
      <w:bookmarkStart w:id="64" w:name="OLE_LINK28"/>
      <w:bookmarkStart w:id="65" w:name="OLE_LINK29"/>
      <w:bookmarkStart w:id="66" w:name="OLE_LINK30"/>
      <w:bookmarkStart w:id="67" w:name="OLE_LINK31"/>
      <w:bookmarkStart w:id="68" w:name="OLE_LINK32"/>
      <w:bookmarkStart w:id="69" w:name="OLE_LINK33"/>
      <w:bookmarkStart w:id="70" w:name="OLE_LINK34"/>
      <w:bookmarkStart w:id="71" w:name="OLE_LINK35"/>
      <w:bookmarkStart w:id="72" w:name="OLE_LINK36"/>
      <w:bookmarkStart w:id="73" w:name="OLE_LINK37"/>
      <w:bookmarkStart w:id="74" w:name="OLE_LINK38"/>
      <w:bookmarkStart w:id="75" w:name="OLE_LINK39"/>
      <w:bookmarkStart w:id="76" w:name="OLE_LINK40"/>
      <w:bookmarkStart w:id="77" w:name="OLE_LINK41"/>
      <w:bookmarkStart w:id="78" w:name="OLE_LINK42"/>
      <w:bookmarkStart w:id="79" w:name="OLE_LINK43"/>
      <w:bookmarkStart w:id="80" w:name="OLE_LINK44"/>
      <w:bookmarkStart w:id="81" w:name="OLE_LINK45"/>
      <w:bookmarkStart w:id="82" w:name="OLE_LINK46"/>
      <w:bookmarkStart w:id="83" w:name="OLE_LINK47"/>
      <w:bookmarkStart w:id="84" w:name="OLE_LINK48"/>
      <w:bookmarkStart w:id="85" w:name="OLE_LINK56"/>
      <w:r>
        <w:rPr>
          <w:rFonts w:hint="eastAsia"/>
        </w:rPr>
        <w:t>同上安装</w:t>
      </w:r>
      <w:r>
        <w:rPr>
          <w:rFonts w:hint="eastAsia"/>
        </w:rPr>
        <w:t>pcre</w:t>
      </w:r>
    </w:p>
    <w:p w:rsidR="00B5228F" w:rsidRPr="00B5228F" w:rsidRDefault="00B5228F" w:rsidP="00B5228F">
      <w:pPr>
        <w:pStyle w:val="3"/>
      </w:pPr>
      <w:bookmarkStart w:id="86" w:name="OLE_LINK184"/>
      <w:bookmarkStart w:id="87" w:name="OLE_LINK185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>
        <w:t>安装</w:t>
      </w:r>
      <w:r>
        <w:t>openssl</w:t>
      </w:r>
    </w:p>
    <w:p w:rsidR="00897E46" w:rsidRDefault="004C7AC6" w:rsidP="00897E46">
      <w:r>
        <w:rPr>
          <w:rFonts w:hint="eastAsia"/>
        </w:rPr>
        <w:t>这个需要执行</w:t>
      </w:r>
      <w:r>
        <w:rPr>
          <w:rFonts w:hint="eastAsia"/>
        </w:rPr>
        <w:t>./config</w:t>
      </w:r>
      <w:r>
        <w:rPr>
          <w:rFonts w:hint="eastAsia"/>
        </w:rPr>
        <w:t>不是</w:t>
      </w:r>
      <w:r>
        <w:rPr>
          <w:rFonts w:hint="eastAsia"/>
        </w:rPr>
        <w:t>./</w:t>
      </w:r>
      <w:r w:rsidRPr="003E5A4A">
        <w:t>configure</w:t>
      </w:r>
      <w:r w:rsidR="008648D4">
        <w:t>其他同安装</w:t>
      </w:r>
      <w:r w:rsidR="008648D4">
        <w:t>pcre</w:t>
      </w:r>
    </w:p>
    <w:p w:rsidR="00E00CD0" w:rsidRDefault="00E93BB3" w:rsidP="00E93BB3">
      <w:pPr>
        <w:pStyle w:val="3"/>
      </w:pPr>
      <w:bookmarkStart w:id="88" w:name="OLE_LINK186"/>
      <w:bookmarkStart w:id="89" w:name="OLE_LINK187"/>
      <w:bookmarkEnd w:id="86"/>
      <w:bookmarkEnd w:id="87"/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E93BB3" w:rsidRDefault="00E93BB3" w:rsidP="00E93BB3">
      <w:r>
        <w:rPr>
          <w:rFonts w:hint="eastAsia"/>
        </w:rPr>
        <w:t>同上安装</w:t>
      </w:r>
      <w:r>
        <w:rPr>
          <w:rFonts w:hint="eastAsia"/>
        </w:rPr>
        <w:t>pcre</w:t>
      </w:r>
    </w:p>
    <w:p w:rsidR="006B11CE" w:rsidRDefault="006B11CE" w:rsidP="00E93BB3">
      <w:r>
        <w:t>nginx</w:t>
      </w:r>
      <w:r>
        <w:t>默认安装目录</w:t>
      </w:r>
    </w:p>
    <w:p w:rsidR="006B11CE" w:rsidRDefault="006B11CE" w:rsidP="00E93BB3">
      <w:r w:rsidRPr="006B11CE">
        <w:t>/usr/local/nginx</w:t>
      </w:r>
    </w:p>
    <w:p w:rsidR="006B11CE" w:rsidRDefault="00120D2B" w:rsidP="00EB22E9">
      <w:pPr>
        <w:pStyle w:val="3"/>
      </w:pPr>
      <w:bookmarkStart w:id="90" w:name="OLE_LINK188"/>
      <w:bookmarkStart w:id="91" w:name="OLE_LINK189"/>
      <w:bookmarkEnd w:id="88"/>
      <w:bookmarkEnd w:id="89"/>
      <w:r>
        <w:t>nginx</w:t>
      </w:r>
      <w:r>
        <w:t>目录结构</w:t>
      </w:r>
    </w:p>
    <w:bookmarkEnd w:id="90"/>
    <w:bookmarkEnd w:id="91"/>
    <w:p w:rsidR="00311659" w:rsidRDefault="00311659" w:rsidP="00311659">
      <w:r>
        <w:t>安装后目录</w:t>
      </w:r>
      <w:r w:rsidR="00DD2ADB">
        <w:t>结构</w:t>
      </w:r>
    </w:p>
    <w:p w:rsidR="00EC2BEF" w:rsidRPr="00422E9B" w:rsidRDefault="00523D8D" w:rsidP="00422E9B">
      <w:hyperlink r:id="rId15" w:history="1">
        <w:r w:rsidR="0010118D" w:rsidRPr="00422E9B">
          <w:rPr>
            <w:rStyle w:val="a5"/>
            <w:color w:val="auto"/>
            <w:u w:val="none"/>
          </w:rPr>
          <w:t>conf:</w:t>
        </w:r>
        <w:r w:rsidR="0010118D" w:rsidRPr="00422E9B">
          <w:rPr>
            <w:rStyle w:val="a5"/>
            <w:color w:val="auto"/>
            <w:u w:val="none"/>
          </w:rPr>
          <w:t>配置文件目录</w:t>
        </w:r>
      </w:hyperlink>
    </w:p>
    <w:p w:rsidR="00772954" w:rsidRDefault="00DE6C59" w:rsidP="00772954">
      <w:r>
        <w:drawing>
          <wp:inline distT="0" distB="0" distL="0" distR="0" wp14:anchorId="453CDD07" wp14:editId="7940D9C9">
            <wp:extent cx="5274310" cy="21367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54" w:rsidRDefault="00BC664D" w:rsidP="00772954">
      <w:r>
        <w:t>nginx</w:t>
      </w:r>
      <w:r>
        <w:rPr>
          <w:rFonts w:hint="eastAsia"/>
        </w:rPr>
        <w:t>.</w:t>
      </w:r>
      <w:r>
        <w:t>conf</w:t>
      </w:r>
      <w:r>
        <w:rPr>
          <w:rFonts w:hint="eastAsia"/>
        </w:rPr>
        <w:t>,</w:t>
      </w:r>
      <w:r>
        <w:t>主配置文件</w:t>
      </w:r>
    </w:p>
    <w:p w:rsidR="00772954" w:rsidRDefault="006A2AB7" w:rsidP="00772954">
      <w:r>
        <w:drawing>
          <wp:inline distT="0" distB="0" distL="0" distR="0" wp14:anchorId="2034C68E" wp14:editId="641840EA">
            <wp:extent cx="5274310" cy="27584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54" w:rsidRDefault="00772954" w:rsidP="00772954"/>
    <w:p w:rsidR="008A5E85" w:rsidRDefault="008A5E85" w:rsidP="008A5E85">
      <w:r>
        <w:t>logs</w:t>
      </w:r>
      <w:r>
        <w:rPr>
          <w:rFonts w:hint="eastAsia"/>
        </w:rPr>
        <w:t>:</w:t>
      </w:r>
      <w:r>
        <w:t>日志文件目录</w:t>
      </w:r>
    </w:p>
    <w:p w:rsidR="00836E82" w:rsidRDefault="00903D37" w:rsidP="008A5E85">
      <w:r>
        <w:t>access</w:t>
      </w:r>
      <w:r>
        <w:rPr>
          <w:rFonts w:hint="eastAsia"/>
        </w:rPr>
        <w:t>.</w:t>
      </w:r>
      <w:r>
        <w:t>log</w:t>
      </w:r>
      <w:r>
        <w:rPr>
          <w:rFonts w:hint="eastAsia"/>
        </w:rPr>
        <w:t>:</w:t>
      </w:r>
      <w:r>
        <w:t>nginx</w:t>
      </w:r>
      <w:r>
        <w:t>的默认访问日志</w:t>
      </w:r>
      <w:r>
        <w:rPr>
          <w:rFonts w:hint="eastAsia"/>
        </w:rPr>
        <w:t>,</w:t>
      </w:r>
      <w:r>
        <w:t>记录所有的请求</w:t>
      </w:r>
    </w:p>
    <w:p w:rsidR="005D4FF3" w:rsidRDefault="005D4FF3" w:rsidP="008A5E85">
      <w:r>
        <w:t>error.log:</w:t>
      </w:r>
      <w:r>
        <w:t>记录错误的请求或启动错误日志</w:t>
      </w:r>
    </w:p>
    <w:p w:rsidR="0034077D" w:rsidRDefault="0034077D" w:rsidP="008A5E85">
      <w:r>
        <w:t>nginx</w:t>
      </w:r>
      <w:r>
        <w:rPr>
          <w:rFonts w:hint="eastAsia"/>
        </w:rPr>
        <w:t>.</w:t>
      </w:r>
      <w:r>
        <w:t>pid</w:t>
      </w:r>
      <w:r>
        <w:rPr>
          <w:rFonts w:hint="eastAsia"/>
        </w:rPr>
        <w:t>:</w:t>
      </w:r>
      <w:r>
        <w:t>记录所有启动的</w:t>
      </w:r>
      <w:r>
        <w:t>nginx</w:t>
      </w:r>
      <w:r>
        <w:t>进程的</w:t>
      </w:r>
      <w:r>
        <w:t>id</w:t>
      </w:r>
      <w:r>
        <w:t>号</w:t>
      </w:r>
    </w:p>
    <w:p w:rsidR="00836E82" w:rsidRDefault="00836E82" w:rsidP="008A5E85">
      <w:r>
        <w:lastRenderedPageBreak/>
        <w:drawing>
          <wp:inline distT="0" distB="0" distL="0" distR="0" wp14:anchorId="72B0F794" wp14:editId="7449EA2F">
            <wp:extent cx="5274310" cy="21748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85" w:rsidRDefault="008A5E85" w:rsidP="008A5E85">
      <w:r>
        <w:rPr>
          <w:rFonts w:hint="eastAsia"/>
        </w:rPr>
        <w:t>html:</w:t>
      </w:r>
      <w:r>
        <w:rPr>
          <w:rFonts w:hint="eastAsia"/>
        </w:rPr>
        <w:t>访问时的默认欢迎界面根目录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/webapp/</w:t>
      </w:r>
      <w:r>
        <w:rPr>
          <w:rFonts w:hint="eastAsia"/>
        </w:rPr>
        <w:t>项目名称</w:t>
      </w:r>
      <w:r>
        <w:rPr>
          <w:rFonts w:hint="eastAsia"/>
        </w:rPr>
        <w:t>/</w:t>
      </w:r>
    </w:p>
    <w:p w:rsidR="00316D17" w:rsidRDefault="00316D17" w:rsidP="008A5E85">
      <w:r>
        <w:t>index.html:</w:t>
      </w:r>
      <w:r>
        <w:t>默认欢迎界面</w:t>
      </w:r>
    </w:p>
    <w:p w:rsidR="00316D17" w:rsidRDefault="00316D17" w:rsidP="008A5E85">
      <w:r>
        <w:rPr>
          <w:rFonts w:hint="eastAsia"/>
        </w:rPr>
        <w:t>50x.html:</w:t>
      </w:r>
      <w:r>
        <w:t>错误界面的替代页面</w:t>
      </w:r>
      <w:r w:rsidR="00E3277A">
        <w:rPr>
          <w:rFonts w:hint="eastAsia"/>
        </w:rPr>
        <w:t>,</w:t>
      </w:r>
      <w:r w:rsidR="00E3277A">
        <w:t>例如出现</w:t>
      </w:r>
      <w:r w:rsidR="00E3277A">
        <w:rPr>
          <w:rFonts w:hint="eastAsia"/>
        </w:rPr>
        <w:t>502</w:t>
      </w:r>
      <w:r w:rsidR="00E3277A">
        <w:rPr>
          <w:rFonts w:hint="eastAsia"/>
        </w:rPr>
        <w:t>错误时会调用此页面</w:t>
      </w:r>
      <w:r w:rsidR="00E3277A">
        <w:rPr>
          <w:rFonts w:hint="eastAsia"/>
        </w:rPr>
        <w:t>,</w:t>
      </w:r>
      <w:r w:rsidR="00E3277A">
        <w:rPr>
          <w:rFonts w:hint="eastAsia"/>
        </w:rPr>
        <w:t>可以通过</w:t>
      </w:r>
      <w:r w:rsidR="00E3277A">
        <w:rPr>
          <w:rFonts w:hint="eastAsia"/>
        </w:rPr>
        <w:t>err</w:t>
      </w:r>
      <w:r w:rsidR="00E3277A">
        <w:t>or_page</w:t>
      </w:r>
      <w:r w:rsidR="00E3277A">
        <w:t>参数来指定错误码对应的错误界面</w:t>
      </w:r>
    </w:p>
    <w:p w:rsidR="003E7001" w:rsidRPr="00311659" w:rsidRDefault="003E7001" w:rsidP="008A5E85">
      <w:r>
        <w:drawing>
          <wp:inline distT="0" distB="0" distL="0" distR="0" wp14:anchorId="5B1F378C" wp14:editId="3522DEF2">
            <wp:extent cx="5274310" cy="16440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8D" w:rsidRDefault="0010118D" w:rsidP="00772954"/>
    <w:p w:rsidR="0010118D" w:rsidRPr="00772954" w:rsidRDefault="0010118D" w:rsidP="00772954"/>
    <w:p w:rsidR="00E93BB3" w:rsidRDefault="00270D35" w:rsidP="00392110">
      <w:pPr>
        <w:pStyle w:val="3"/>
      </w:pPr>
      <w:bookmarkStart w:id="92" w:name="OLE_LINK190"/>
      <w:bookmarkStart w:id="93" w:name="OLE_LINK191"/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D32DD2" w:rsidRDefault="00D32DD2" w:rsidP="00D32DD2">
      <w:r>
        <w:t>进入</w:t>
      </w:r>
      <w:r w:rsidRPr="00D32DD2">
        <w:t>/usr/local/nginx</w:t>
      </w:r>
      <w:r>
        <w:rPr>
          <w:rFonts w:hint="eastAsia"/>
        </w:rPr>
        <w:t>/</w:t>
      </w:r>
      <w:r>
        <w:t>sbin</w:t>
      </w:r>
      <w:r>
        <w:t>目录下</w:t>
      </w:r>
    </w:p>
    <w:p w:rsidR="008E4297" w:rsidRDefault="008A4251" w:rsidP="00D32DD2">
      <w:r>
        <w:rPr>
          <w:rFonts w:hint="eastAsia"/>
        </w:rPr>
        <w:t>执行</w:t>
      </w:r>
      <w:r>
        <w:rPr>
          <w:rFonts w:hint="eastAsia"/>
        </w:rPr>
        <w:t>./nginx</w:t>
      </w:r>
    </w:p>
    <w:p w:rsidR="00330E11" w:rsidRDefault="00330E11" w:rsidP="00D32DD2">
      <w:r>
        <w:t>如果出现如下错误时</w:t>
      </w:r>
    </w:p>
    <w:bookmarkEnd w:id="92"/>
    <w:bookmarkEnd w:id="93"/>
    <w:p w:rsidR="00AD3C9A" w:rsidRDefault="00AD3C9A" w:rsidP="00D32DD2">
      <w:r w:rsidRPr="00AD3C9A">
        <w:lastRenderedPageBreak/>
        <w:drawing>
          <wp:inline distT="0" distB="0" distL="0" distR="0">
            <wp:extent cx="5274310" cy="472420"/>
            <wp:effectExtent l="0" t="0" r="2540" b="4445"/>
            <wp:docPr id="8" name="图片 8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66F" w:rsidRDefault="00294E55" w:rsidP="00D32DD2">
      <w:r>
        <w:t>可使用如下命令</w:t>
      </w:r>
      <w:r w:rsidR="00026D22">
        <w:t>为</w:t>
      </w:r>
      <w:r w:rsidR="00026D22">
        <w:t>libpcre.so.1</w:t>
      </w:r>
      <w:r w:rsidR="00026D22">
        <w:t>创建软连接即可</w:t>
      </w:r>
    </w:p>
    <w:p w:rsidR="0084044F" w:rsidRDefault="0084044F" w:rsidP="00D32DD2">
      <w:r w:rsidRPr="0084044F">
        <w:t>ln -s /usr/local/lib/libpcre.so.1 /lib64</w:t>
      </w:r>
    </w:p>
    <w:p w:rsidR="00693F57" w:rsidRDefault="00891540" w:rsidP="00D32DD2">
      <w:r>
        <w:drawing>
          <wp:inline distT="0" distB="0" distL="0" distR="0" wp14:anchorId="5167A4C8" wp14:editId="0190BD10">
            <wp:extent cx="5274310" cy="885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6F" w:rsidRDefault="004416A4" w:rsidP="00693F57">
      <w:pPr>
        <w:pStyle w:val="3"/>
      </w:pPr>
      <w:bookmarkStart w:id="94" w:name="OLE_LINK192"/>
      <w:bookmarkStart w:id="95" w:name="OLE_LINK193"/>
      <w:r>
        <w:t>关闭</w:t>
      </w:r>
      <w:r w:rsidR="004250BA">
        <w:rPr>
          <w:rFonts w:hint="eastAsia"/>
        </w:rPr>
        <w:t>/</w:t>
      </w:r>
      <w:r>
        <w:rPr>
          <w:rFonts w:hint="eastAsia"/>
        </w:rPr>
        <w:t>重启</w:t>
      </w:r>
      <w:r>
        <w:t>nginx</w:t>
      </w:r>
      <w:r w:rsidR="004250BA">
        <w:t>等</w:t>
      </w:r>
      <w:r w:rsidR="004250BA">
        <w:rPr>
          <w:rFonts w:hint="eastAsia"/>
        </w:rPr>
        <w:t>:</w:t>
      </w:r>
      <w:r w:rsidR="004250BA">
        <w:tab/>
      </w:r>
      <w:r w:rsidR="004250BA">
        <w:rPr>
          <w:rFonts w:hint="eastAsia"/>
        </w:rPr>
        <w:t>./</w:t>
      </w:r>
      <w:r w:rsidR="004250BA">
        <w:t>nginx –s stop(quit,reload)</w:t>
      </w:r>
    </w:p>
    <w:p w:rsidR="00AD666F" w:rsidRDefault="004250BA" w:rsidP="00693F57">
      <w:pPr>
        <w:pStyle w:val="3"/>
      </w:pPr>
      <w:r>
        <w:rPr>
          <w:rFonts w:hint="eastAsia"/>
        </w:rPr>
        <w:t>验证配置文件是否合法</w:t>
      </w:r>
      <w:r>
        <w:rPr>
          <w:rFonts w:hint="eastAsia"/>
        </w:rPr>
        <w:t>:</w:t>
      </w:r>
      <w:r>
        <w:tab/>
      </w:r>
      <w:r>
        <w:rPr>
          <w:rFonts w:hint="eastAsia"/>
        </w:rPr>
        <w:t>./</w:t>
      </w:r>
      <w:r>
        <w:t>nginx –t</w:t>
      </w:r>
    </w:p>
    <w:p w:rsidR="004250BA" w:rsidRDefault="004250BA" w:rsidP="00693F57">
      <w:pPr>
        <w:pStyle w:val="3"/>
      </w:pPr>
      <w:r>
        <w:t>命令帮助</w:t>
      </w:r>
      <w:r>
        <w:rPr>
          <w:rFonts w:hint="eastAsia"/>
        </w:rPr>
        <w:t>:</w:t>
      </w:r>
      <w:r>
        <w:tab/>
      </w:r>
      <w:r>
        <w:rPr>
          <w:rFonts w:hint="eastAsia"/>
        </w:rPr>
        <w:t>./</w:t>
      </w:r>
      <w:r>
        <w:t xml:space="preserve">nginx </w:t>
      </w:r>
      <w:r w:rsidR="006A7E58">
        <w:t>–</w:t>
      </w:r>
      <w:r>
        <w:t>h</w:t>
      </w:r>
    </w:p>
    <w:p w:rsidR="00F55F76" w:rsidRDefault="00A07CC0" w:rsidP="00A07CC0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nginx.conf</w:t>
      </w:r>
      <w:r>
        <w:rPr>
          <w:rFonts w:hint="eastAsia"/>
        </w:rPr>
        <w:t>中添加引用其他配置文件</w:t>
      </w:r>
    </w:p>
    <w:p w:rsidR="004B3C87" w:rsidRDefault="004B3C87" w:rsidP="00F55F76">
      <w:r>
        <w:rPr>
          <w:rFonts w:hint="eastAsia"/>
        </w:rPr>
        <w:t>在</w:t>
      </w:r>
      <w:r>
        <w:rPr>
          <w:rFonts w:hint="eastAsia"/>
        </w:rPr>
        <w:t>nginx.conf</w:t>
      </w:r>
      <w:r>
        <w:rPr>
          <w:rFonts w:hint="eastAsia"/>
        </w:rPr>
        <w:t>最后一个大括号前面添加</w:t>
      </w:r>
    </w:p>
    <w:p w:rsidR="00A07CC0" w:rsidRDefault="00004622" w:rsidP="00F55F76"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>/usr/local/nginx/extra/</w:t>
      </w:r>
      <w:r>
        <w:t>upstream01.conf</w:t>
      </w:r>
      <w:r w:rsidR="004B3C87">
        <w:t>;</w:t>
      </w:r>
      <w:r w:rsidR="004B3C87">
        <w:t>一定不要忘记分号</w:t>
      </w:r>
    </w:p>
    <w:bookmarkEnd w:id="94"/>
    <w:bookmarkEnd w:id="95"/>
    <w:p w:rsidR="00F27DCA" w:rsidRDefault="00F27DCA" w:rsidP="00F55F76"/>
    <w:p w:rsidR="00F27DCA" w:rsidRDefault="004B084F" w:rsidP="004B084F">
      <w:pPr>
        <w:pStyle w:val="2"/>
      </w:pPr>
      <w:r>
        <w:t>ngi</w:t>
      </w:r>
      <w:r>
        <w:rPr>
          <w:rFonts w:hint="eastAsia"/>
        </w:rPr>
        <w:t>nx.conf</w:t>
      </w:r>
      <w:r w:rsidR="00C033D7">
        <w:rPr>
          <w:rFonts w:hint="eastAsia"/>
        </w:rPr>
        <w:t>属性讲解</w:t>
      </w:r>
    </w:p>
    <w:p w:rsidR="00075119" w:rsidRPr="00075119" w:rsidRDefault="00BE2422" w:rsidP="00BE2422">
      <w:pPr>
        <w:pStyle w:val="3"/>
      </w:pPr>
      <w:r>
        <w:rPr>
          <w:rFonts w:hint="eastAsia"/>
        </w:rPr>
        <w:t>root</w:t>
      </w:r>
      <w:r w:rsidR="00711C1F">
        <w:rPr>
          <w:rFonts w:hint="eastAsia"/>
        </w:rPr>
        <w:t>,index</w:t>
      </w:r>
    </w:p>
    <w:p w:rsidR="004139F2" w:rsidRDefault="002D1D4A" w:rsidP="004139F2">
      <w:r>
        <w:t>root</w:t>
      </w:r>
      <w:r>
        <w:rPr>
          <w:rFonts w:hint="eastAsia"/>
        </w:rPr>
        <w:t>:</w:t>
      </w:r>
      <w:r w:rsidR="00891EA8">
        <w:t>启动后通过</w:t>
      </w:r>
      <w:r w:rsidR="00891EA8">
        <w:t>ip</w:t>
      </w:r>
      <w:r w:rsidR="00891EA8">
        <w:t>地址访问</w:t>
      </w:r>
      <w:r w:rsidR="00891EA8">
        <w:t>nginx</w:t>
      </w:r>
      <w:r w:rsidR="00891EA8">
        <w:t>时的默认欢迎页面根目录</w:t>
      </w:r>
      <w:r w:rsidR="00680B60">
        <w:rPr>
          <w:rFonts w:hint="eastAsia"/>
        </w:rPr>
        <w:t>(</w:t>
      </w:r>
      <w:r w:rsidR="00680B60">
        <w:rPr>
          <w:rFonts w:hint="eastAsia"/>
        </w:rPr>
        <w:t>相对路径</w:t>
      </w:r>
      <w:r w:rsidR="00680B60">
        <w:rPr>
          <w:rFonts w:hint="eastAsia"/>
        </w:rPr>
        <w:t>)</w:t>
      </w:r>
    </w:p>
    <w:p w:rsidR="00EB65D7" w:rsidRDefault="00EB65D7" w:rsidP="004139F2">
      <w:r>
        <w:t>index</w:t>
      </w:r>
      <w:r>
        <w:rPr>
          <w:rFonts w:hint="eastAsia"/>
        </w:rPr>
        <w:t>:</w:t>
      </w:r>
      <w:r>
        <w:t>欢迎页面</w:t>
      </w:r>
    </w:p>
    <w:p w:rsidR="004139F2" w:rsidRDefault="00075119" w:rsidP="004139F2">
      <w:r w:rsidRPr="00075119">
        <w:lastRenderedPageBreak/>
        <w:drawing>
          <wp:inline distT="0" distB="0" distL="0" distR="0">
            <wp:extent cx="5274310" cy="3203968"/>
            <wp:effectExtent l="0" t="0" r="2540" b="0"/>
            <wp:docPr id="14" name="图片 14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F5" w:rsidRDefault="00F566F5" w:rsidP="00F566F5">
      <w:pPr>
        <w:pStyle w:val="3"/>
      </w:pPr>
      <w:r>
        <w:lastRenderedPageBreak/>
        <w:t>work_processes:worker</w:t>
      </w:r>
      <w:r>
        <w:t>进程的个数</w:t>
      </w:r>
      <w:r>
        <w:rPr>
          <w:rFonts w:hint="eastAsia"/>
        </w:rPr>
        <w:t>(</w:t>
      </w:r>
      <w:r>
        <w:rPr>
          <w:rFonts w:hint="eastAsia"/>
        </w:rPr>
        <w:t>一般与</w:t>
      </w:r>
      <w:r>
        <w:rPr>
          <w:rFonts w:hint="eastAsia"/>
        </w:rPr>
        <w:t>cpu</w:t>
      </w:r>
      <w:r>
        <w:rPr>
          <w:rFonts w:hint="eastAsia"/>
        </w:rPr>
        <w:t>核心数相同</w:t>
      </w:r>
      <w:r>
        <w:rPr>
          <w:rFonts w:hint="eastAsia"/>
        </w:rPr>
        <w:t>)</w:t>
      </w:r>
    </w:p>
    <w:p w:rsidR="00F566F5" w:rsidRDefault="00F566F5" w:rsidP="00F566F5">
      <w:pPr>
        <w:pStyle w:val="3"/>
      </w:pPr>
      <w:r w:rsidRPr="00DC035B">
        <w:t>worker_connections</w:t>
      </w:r>
      <w:r>
        <w:t>代表每个</w:t>
      </w:r>
      <w:r>
        <w:t>worker</w:t>
      </w:r>
      <w:r>
        <w:t>能够处理的请求数</w:t>
      </w:r>
      <w:r>
        <w:rPr>
          <w:rFonts w:hint="eastAsia"/>
        </w:rPr>
        <w:t>(</w:t>
      </w:r>
      <w:r>
        <w:rPr>
          <w:rFonts w:hint="eastAsia"/>
        </w:rPr>
        <w:t>与内存成正比</w:t>
      </w:r>
      <w:r>
        <w:rPr>
          <w:rFonts w:hint="eastAsia"/>
        </w:rPr>
        <w:t>)</w:t>
      </w:r>
    </w:p>
    <w:p w:rsidR="00F566F5" w:rsidRPr="00995D9D" w:rsidRDefault="00F566F5" w:rsidP="00F566F5">
      <w:pPr>
        <w:pStyle w:val="3"/>
      </w:pPr>
      <w:r w:rsidRPr="00995D9D">
        <w:t>include</w:t>
      </w:r>
      <w:r>
        <w:rPr>
          <w:rFonts w:hint="eastAsia"/>
        </w:rPr>
        <w:t>,</w:t>
      </w:r>
      <w:r w:rsidRPr="00995D9D">
        <w:t xml:space="preserve"> default_type</w:t>
      </w:r>
      <w:r>
        <w:t>保持默认属性值即可</w:t>
      </w:r>
    </w:p>
    <w:p w:rsidR="00F566F5" w:rsidRPr="000170CD" w:rsidRDefault="00F566F5" w:rsidP="00F566F5">
      <w:r>
        <w:drawing>
          <wp:inline distT="0" distB="0" distL="0" distR="0" wp14:anchorId="1A5AF84C" wp14:editId="2EF42B57">
            <wp:extent cx="5274310" cy="36099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F5" w:rsidRDefault="00F566F5" w:rsidP="00F566F5"/>
    <w:p w:rsidR="00F566F5" w:rsidRDefault="001960B4" w:rsidP="00767F82">
      <w:pPr>
        <w:pStyle w:val="2"/>
      </w:pPr>
      <w:r>
        <w:rPr>
          <w:rFonts w:hint="eastAsia"/>
        </w:rPr>
        <w:t>基于</w:t>
      </w:r>
      <w:r>
        <w:t>域名的虚拟</w:t>
      </w:r>
      <w:r>
        <w:rPr>
          <w:rFonts w:hint="eastAsia"/>
        </w:rPr>
        <w:t>主机</w:t>
      </w:r>
      <w:r>
        <w:t>设置</w:t>
      </w:r>
    </w:p>
    <w:p w:rsidR="00D226B8" w:rsidRDefault="00D226B8" w:rsidP="00D226B8">
      <w:pPr>
        <w:pStyle w:val="2"/>
      </w:pPr>
      <w:r>
        <w:rPr>
          <w:rFonts w:hint="eastAsia"/>
        </w:rPr>
        <w:t>设置</w:t>
      </w:r>
      <w:r>
        <w:t>访问</w:t>
      </w:r>
      <w:r>
        <w:rPr>
          <w:rFonts w:hint="eastAsia"/>
        </w:rPr>
        <w:t>192</w:t>
      </w:r>
      <w:r>
        <w:t>.168.11.161</w:t>
      </w:r>
      <w:r>
        <w:rPr>
          <w:rFonts w:hint="eastAsia"/>
        </w:rPr>
        <w:t>时</w:t>
      </w:r>
      <w:r>
        <w:t>可以通过</w:t>
      </w:r>
      <w:hyperlink r:id="rId24" w:history="1">
        <w:r w:rsidRPr="00D226B8">
          <w:t>www.rkg.com</w:t>
        </w:r>
        <w:r w:rsidRPr="00D226B8">
          <w:rPr>
            <w:rFonts w:hint="eastAsia"/>
          </w:rPr>
          <w:t>或者</w:t>
        </w:r>
        <w:r w:rsidRPr="00D226B8">
          <w:t>rkg.com</w:t>
        </w:r>
      </w:hyperlink>
      <w:r>
        <w:rPr>
          <w:rFonts w:hint="eastAsia"/>
        </w:rPr>
        <w:t>来</w:t>
      </w:r>
      <w:r>
        <w:t>访问</w:t>
      </w:r>
    </w:p>
    <w:p w:rsidR="00D226B8" w:rsidRPr="00D226B8" w:rsidRDefault="00D226B8" w:rsidP="00D226B8">
      <w:r>
        <w:rPr>
          <w:rFonts w:hint="eastAsia"/>
        </w:rPr>
        <w:t>修改</w:t>
      </w:r>
      <w:r>
        <w:t>server</w:t>
      </w:r>
      <w:r>
        <w:rPr>
          <w:rFonts w:hint="eastAsia"/>
        </w:rPr>
        <w:t>如下</w:t>
      </w:r>
      <w:r>
        <w:t>所示</w:t>
      </w:r>
      <w:r>
        <w:t>,</w:t>
      </w:r>
      <w:r>
        <w:t>更改客户端</w:t>
      </w:r>
      <w:r>
        <w:t>hosts</w:t>
      </w:r>
      <w:r>
        <w:t>文件</w:t>
      </w:r>
    </w:p>
    <w:p w:rsidR="001960B4" w:rsidRPr="001960B4" w:rsidRDefault="001960B4" w:rsidP="00F566F5">
      <w:r>
        <w:lastRenderedPageBreak/>
        <w:drawing>
          <wp:inline distT="0" distB="0" distL="0" distR="0" wp14:anchorId="157B4793" wp14:editId="51B60C0E">
            <wp:extent cx="5274310" cy="42564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F5" w:rsidRDefault="00F566F5" w:rsidP="00F566F5"/>
    <w:p w:rsidR="00CF393B" w:rsidRDefault="00CF393B" w:rsidP="00F566F5"/>
    <w:p w:rsidR="00CF393B" w:rsidRDefault="00CF393B" w:rsidP="00F566F5"/>
    <w:p w:rsidR="00CF393B" w:rsidRDefault="00CF393B" w:rsidP="00F566F5"/>
    <w:p w:rsidR="00CF393B" w:rsidRDefault="00CF393B" w:rsidP="00F566F5"/>
    <w:p w:rsidR="00CF393B" w:rsidRDefault="00CF393B" w:rsidP="00F566F5"/>
    <w:p w:rsidR="00CF393B" w:rsidRPr="009F4B54" w:rsidRDefault="00CF393B" w:rsidP="00F566F5"/>
    <w:p w:rsidR="004139F2" w:rsidRPr="004139F2" w:rsidRDefault="004139F2" w:rsidP="004139F2"/>
    <w:p w:rsidR="00F27DCA" w:rsidRDefault="005E40FC" w:rsidP="00221E4F">
      <w:pPr>
        <w:pStyle w:val="2"/>
      </w:pPr>
      <w:r>
        <w:t>upstream</w:t>
      </w:r>
      <w:r>
        <w:rPr>
          <w:rFonts w:hint="eastAsia"/>
        </w:rPr>
        <w:t>模块</w:t>
      </w:r>
      <w:r w:rsidR="0004790A">
        <w:rPr>
          <w:rFonts w:hint="eastAsia"/>
        </w:rPr>
        <w:t>介绍</w:t>
      </w:r>
    </w:p>
    <w:p w:rsidR="00FD48A9" w:rsidRDefault="00FD48A9" w:rsidP="00FD48A9">
      <w:r>
        <w:t>定义一组服务器</w:t>
      </w:r>
      <w:r>
        <w:rPr>
          <w:rFonts w:hint="eastAsia"/>
        </w:rPr>
        <w:t>,</w:t>
      </w:r>
      <w:r>
        <w:t>这些服务器可以监听不同的端口</w:t>
      </w:r>
      <w:r>
        <w:rPr>
          <w:rFonts w:hint="eastAsia"/>
        </w:rPr>
        <w:t>,</w:t>
      </w:r>
      <w:r>
        <w:t>而且</w:t>
      </w:r>
      <w:r>
        <w:rPr>
          <w:rFonts w:hint="eastAsia"/>
        </w:rPr>
        <w:t>,</w:t>
      </w:r>
      <w:r>
        <w:t>监听在</w:t>
      </w:r>
      <w:r>
        <w:t>tcp</w:t>
      </w:r>
      <w:r>
        <w:t>和</w:t>
      </w:r>
      <w:r>
        <w:lastRenderedPageBreak/>
        <w:t>unix</w:t>
      </w:r>
      <w:r>
        <w:t>域套接字的服务器可以混用</w:t>
      </w:r>
      <w:r w:rsidR="000D30F4">
        <w:rPr>
          <w:rFonts w:hint="eastAsia"/>
        </w:rPr>
        <w:t>.</w:t>
      </w:r>
      <w:r w:rsidR="000D30F4">
        <w:t>例如</w:t>
      </w:r>
    </w:p>
    <w:p w:rsidR="000D30F4" w:rsidRDefault="000D30F4" w:rsidP="00FD48A9">
      <w:r>
        <w:t>upstream backend</w:t>
      </w:r>
      <w:r>
        <w:rPr>
          <w:rFonts w:hint="eastAsia"/>
        </w:rPr>
        <w:t>{</w:t>
      </w:r>
    </w:p>
    <w:p w:rsidR="000D30F4" w:rsidRDefault="000D30F4" w:rsidP="00FD48A9">
      <w:r>
        <w:tab/>
        <w:t xml:space="preserve">server </w:t>
      </w:r>
      <w:hyperlink r:id="rId26" w:history="1">
        <w:r w:rsidRPr="0092016D">
          <w:rPr>
            <w:rStyle w:val="a5"/>
          </w:rPr>
          <w:t>www.baidu.com</w:t>
        </w:r>
      </w:hyperlink>
      <w:r>
        <w:t xml:space="preserve"> weight=5;</w:t>
      </w:r>
    </w:p>
    <w:p w:rsidR="000D30F4" w:rsidRDefault="000D30F4" w:rsidP="00FD48A9">
      <w:r>
        <w:tab/>
        <w:t>server 127.0.0.1:8080 max_fails=3 fail_timeout=30s;</w:t>
      </w:r>
    </w:p>
    <w:p w:rsidR="000D30F4" w:rsidRDefault="000D30F4" w:rsidP="00FD48A9">
      <w:r>
        <w:tab/>
        <w:t>server unix:/home/rkg;</w:t>
      </w:r>
    </w:p>
    <w:p w:rsidR="000D30F4" w:rsidRDefault="000D30F4" w:rsidP="00FD48A9">
      <w:r>
        <w:rPr>
          <w:rFonts w:hint="eastAsia"/>
        </w:rPr>
        <w:t>}</w:t>
      </w:r>
    </w:p>
    <w:p w:rsidR="00FD48A9" w:rsidRPr="00FD48A9" w:rsidRDefault="00B94618" w:rsidP="00FD48A9">
      <w:r>
        <w:rPr>
          <w:rFonts w:hint="eastAsia"/>
        </w:rPr>
        <w:t>默认情况下</w:t>
      </w:r>
      <w:r>
        <w:rPr>
          <w:rFonts w:hint="eastAsia"/>
        </w:rPr>
        <w:t>,nginx</w:t>
      </w:r>
      <w:r>
        <w:rPr>
          <w:rFonts w:hint="eastAsia"/>
        </w:rPr>
        <w:t>按加权轮转的方式将请求分发到各服务器</w:t>
      </w:r>
      <w:r>
        <w:rPr>
          <w:rFonts w:hint="eastAsia"/>
        </w:rPr>
        <w:t>.</w:t>
      </w:r>
      <w:r>
        <w:rPr>
          <w:rFonts w:hint="eastAsia"/>
        </w:rPr>
        <w:t>在上面的例子中</w:t>
      </w:r>
      <w:r>
        <w:rPr>
          <w:rFonts w:hint="eastAsia"/>
        </w:rPr>
        <w:t>,</w:t>
      </w:r>
      <w:r>
        <w:rPr>
          <w:rFonts w:hint="eastAsia"/>
        </w:rPr>
        <w:t>每七个请求会通过以下方式分发</w:t>
      </w:r>
      <w:r>
        <w:rPr>
          <w:rFonts w:hint="eastAsia"/>
        </w:rPr>
        <w:t>:</w:t>
      </w:r>
      <w:r>
        <w:rPr>
          <w:rFonts w:hint="eastAsia"/>
        </w:rPr>
        <w:t>五个请求分发到</w:t>
      </w:r>
      <w:hyperlink r:id="rId27" w:history="1">
        <w:r w:rsidRPr="0092016D">
          <w:rPr>
            <w:rStyle w:val="a5"/>
            <w:rFonts w:hint="eastAsia"/>
          </w:rPr>
          <w:t>www.</w:t>
        </w:r>
        <w:r w:rsidRPr="0092016D">
          <w:rPr>
            <w:rStyle w:val="a5"/>
          </w:rPr>
          <w:t>baidu.com</w:t>
        </w:r>
      </w:hyperlink>
      <w:r>
        <w:t>,</w:t>
      </w:r>
      <w:r>
        <w:t>一个请求分发到第二个服务器</w:t>
      </w:r>
      <w:r>
        <w:rPr>
          <w:rFonts w:hint="eastAsia"/>
        </w:rPr>
        <w:t>,</w:t>
      </w:r>
      <w:r>
        <w:t>一个请求分到第三个服务器</w:t>
      </w:r>
      <w:r>
        <w:rPr>
          <w:rFonts w:hint="eastAsia"/>
        </w:rPr>
        <w:t>.</w:t>
      </w:r>
      <w:r>
        <w:t>与服务器通信的时候</w:t>
      </w:r>
      <w:r>
        <w:rPr>
          <w:rFonts w:hint="eastAsia"/>
        </w:rPr>
        <w:t>,</w:t>
      </w:r>
      <w:r>
        <w:t>如果出现错误</w:t>
      </w:r>
      <w:r>
        <w:rPr>
          <w:rFonts w:hint="eastAsia"/>
        </w:rPr>
        <w:t>,</w:t>
      </w:r>
      <w:r>
        <w:t>请求会被传给下一个服务器</w:t>
      </w:r>
      <w:r>
        <w:rPr>
          <w:rFonts w:hint="eastAsia"/>
        </w:rPr>
        <w:t>,</w:t>
      </w:r>
      <w:r>
        <w:t>直到所有可用的服务器都被尝试过</w:t>
      </w:r>
      <w:r>
        <w:rPr>
          <w:rFonts w:hint="eastAsia"/>
        </w:rPr>
        <w:t>.</w:t>
      </w:r>
      <w:r>
        <w:t>如果所有服务器都返回失败</w:t>
      </w:r>
      <w:r>
        <w:rPr>
          <w:rFonts w:hint="eastAsia"/>
        </w:rPr>
        <w:t>,</w:t>
      </w:r>
      <w:r>
        <w:t>客户端将会得到最后通信的那个服务器的</w:t>
      </w:r>
      <w:r>
        <w:rPr>
          <w:rFonts w:hint="eastAsia"/>
        </w:rPr>
        <w:t>(</w:t>
      </w:r>
      <w:r>
        <w:rPr>
          <w:rFonts w:hint="eastAsia"/>
        </w:rPr>
        <w:t>失败</w:t>
      </w:r>
      <w:r>
        <w:rPr>
          <w:rFonts w:hint="eastAsia"/>
        </w:rPr>
        <w:t>)</w:t>
      </w:r>
      <w:r w:rsidR="00BF0C6F">
        <w:rPr>
          <w:rFonts w:hint="eastAsia"/>
        </w:rPr>
        <w:t>响应</w:t>
      </w:r>
      <w:r>
        <w:rPr>
          <w:rFonts w:hint="eastAsia"/>
        </w:rPr>
        <w:t>结果</w:t>
      </w:r>
      <w:r>
        <w:rPr>
          <w:rFonts w:hint="eastAsia"/>
        </w:rPr>
        <w:t>.</w:t>
      </w:r>
    </w:p>
    <w:p w:rsidR="00F27DCA" w:rsidRDefault="00BB3224" w:rsidP="00BB3224">
      <w:pPr>
        <w:pStyle w:val="3"/>
      </w:pPr>
      <w:r>
        <w:rPr>
          <w:rFonts w:hint="eastAsia"/>
        </w:rPr>
        <w:t>upstream</w:t>
      </w:r>
      <w:r>
        <w:rPr>
          <w:rFonts w:hint="eastAsia"/>
        </w:rPr>
        <w:t>语法</w:t>
      </w:r>
    </w:p>
    <w:p w:rsidR="00443FF1" w:rsidRDefault="00443FF1" w:rsidP="00443FF1">
      <w:bookmarkStart w:id="96" w:name="OLE_LINK1"/>
      <w:bookmarkStart w:id="97" w:name="OLE_LINK2"/>
      <w:bookmarkStart w:id="98" w:name="OLE_LINK3"/>
      <w:bookmarkStart w:id="99" w:name="OLE_LINK4"/>
      <w:bookmarkStart w:id="100" w:name="OLE_LINK5"/>
      <w:bookmarkStart w:id="101" w:name="OLE_LINK6"/>
      <w:bookmarkStart w:id="102" w:name="OLE_LINK57"/>
      <w:bookmarkStart w:id="103" w:name="OLE_LINK58"/>
      <w:r w:rsidRPr="0072153B">
        <w:rPr>
          <w:b/>
        </w:rPr>
        <w:t>upstream</w:t>
      </w:r>
      <w:r>
        <w:t xml:space="preserve"> </w:t>
      </w:r>
      <w:r w:rsidR="00173CAA">
        <w:rPr>
          <w:rFonts w:hint="eastAsia"/>
          <w:color w:val="FF0000"/>
        </w:rPr>
        <w:t>rkg</w:t>
      </w:r>
      <w:r>
        <w:rPr>
          <w:rFonts w:hint="eastAsia"/>
        </w:rPr>
        <w:t>{</w:t>
      </w:r>
    </w:p>
    <w:p w:rsidR="00443FF1" w:rsidRDefault="00443FF1" w:rsidP="00443FF1">
      <w:r>
        <w:tab/>
      </w:r>
      <w:r w:rsidRPr="0072153B">
        <w:rPr>
          <w:b/>
        </w:rPr>
        <w:t>server</w:t>
      </w:r>
      <w:r>
        <w:t xml:space="preserve"> </w:t>
      </w:r>
      <w:hyperlink r:id="rId28" w:history="1">
        <w:r w:rsidRPr="00BC4DA9">
          <w:t>baidu.com</w:t>
        </w:r>
      </w:hyperlink>
      <w:r>
        <w:t xml:space="preserve"> weight=5;</w:t>
      </w:r>
    </w:p>
    <w:p w:rsidR="00443FF1" w:rsidRDefault="00443FF1" w:rsidP="00443FF1">
      <w:r>
        <w:tab/>
      </w:r>
      <w:r w:rsidRPr="0072153B">
        <w:rPr>
          <w:b/>
        </w:rPr>
        <w:t>server</w:t>
      </w:r>
      <w:r>
        <w:t xml:space="preserve"> 127.0.0.1:8080 max_fails=3 fail_timeout=30s</w:t>
      </w:r>
      <w:r w:rsidR="0072153B">
        <w:t xml:space="preserve"> weight=5;</w:t>
      </w:r>
    </w:p>
    <w:p w:rsidR="00443FF1" w:rsidRDefault="00443FF1" w:rsidP="00443FF1">
      <w:r>
        <w:tab/>
      </w:r>
      <w:r w:rsidRPr="0072153B">
        <w:rPr>
          <w:b/>
        </w:rPr>
        <w:t>server</w:t>
      </w:r>
      <w:r>
        <w:t xml:space="preserve"> unix:/home/rkg</w:t>
      </w:r>
      <w:r w:rsidR="0072153B">
        <w:t xml:space="preserve"> weight=5</w:t>
      </w:r>
      <w:r w:rsidR="00752BAF">
        <w:t xml:space="preserve"> </w:t>
      </w:r>
      <w:r w:rsidR="00752BAF" w:rsidRPr="00752BAF">
        <w:rPr>
          <w:color w:val="00B050"/>
        </w:rPr>
        <w:t>backup</w:t>
      </w:r>
      <w:r w:rsidR="0072153B">
        <w:t>;</w:t>
      </w:r>
    </w:p>
    <w:p w:rsidR="00443FF1" w:rsidRDefault="00443FF1" w:rsidP="00443FF1">
      <w:r>
        <w:rPr>
          <w:rFonts w:hint="eastAsia"/>
        </w:rPr>
        <w:t>}</w:t>
      </w:r>
    </w:p>
    <w:bookmarkEnd w:id="96"/>
    <w:bookmarkEnd w:id="97"/>
    <w:bookmarkEnd w:id="98"/>
    <w:bookmarkEnd w:id="99"/>
    <w:bookmarkEnd w:id="100"/>
    <w:bookmarkEnd w:id="101"/>
    <w:bookmarkEnd w:id="102"/>
    <w:bookmarkEnd w:id="103"/>
    <w:p w:rsidR="00B2318B" w:rsidRDefault="00B2318B" w:rsidP="00443FF1">
      <w:r>
        <w:t>server {</w:t>
      </w:r>
    </w:p>
    <w:p w:rsidR="00B2318B" w:rsidRDefault="00B2318B" w:rsidP="00443FF1">
      <w:r>
        <w:tab/>
        <w:t>location /{</w:t>
      </w:r>
    </w:p>
    <w:p w:rsidR="00B2318B" w:rsidRDefault="00B2318B" w:rsidP="00B2318B">
      <w:pPr>
        <w:ind w:firstLine="420"/>
      </w:pPr>
      <w:r>
        <w:tab/>
        <w:t>proxy_pass http://</w:t>
      </w:r>
      <w:r w:rsidR="00173CAA">
        <w:rPr>
          <w:color w:val="FF0000"/>
        </w:rPr>
        <w:t>rkg</w:t>
      </w:r>
      <w:r w:rsidR="005469A3">
        <w:t>;</w:t>
      </w:r>
    </w:p>
    <w:p w:rsidR="00B2318B" w:rsidRDefault="00B2318B" w:rsidP="00B2318B">
      <w:pPr>
        <w:ind w:firstLine="420"/>
      </w:pPr>
      <w:r>
        <w:lastRenderedPageBreak/>
        <w:t>}</w:t>
      </w:r>
    </w:p>
    <w:p w:rsidR="005F2B93" w:rsidRDefault="00B2318B" w:rsidP="00443FF1">
      <w:r>
        <w:t>}</w:t>
      </w:r>
    </w:p>
    <w:p w:rsidR="005F2B93" w:rsidRDefault="005F2B93" w:rsidP="00443FF1"/>
    <w:p w:rsidR="00A57EB9" w:rsidRDefault="0034178B" w:rsidP="00870A9A">
      <w:pPr>
        <w:pStyle w:val="4"/>
      </w:pPr>
      <w:r>
        <w:rPr>
          <w:rFonts w:hint="eastAsia"/>
        </w:rPr>
        <w:t>注意</w:t>
      </w:r>
      <w:r w:rsidR="002D5A0F">
        <w:rPr>
          <w:rFonts w:hint="eastAsia"/>
        </w:rPr>
        <w:t>说明</w:t>
      </w:r>
      <w:r>
        <w:rPr>
          <w:rFonts w:hint="eastAsia"/>
        </w:rPr>
        <w:t>:</w:t>
      </w:r>
    </w:p>
    <w:p w:rsidR="00A57EB9" w:rsidRDefault="0034178B" w:rsidP="00050247">
      <w:pPr>
        <w:pStyle w:val="5"/>
      </w:pPr>
      <w:r>
        <w:rPr>
          <w:rFonts w:hint="eastAsia"/>
        </w:rPr>
        <w:t>加粗部分不能更改</w:t>
      </w:r>
      <w:r>
        <w:rPr>
          <w:rFonts w:hint="eastAsia"/>
        </w:rPr>
        <w:t>,</w:t>
      </w:r>
      <w:r>
        <w:rPr>
          <w:rFonts w:hint="eastAsia"/>
        </w:rPr>
        <w:t>是固定语法</w:t>
      </w:r>
    </w:p>
    <w:p w:rsidR="009C150A" w:rsidRDefault="005469A3" w:rsidP="00050247">
      <w:pPr>
        <w:pStyle w:val="5"/>
      </w:pPr>
      <w:r>
        <w:rPr>
          <w:rFonts w:hint="eastAsia"/>
        </w:rPr>
        <w:t>红色部分要保持一致</w:t>
      </w:r>
    </w:p>
    <w:p w:rsidR="003C0039" w:rsidRDefault="003C0039" w:rsidP="00050247">
      <w:pPr>
        <w:pStyle w:val="5"/>
      </w:pPr>
      <w:r>
        <w:rPr>
          <w:rFonts w:hint="eastAsia"/>
        </w:rPr>
        <w:t>backup</w:t>
      </w:r>
      <w:r>
        <w:t>表示只有当前面的机器全部挂了之后才会启用</w:t>
      </w:r>
      <w:r>
        <w:rPr>
          <w:rFonts w:hint="eastAsia"/>
        </w:rPr>
        <w:t>(</w:t>
      </w:r>
      <w:r>
        <w:rPr>
          <w:rFonts w:hint="eastAsia"/>
        </w:rPr>
        <w:t>起热备功能</w:t>
      </w:r>
      <w:r>
        <w:rPr>
          <w:rFonts w:hint="eastAsia"/>
        </w:rPr>
        <w:t>)</w:t>
      </w:r>
    </w:p>
    <w:p w:rsidR="007106C9" w:rsidRDefault="007106C9" w:rsidP="00050247">
      <w:pPr>
        <w:pStyle w:val="5"/>
      </w:pPr>
      <w:bookmarkStart w:id="104" w:name="OLE_LINK91"/>
      <w:bookmarkStart w:id="105" w:name="OLE_LINK92"/>
      <w:bookmarkStart w:id="106" w:name="OLE_LINK93"/>
      <w:r>
        <w:rPr>
          <w:rFonts w:hint="eastAsia"/>
        </w:rPr>
        <w:t>upstream</w:t>
      </w:r>
      <w:r>
        <w:rPr>
          <w:rFonts w:hint="eastAsia"/>
        </w:rPr>
        <w:t>模块</w:t>
      </w:r>
      <w:bookmarkEnd w:id="104"/>
      <w:bookmarkEnd w:id="105"/>
      <w:bookmarkEnd w:id="106"/>
      <w:r>
        <w:rPr>
          <w:rFonts w:hint="eastAsia"/>
        </w:rPr>
        <w:t>应该放置在</w:t>
      </w:r>
      <w:r>
        <w:rPr>
          <w:rFonts w:hint="eastAsia"/>
        </w:rPr>
        <w:t>nginx.conf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标签内</w:t>
      </w:r>
    </w:p>
    <w:p w:rsidR="007106C9" w:rsidRPr="00886F7F" w:rsidRDefault="007106C9" w:rsidP="00050247">
      <w:pPr>
        <w:pStyle w:val="5"/>
      </w:pPr>
      <w:bookmarkStart w:id="107" w:name="OLE_LINK94"/>
      <w:bookmarkStart w:id="108" w:name="OLE_LINK95"/>
      <w:bookmarkStart w:id="109" w:name="OLE_LINK96"/>
      <w:bookmarkStart w:id="110" w:name="OLE_LINK97"/>
      <w:bookmarkStart w:id="111" w:name="OLE_LINK98"/>
      <w:bookmarkStart w:id="112" w:name="OLE_LINK99"/>
      <w:bookmarkStart w:id="113" w:name="OLE_LINK100"/>
      <w:r>
        <w:rPr>
          <w:rFonts w:hint="eastAsia"/>
        </w:rPr>
        <w:t>upstream</w:t>
      </w:r>
      <w:bookmarkEnd w:id="107"/>
      <w:bookmarkEnd w:id="108"/>
      <w:bookmarkEnd w:id="109"/>
      <w:bookmarkEnd w:id="110"/>
      <w:bookmarkEnd w:id="111"/>
      <w:bookmarkEnd w:id="112"/>
      <w:bookmarkEnd w:id="113"/>
      <w:r>
        <w:rPr>
          <w:rFonts w:hint="eastAsia"/>
        </w:rPr>
        <w:t>模块默认算法是</w:t>
      </w:r>
      <w:r>
        <w:rPr>
          <w:rFonts w:hint="eastAsia"/>
        </w:rPr>
        <w:t>wrr</w:t>
      </w:r>
      <w:r>
        <w:t>(</w:t>
      </w:r>
      <w:r>
        <w:t>权重轮询</w:t>
      </w:r>
      <w:r>
        <w:t>weighted round-robin)</w:t>
      </w:r>
    </w:p>
    <w:p w:rsidR="009C150A" w:rsidRDefault="00332E8E" w:rsidP="00332E8E">
      <w:pPr>
        <w:pStyle w:val="3"/>
      </w:pPr>
      <w:r>
        <w:rPr>
          <w:rFonts w:hint="eastAsia"/>
        </w:rPr>
        <w:t>upstream</w:t>
      </w:r>
      <w:r>
        <w:rPr>
          <w:rFonts w:hint="eastAsia"/>
        </w:rPr>
        <w:t>模块内部部分参数介绍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332E8E" w:rsidTr="0070324F">
        <w:tc>
          <w:tcPr>
            <w:tcW w:w="2547" w:type="dxa"/>
          </w:tcPr>
          <w:p w:rsidR="00332E8E" w:rsidRDefault="00634D78" w:rsidP="009C150A">
            <w:r>
              <w:t>server 127.0.0.1:80</w:t>
            </w:r>
          </w:p>
        </w:tc>
        <w:tc>
          <w:tcPr>
            <w:tcW w:w="5749" w:type="dxa"/>
          </w:tcPr>
          <w:p w:rsidR="00332E8E" w:rsidRDefault="00634D78" w:rsidP="009C150A">
            <w:bookmarkStart w:id="114" w:name="OLE_LINK194"/>
            <w:bookmarkStart w:id="115" w:name="OLE_LINK195"/>
            <w:r>
              <w:rPr>
                <w:rFonts w:hint="eastAsia"/>
              </w:rPr>
              <w:t>负载均衡后面的</w:t>
            </w:r>
            <w:r>
              <w:rPr>
                <w:rFonts w:hint="eastAsia"/>
              </w:rPr>
              <w:t>rs(</w:t>
            </w:r>
            <w:r>
              <w:rPr>
                <w:rFonts w:hint="eastAsia"/>
              </w:rPr>
              <w:t>真实服务器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配置</w:t>
            </w:r>
            <w:r w:rsidR="0070324F">
              <w:rPr>
                <w:rFonts w:hint="eastAsia"/>
              </w:rPr>
              <w:t>,</w:t>
            </w:r>
            <w:r w:rsidR="0070324F">
              <w:rPr>
                <w:rFonts w:hint="eastAsia"/>
              </w:rPr>
              <w:t>可以写</w:t>
            </w:r>
            <w:r w:rsidR="0070324F">
              <w:rPr>
                <w:rFonts w:hint="eastAsia"/>
              </w:rPr>
              <w:t>ip</w:t>
            </w:r>
            <w:r w:rsidR="0070324F">
              <w:rPr>
                <w:rFonts w:hint="eastAsia"/>
              </w:rPr>
              <w:t>或者</w:t>
            </w:r>
            <w:r w:rsidR="0070324F">
              <w:rPr>
                <w:rFonts w:hint="eastAsia"/>
              </w:rPr>
              <w:t>ip+</w:t>
            </w:r>
            <w:r w:rsidR="0070324F">
              <w:rPr>
                <w:rFonts w:hint="eastAsia"/>
              </w:rPr>
              <w:t>端口或者域名或者域名</w:t>
            </w:r>
            <w:r w:rsidR="0070324F">
              <w:rPr>
                <w:rFonts w:hint="eastAsia"/>
              </w:rPr>
              <w:t>+</w:t>
            </w:r>
            <w:r w:rsidR="0070324F">
              <w:rPr>
                <w:rFonts w:hint="eastAsia"/>
              </w:rPr>
              <w:t>端口</w:t>
            </w:r>
            <w:r w:rsidR="004D0D09">
              <w:rPr>
                <w:rFonts w:hint="eastAsia"/>
              </w:rPr>
              <w:t>或者服务器的路径地址等</w:t>
            </w:r>
            <w:r w:rsidR="004D0D09">
              <w:rPr>
                <w:rFonts w:hint="eastAsia"/>
              </w:rPr>
              <w:t>,</w:t>
            </w:r>
            <w:r w:rsidR="004D0D09">
              <w:rPr>
                <w:rFonts w:hint="eastAsia"/>
              </w:rPr>
              <w:t>端口不写默认是</w:t>
            </w:r>
            <w:r w:rsidR="004D0D09">
              <w:rPr>
                <w:rFonts w:hint="eastAsia"/>
              </w:rPr>
              <w:t>80,</w:t>
            </w:r>
            <w:r w:rsidR="004D0D09">
              <w:rPr>
                <w:rFonts w:hint="eastAsia"/>
              </w:rPr>
              <w:t>在高并发场景下建议尽量使用域名</w:t>
            </w:r>
            <w:r w:rsidR="004D0D09">
              <w:rPr>
                <w:rFonts w:hint="eastAsia"/>
              </w:rPr>
              <w:t>,</w:t>
            </w:r>
            <w:r w:rsidR="004D0D09">
              <w:rPr>
                <w:rFonts w:hint="eastAsia"/>
              </w:rPr>
              <w:t>内部通过</w:t>
            </w:r>
            <w:r w:rsidR="004D0D09">
              <w:rPr>
                <w:rFonts w:hint="eastAsia"/>
              </w:rPr>
              <w:t>dns</w:t>
            </w:r>
            <w:r w:rsidR="004D0D09">
              <w:rPr>
                <w:rFonts w:hint="eastAsia"/>
              </w:rPr>
              <w:t>映射解析到多台服务器</w:t>
            </w:r>
            <w:r w:rsidR="004D0D09">
              <w:rPr>
                <w:rFonts w:hint="eastAsia"/>
              </w:rPr>
              <w:t>,</w:t>
            </w:r>
            <w:r w:rsidR="004D0D09">
              <w:rPr>
                <w:rFonts w:hint="eastAsia"/>
              </w:rPr>
              <w:t>也起到负载均衡作用</w:t>
            </w:r>
            <w:bookmarkEnd w:id="114"/>
            <w:bookmarkEnd w:id="115"/>
          </w:p>
        </w:tc>
      </w:tr>
      <w:tr w:rsidR="00332E8E" w:rsidTr="0070324F">
        <w:tc>
          <w:tcPr>
            <w:tcW w:w="2547" w:type="dxa"/>
          </w:tcPr>
          <w:p w:rsidR="00332E8E" w:rsidRDefault="00AD2A35" w:rsidP="00AD2A35">
            <w:pPr>
              <w:jc w:val="center"/>
            </w:pPr>
            <w:r>
              <w:t>weight</w:t>
            </w:r>
            <w:r w:rsidR="004D309F">
              <w:t>=1</w:t>
            </w:r>
          </w:p>
        </w:tc>
        <w:tc>
          <w:tcPr>
            <w:tcW w:w="5749" w:type="dxa"/>
          </w:tcPr>
          <w:p w:rsidR="00332E8E" w:rsidRDefault="00AD2A35" w:rsidP="00AD2A35">
            <w:r>
              <w:rPr>
                <w:rFonts w:hint="eastAsia"/>
              </w:rPr>
              <w:t>权重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两台机器</w:t>
            </w:r>
            <w:r>
              <w:rPr>
                <w:rFonts w:hint="eastAsia"/>
              </w:rPr>
              <w:t>1:</w:t>
            </w:r>
            <w:r>
              <w:t>1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5:5</w:t>
            </w:r>
            <w:r>
              <w:rPr>
                <w:rFonts w:hint="eastAsia"/>
              </w:rPr>
              <w:t>分配的请</w:t>
            </w:r>
            <w:r>
              <w:rPr>
                <w:rFonts w:hint="eastAsia"/>
              </w:rPr>
              <w:lastRenderedPageBreak/>
              <w:t>求是一样的</w:t>
            </w:r>
            <w:r>
              <w:rPr>
                <w:rFonts w:hint="eastAsia"/>
              </w:rPr>
              <w:t>,</w:t>
            </w:r>
            <w:r w:rsidR="000B7795">
              <w:rPr>
                <w:rFonts w:hint="eastAsia"/>
              </w:rPr>
              <w:t>只有权重大</w:t>
            </w:r>
            <w:r>
              <w:rPr>
                <w:rFonts w:hint="eastAsia"/>
              </w:rPr>
              <w:t>的才会分配的请求多</w:t>
            </w:r>
          </w:p>
        </w:tc>
      </w:tr>
      <w:tr w:rsidR="00332E8E" w:rsidTr="0070324F">
        <w:tc>
          <w:tcPr>
            <w:tcW w:w="2547" w:type="dxa"/>
          </w:tcPr>
          <w:p w:rsidR="00332E8E" w:rsidRDefault="004D309F" w:rsidP="009C150A">
            <w:r>
              <w:lastRenderedPageBreak/>
              <w:t>max_fails=1</w:t>
            </w:r>
          </w:p>
        </w:tc>
        <w:tc>
          <w:tcPr>
            <w:tcW w:w="5749" w:type="dxa"/>
          </w:tcPr>
          <w:p w:rsidR="00332E8E" w:rsidRDefault="005508C1" w:rsidP="009C150A">
            <w:r>
              <w:t>失败后尝试再次连接的次数默认为</w:t>
            </w:r>
            <w:r>
              <w:rPr>
                <w:rFonts w:hint="eastAsia"/>
              </w:rPr>
              <w:t>1</w:t>
            </w:r>
            <w:r w:rsidR="00B30088">
              <w:rPr>
                <w:rFonts w:hint="eastAsia"/>
              </w:rPr>
              <w:t>,</w:t>
            </w:r>
            <w:r w:rsidR="00B30088">
              <w:t>0</w:t>
            </w:r>
            <w:r w:rsidR="00B30088">
              <w:t>表示禁止失败后尝试</w:t>
            </w:r>
            <w:r w:rsidR="00B30088">
              <w:rPr>
                <w:rFonts w:hint="eastAsia"/>
              </w:rPr>
              <w:t>,</w:t>
            </w:r>
            <w:r w:rsidR="00B30088">
              <w:t>企业场景</w:t>
            </w:r>
            <w:r w:rsidR="00B30088">
              <w:rPr>
                <w:rFonts w:hint="eastAsia"/>
              </w:rPr>
              <w:t>2-</w:t>
            </w:r>
            <w:r w:rsidR="00B30088">
              <w:t>3</w:t>
            </w:r>
            <w:r w:rsidR="00B30088">
              <w:rPr>
                <w:rFonts w:hint="eastAsia"/>
              </w:rPr>
              <w:t>,</w:t>
            </w:r>
            <w:r w:rsidR="00D912D3">
              <w:t>根据业务需求去配置</w:t>
            </w:r>
          </w:p>
        </w:tc>
      </w:tr>
      <w:tr w:rsidR="00332E8E" w:rsidTr="0070324F">
        <w:tc>
          <w:tcPr>
            <w:tcW w:w="2547" w:type="dxa"/>
          </w:tcPr>
          <w:p w:rsidR="00332E8E" w:rsidRDefault="0044722A" w:rsidP="009C150A">
            <w:r>
              <w:t>fail_timeout=20s</w:t>
            </w:r>
          </w:p>
        </w:tc>
        <w:tc>
          <w:tcPr>
            <w:tcW w:w="5749" w:type="dxa"/>
          </w:tcPr>
          <w:p w:rsidR="00332E8E" w:rsidRDefault="005B300A" w:rsidP="009C150A">
            <w:r>
              <w:rPr>
                <w:rFonts w:hint="eastAsia"/>
              </w:rPr>
              <w:t>失败超时时间</w:t>
            </w:r>
            <w:r w:rsidR="00D4267C">
              <w:rPr>
                <w:rFonts w:hint="eastAsia"/>
              </w:rPr>
              <w:t>(</w:t>
            </w:r>
            <w:r w:rsidR="00497425">
              <w:t>1</w:t>
            </w:r>
            <w:r w:rsidR="00497425">
              <w:rPr>
                <w:rFonts w:hint="eastAsia"/>
              </w:rPr>
              <w:t>:</w:t>
            </w:r>
            <w:r w:rsidR="003D30EF">
              <w:rPr>
                <w:rFonts w:hint="eastAsia"/>
              </w:rPr>
              <w:t>统计失败尝试次数的时间段</w:t>
            </w:r>
            <w:r w:rsidR="003D30EF">
              <w:rPr>
                <w:rFonts w:hint="eastAsia"/>
              </w:rPr>
              <w:t>,</w:t>
            </w:r>
            <w:r w:rsidR="003D30EF">
              <w:rPr>
                <w:rFonts w:hint="eastAsia"/>
              </w:rPr>
              <w:t>在这段时间中</w:t>
            </w:r>
            <w:r w:rsidR="003D30EF">
              <w:rPr>
                <w:rFonts w:hint="eastAsia"/>
              </w:rPr>
              <w:t>,</w:t>
            </w:r>
            <w:r w:rsidR="003D30EF">
              <w:rPr>
                <w:rFonts w:hint="eastAsia"/>
              </w:rPr>
              <w:t>服务器失败次数达到指定的尝试次数</w:t>
            </w:r>
            <w:r w:rsidR="003D30EF">
              <w:rPr>
                <w:rFonts w:hint="eastAsia"/>
              </w:rPr>
              <w:t>,</w:t>
            </w:r>
            <w:r w:rsidR="003D30EF">
              <w:rPr>
                <w:rFonts w:hint="eastAsia"/>
              </w:rPr>
              <w:t>服务器就被认为不可用</w:t>
            </w:r>
            <w:r w:rsidR="00497425">
              <w:rPr>
                <w:rFonts w:hint="eastAsia"/>
              </w:rPr>
              <w:t>.</w:t>
            </w:r>
            <w:r w:rsidR="00497425">
              <w:t>2</w:t>
            </w:r>
            <w:r w:rsidR="00497425">
              <w:rPr>
                <w:rFonts w:hint="eastAsia"/>
              </w:rPr>
              <w:t>:</w:t>
            </w:r>
            <w:r w:rsidR="00D4267C">
              <w:rPr>
                <w:rFonts w:hint="eastAsia"/>
              </w:rPr>
              <w:t>服务器被认为不可用的时间段</w:t>
            </w:r>
            <w:r w:rsidR="00D4267C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10s,</w:t>
            </w:r>
            <w:r>
              <w:rPr>
                <w:rFonts w:hint="eastAsia"/>
              </w:rPr>
              <w:t>根据业务需求去配置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常规业务</w:t>
            </w:r>
            <w:r>
              <w:rPr>
                <w:rFonts w:hint="eastAsia"/>
              </w:rPr>
              <w:t>2-</w:t>
            </w:r>
            <w:r>
              <w:t>3s</w:t>
            </w:r>
            <w:r>
              <w:t>合理</w:t>
            </w:r>
          </w:p>
        </w:tc>
      </w:tr>
      <w:tr w:rsidR="00332E8E" w:rsidTr="0070324F">
        <w:tc>
          <w:tcPr>
            <w:tcW w:w="2547" w:type="dxa"/>
          </w:tcPr>
          <w:p w:rsidR="00332E8E" w:rsidRDefault="00830CA4" w:rsidP="009C150A">
            <w:r>
              <w:rPr>
                <w:rFonts w:hint="eastAsia"/>
              </w:rPr>
              <w:t>backup</w:t>
            </w:r>
          </w:p>
        </w:tc>
        <w:tc>
          <w:tcPr>
            <w:tcW w:w="5749" w:type="dxa"/>
          </w:tcPr>
          <w:p w:rsidR="00332E8E" w:rsidRDefault="002F64EB" w:rsidP="009C150A">
            <w:r>
              <w:t>热备配置</w:t>
            </w:r>
            <w:r>
              <w:rPr>
                <w:rFonts w:hint="eastAsia"/>
              </w:rPr>
              <w:t>(rs</w:t>
            </w:r>
            <w:r w:rsidR="001557DD">
              <w:rPr>
                <w:rFonts w:hint="eastAsia"/>
              </w:rPr>
              <w:t>节点的高可用</w:t>
            </w:r>
            <w:r>
              <w:rPr>
                <w:rFonts w:hint="eastAsia"/>
              </w:rPr>
              <w:t>)</w:t>
            </w:r>
            <w:r w:rsidR="001557DD">
              <w:rPr>
                <w:rFonts w:hint="eastAsia"/>
              </w:rPr>
              <w:t>,</w:t>
            </w:r>
            <w:r w:rsidR="001557DD">
              <w:rPr>
                <w:rFonts w:hint="eastAsia"/>
              </w:rPr>
              <w:t>当前面激活的</w:t>
            </w:r>
            <w:r w:rsidR="001557DD">
              <w:rPr>
                <w:rFonts w:hint="eastAsia"/>
              </w:rPr>
              <w:t>rs</w:t>
            </w:r>
            <w:r w:rsidR="001557DD">
              <w:rPr>
                <w:rFonts w:hint="eastAsia"/>
              </w:rPr>
              <w:t>都失败后会自动启动热备</w:t>
            </w:r>
            <w:r w:rsidR="001557DD">
              <w:rPr>
                <w:rFonts w:hint="eastAsia"/>
              </w:rPr>
              <w:t>rs</w:t>
            </w:r>
          </w:p>
        </w:tc>
      </w:tr>
      <w:tr w:rsidR="00332E8E" w:rsidTr="0070324F">
        <w:tc>
          <w:tcPr>
            <w:tcW w:w="2547" w:type="dxa"/>
          </w:tcPr>
          <w:p w:rsidR="00332E8E" w:rsidRDefault="00830CA4" w:rsidP="009C150A">
            <w:r>
              <w:rPr>
                <w:rFonts w:hint="eastAsia"/>
              </w:rPr>
              <w:t>down</w:t>
            </w:r>
          </w:p>
        </w:tc>
        <w:tc>
          <w:tcPr>
            <w:tcW w:w="5749" w:type="dxa"/>
          </w:tcPr>
          <w:p w:rsidR="00332E8E" w:rsidRDefault="002A1FF2" w:rsidP="009C150A">
            <w:r>
              <w:rPr>
                <w:rFonts w:hint="eastAsia"/>
              </w:rPr>
              <w:t>设置</w:t>
            </w:r>
            <w:r w:rsidR="00AF0D04">
              <w:t>服务器永远不可用</w:t>
            </w:r>
            <w:r w:rsidR="00AF0D04">
              <w:rPr>
                <w:rFonts w:hint="eastAsia"/>
              </w:rPr>
              <w:t>,</w:t>
            </w:r>
            <w:r w:rsidR="00AF0D04">
              <w:t>这个参数一致配置</w:t>
            </w:r>
            <w:r w:rsidR="00AF0D04">
              <w:t>ip</w:t>
            </w:r>
            <w:r w:rsidR="00AF0D04">
              <w:rPr>
                <w:rFonts w:hint="eastAsia"/>
              </w:rPr>
              <w:t>_</w:t>
            </w:r>
            <w:r w:rsidR="00AF0D04">
              <w:t>hash</w:t>
            </w:r>
            <w:r w:rsidR="00AF0D04">
              <w:t>指令一起使用</w:t>
            </w:r>
          </w:p>
        </w:tc>
      </w:tr>
    </w:tbl>
    <w:p w:rsidR="00332E8E" w:rsidRDefault="00332E8E" w:rsidP="009C150A"/>
    <w:p w:rsidR="00332E8E" w:rsidRDefault="002D25A0" w:rsidP="00C72365">
      <w:pPr>
        <w:pStyle w:val="3"/>
      </w:pPr>
      <w:r>
        <w:t>upstream</w:t>
      </w:r>
      <w:r>
        <w:t>算法介绍</w:t>
      </w:r>
    </w:p>
    <w:p w:rsidR="00332E8E" w:rsidRDefault="000A6E85" w:rsidP="00205009">
      <w:pPr>
        <w:pStyle w:val="4"/>
      </w:pPr>
      <w:r>
        <w:t>rr</w:t>
      </w:r>
      <w:r>
        <w:t>轮询</w:t>
      </w:r>
    </w:p>
    <w:p w:rsidR="00BC5C92" w:rsidRDefault="00D10FFC" w:rsidP="009C150A">
      <w:r>
        <w:t>按照客户端请求顺序把客户端请求逐一分配到不同的后端服务器</w:t>
      </w:r>
      <w:r>
        <w:rPr>
          <w:rFonts w:hint="eastAsia"/>
        </w:rPr>
        <w:t>,</w:t>
      </w:r>
      <w:r>
        <w:t>这相当于</w:t>
      </w:r>
      <w:r>
        <w:t>LVS</w:t>
      </w:r>
      <w:r>
        <w:t>中的</w:t>
      </w:r>
      <w:r>
        <w:t>rr</w:t>
      </w:r>
      <w:r>
        <w:t>算法</w:t>
      </w:r>
      <w:r>
        <w:rPr>
          <w:rFonts w:hint="eastAsia"/>
        </w:rPr>
        <w:t>,</w:t>
      </w:r>
      <w:r>
        <w:t>如果后端服务器宕机</w:t>
      </w:r>
      <w:r>
        <w:rPr>
          <w:rFonts w:hint="eastAsia"/>
        </w:rPr>
        <w:t>(</w:t>
      </w:r>
      <w:r>
        <w:rPr>
          <w:rFonts w:hint="eastAsia"/>
        </w:rPr>
        <w:t>默认情况下值检测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>,</w:t>
      </w:r>
      <w:r>
        <w:rPr>
          <w:rFonts w:hint="eastAsia"/>
        </w:rPr>
        <w:t>如果后端报</w:t>
      </w:r>
      <w:r>
        <w:rPr>
          <w:rFonts w:hint="eastAsia"/>
        </w:rPr>
        <w:t>502,</w:t>
      </w:r>
      <w:r>
        <w:t>404</w:t>
      </w:r>
      <w:r>
        <w:rPr>
          <w:rFonts w:hint="eastAsia"/>
        </w:rPr>
        <w:t>,</w:t>
      </w:r>
      <w:r>
        <w:t>403</w:t>
      </w:r>
      <w:r>
        <w:rPr>
          <w:rFonts w:hint="eastAsia"/>
        </w:rPr>
        <w:t>,</w:t>
      </w:r>
      <w:r>
        <w:t>503</w:t>
      </w:r>
      <w:r>
        <w:t>等还是会直接返回给用户</w:t>
      </w:r>
      <w:r>
        <w:rPr>
          <w:rFonts w:hint="eastAsia"/>
        </w:rPr>
        <w:t>),</w:t>
      </w:r>
      <w:r>
        <w:rPr>
          <w:rFonts w:hint="eastAsia"/>
        </w:rPr>
        <w:t>宕机服务器会被自动剔除</w:t>
      </w:r>
      <w:r>
        <w:rPr>
          <w:rFonts w:hint="eastAsia"/>
        </w:rPr>
        <w:t>,</w:t>
      </w:r>
      <w:r>
        <w:rPr>
          <w:rFonts w:hint="eastAsia"/>
        </w:rPr>
        <w:t>使用户访问不受影响</w:t>
      </w:r>
      <w:r>
        <w:rPr>
          <w:rFonts w:hint="eastAsia"/>
        </w:rPr>
        <w:t>.</w:t>
      </w:r>
      <w:r>
        <w:rPr>
          <w:rFonts w:hint="eastAsia"/>
        </w:rPr>
        <w:t>请求会分配给正常的服务器</w:t>
      </w:r>
    </w:p>
    <w:p w:rsidR="009B1407" w:rsidRDefault="00F770FC" w:rsidP="00F770FC">
      <w:pPr>
        <w:pStyle w:val="4"/>
      </w:pPr>
      <w:r>
        <w:lastRenderedPageBreak/>
        <w:t>weight</w:t>
      </w:r>
      <w:r>
        <w:t>权重</w:t>
      </w:r>
    </w:p>
    <w:p w:rsidR="009B1407" w:rsidRDefault="00FF738E" w:rsidP="009C150A">
      <w:r>
        <w:t>在轮询算法的基础上加上权重</w:t>
      </w:r>
      <w:r>
        <w:rPr>
          <w:rFonts w:hint="eastAsia"/>
        </w:rPr>
        <w:t>(</w:t>
      </w:r>
      <w:r>
        <w:rPr>
          <w:rFonts w:hint="eastAsia"/>
        </w:rPr>
        <w:t>默认是</w:t>
      </w:r>
      <w:r>
        <w:rPr>
          <w:rFonts w:hint="eastAsia"/>
        </w:rPr>
        <w:t>rr</w:t>
      </w:r>
      <w:r>
        <w:t>+weight</w:t>
      </w:r>
      <w:r>
        <w:rPr>
          <w:rFonts w:hint="eastAsia"/>
        </w:rPr>
        <w:t>)</w:t>
      </w:r>
      <w:r>
        <w:t>,</w:t>
      </w:r>
      <w:r>
        <w:t>权重轮询和访问成正比</w:t>
      </w:r>
      <w:r>
        <w:rPr>
          <w:rFonts w:hint="eastAsia"/>
        </w:rPr>
        <w:t>,</w:t>
      </w:r>
      <w:r>
        <w:t>权重越大</w:t>
      </w:r>
      <w:r>
        <w:rPr>
          <w:rFonts w:hint="eastAsia"/>
        </w:rPr>
        <w:t>,</w:t>
      </w:r>
      <w:r>
        <w:t>转发的请求也就越多</w:t>
      </w:r>
      <w:r>
        <w:rPr>
          <w:rFonts w:hint="eastAsia"/>
        </w:rPr>
        <w:t>,</w:t>
      </w:r>
      <w:r>
        <w:t>可以根据服务器的配置和性能指定权重值大小</w:t>
      </w:r>
      <w:r>
        <w:rPr>
          <w:rFonts w:hint="eastAsia"/>
        </w:rPr>
        <w:t>,</w:t>
      </w:r>
      <w:r>
        <w:t>可以有效解决新老服务器性能不均进行请求分配的问题</w:t>
      </w:r>
      <w:r>
        <w:rPr>
          <w:rFonts w:hint="eastAsia"/>
        </w:rPr>
        <w:t>.</w:t>
      </w:r>
      <w:r>
        <w:t>例如</w:t>
      </w:r>
    </w:p>
    <w:p w:rsidR="00FF738E" w:rsidRDefault="00FF738E" w:rsidP="009C150A">
      <w:r>
        <w:t>A</w:t>
      </w:r>
      <w:r>
        <w:t>服务器配置</w:t>
      </w:r>
      <w:r>
        <w:rPr>
          <w:rFonts w:hint="eastAsia"/>
        </w:rPr>
        <w:t>:</w:t>
      </w:r>
      <w:r>
        <w:t>i7-7700k 16g</w:t>
      </w:r>
      <w:r>
        <w:rPr>
          <w:rFonts w:hint="eastAsia"/>
        </w:rPr>
        <w:t>内存</w:t>
      </w:r>
    </w:p>
    <w:p w:rsidR="00FF738E" w:rsidRDefault="00FF738E" w:rsidP="009C150A">
      <w:r>
        <w:t>B</w:t>
      </w:r>
      <w:r>
        <w:t>服务器配置</w:t>
      </w:r>
      <w:r>
        <w:rPr>
          <w:rFonts w:hint="eastAsia"/>
        </w:rPr>
        <w:t>:</w:t>
      </w:r>
      <w:r>
        <w:t>i3-3300 4g</w:t>
      </w:r>
      <w:r w:rsidR="00141798">
        <w:t>内村</w:t>
      </w:r>
    </w:p>
    <w:p w:rsidR="00141798" w:rsidRDefault="00141798" w:rsidP="009C150A">
      <w:r>
        <w:t>我希望在有</w:t>
      </w:r>
      <w:r>
        <w:rPr>
          <w:rFonts w:hint="eastAsia"/>
        </w:rPr>
        <w:t>30</w:t>
      </w:r>
      <w:r>
        <w:rPr>
          <w:rFonts w:hint="eastAsia"/>
        </w:rPr>
        <w:t>个请求到达时其中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个请求交给</w:t>
      </w:r>
      <w:r>
        <w:rPr>
          <w:rFonts w:hint="eastAsia"/>
        </w:rPr>
        <w:t>A</w:t>
      </w:r>
      <w:r>
        <w:rPr>
          <w:rFonts w:hint="eastAsia"/>
        </w:rPr>
        <w:t>处理</w:t>
      </w:r>
      <w:r>
        <w:rPr>
          <w:rFonts w:hint="eastAsia"/>
        </w:rPr>
        <w:t>,</w:t>
      </w:r>
      <w:r>
        <w:rPr>
          <w:rFonts w:hint="eastAsia"/>
        </w:rPr>
        <w:t>剩余</w:t>
      </w:r>
      <w:r>
        <w:rPr>
          <w:rFonts w:hint="eastAsia"/>
        </w:rPr>
        <w:t>5</w:t>
      </w:r>
      <w:r>
        <w:rPr>
          <w:rFonts w:hint="eastAsia"/>
        </w:rPr>
        <w:t>个交个</w:t>
      </w:r>
      <w:r>
        <w:rPr>
          <w:rFonts w:hint="eastAsia"/>
        </w:rPr>
        <w:t>B</w:t>
      </w:r>
      <w:r>
        <w:rPr>
          <w:rFonts w:hint="eastAsia"/>
        </w:rPr>
        <w:t>处理</w:t>
      </w:r>
      <w:r>
        <w:rPr>
          <w:rFonts w:hint="eastAsia"/>
        </w:rPr>
        <w:t>,</w:t>
      </w:r>
      <w:r>
        <w:rPr>
          <w:rFonts w:hint="eastAsia"/>
        </w:rPr>
        <w:t>就可以设置</w:t>
      </w:r>
      <w:r>
        <w:rPr>
          <w:rFonts w:hint="eastAsia"/>
        </w:rPr>
        <w:t>A</w:t>
      </w:r>
      <w:r>
        <w:rPr>
          <w:rFonts w:hint="eastAsia"/>
        </w:rPr>
        <w:t>的权重为</w:t>
      </w:r>
      <w:r>
        <w:rPr>
          <w:rFonts w:hint="eastAsia"/>
        </w:rPr>
        <w:t>5,B</w:t>
      </w:r>
      <w:r>
        <w:rPr>
          <w:rFonts w:hint="eastAsia"/>
        </w:rPr>
        <w:t>的权重为</w:t>
      </w:r>
      <w:r>
        <w:rPr>
          <w:rFonts w:hint="eastAsia"/>
        </w:rPr>
        <w:t>1</w:t>
      </w:r>
    </w:p>
    <w:p w:rsidR="009B1407" w:rsidRDefault="00BA22A4" w:rsidP="00BA22A4">
      <w:pPr>
        <w:pStyle w:val="4"/>
      </w:pPr>
      <w:r>
        <w:t>ip_hash</w:t>
      </w:r>
    </w:p>
    <w:p w:rsidR="00D61007" w:rsidRDefault="00D61007" w:rsidP="00D61007">
      <w:r>
        <w:t>每个请求按访问</w:t>
      </w:r>
      <w:r>
        <w:t>ip</w:t>
      </w:r>
      <w:r>
        <w:t>的</w:t>
      </w:r>
      <w:r>
        <w:t>hash</w:t>
      </w:r>
      <w:r>
        <w:t>结果分配</w:t>
      </w:r>
      <w:r>
        <w:rPr>
          <w:rFonts w:hint="eastAsia"/>
        </w:rPr>
        <w:t>.</w:t>
      </w:r>
      <w:r>
        <w:t>当新的请求到达时</w:t>
      </w:r>
      <w:r>
        <w:rPr>
          <w:rFonts w:hint="eastAsia"/>
        </w:rPr>
        <w:t>,</w:t>
      </w:r>
      <w:r>
        <w:t>先将其客户端</w:t>
      </w:r>
      <w:r>
        <w:t>ip</w:t>
      </w:r>
      <w:r>
        <w:t>通过</w:t>
      </w:r>
      <w:r>
        <w:t>hash</w:t>
      </w:r>
      <w:r>
        <w:t>算出一个值</w:t>
      </w:r>
      <w:r>
        <w:rPr>
          <w:rFonts w:hint="eastAsia"/>
        </w:rPr>
        <w:t>,</w:t>
      </w:r>
      <w:r w:rsidR="003C711E">
        <w:t>在</w:t>
      </w:r>
      <w:r>
        <w:t>随后的请求中只要</w:t>
      </w:r>
      <w:r>
        <w:t>ip</w:t>
      </w:r>
      <w:r>
        <w:t>的</w:t>
      </w:r>
      <w:r>
        <w:t>hash</w:t>
      </w:r>
      <w:r w:rsidR="003C711E">
        <w:t>值相同</w:t>
      </w:r>
      <w:r w:rsidR="003C711E">
        <w:rPr>
          <w:rFonts w:hint="eastAsia"/>
        </w:rPr>
        <w:t>,</w:t>
      </w:r>
      <w:r w:rsidR="003C711E">
        <w:t>就会被分配至同一台服务器</w:t>
      </w:r>
      <w:r w:rsidR="003C711E">
        <w:rPr>
          <w:rFonts w:hint="eastAsia"/>
        </w:rPr>
        <w:t>,</w:t>
      </w:r>
      <w:r w:rsidR="003C711E" w:rsidRPr="003C711E">
        <w:rPr>
          <w:b/>
          <w:color w:val="FF0000"/>
        </w:rPr>
        <w:t>该算法可以解决动态网页</w:t>
      </w:r>
      <w:r w:rsidR="003C711E" w:rsidRPr="003C711E">
        <w:rPr>
          <w:b/>
          <w:color w:val="FF0000"/>
        </w:rPr>
        <w:t>session</w:t>
      </w:r>
      <w:r w:rsidR="003C711E" w:rsidRPr="003C711E">
        <w:rPr>
          <w:b/>
          <w:color w:val="FF0000"/>
        </w:rPr>
        <w:t>共享问题</w:t>
      </w:r>
      <w:r w:rsidR="003C711E">
        <w:rPr>
          <w:rFonts w:hint="eastAsia"/>
        </w:rPr>
        <w:t>,</w:t>
      </w:r>
      <w:r w:rsidR="003C711E">
        <w:t>但有时</w:t>
      </w:r>
      <w:r w:rsidR="00D75405">
        <w:t>会导致请求分配不均</w:t>
      </w:r>
      <w:r w:rsidR="00D75405">
        <w:rPr>
          <w:rFonts w:hint="eastAsia"/>
        </w:rPr>
        <w:t>,</w:t>
      </w:r>
      <w:r w:rsidR="00D75405">
        <w:t>即无法保证</w:t>
      </w:r>
      <w:r w:rsidR="00D75405">
        <w:rPr>
          <w:rFonts w:hint="eastAsia"/>
        </w:rPr>
        <w:t>1:1</w:t>
      </w:r>
      <w:r w:rsidR="00D75405">
        <w:rPr>
          <w:rFonts w:hint="eastAsia"/>
        </w:rPr>
        <w:t>的负载均衡</w:t>
      </w:r>
      <w:r w:rsidR="00D75405">
        <w:rPr>
          <w:rFonts w:hint="eastAsia"/>
        </w:rPr>
        <w:t>.</w:t>
      </w:r>
      <w:r w:rsidR="00D75405">
        <w:rPr>
          <w:rFonts w:hint="eastAsia"/>
        </w:rPr>
        <w:t>在国内所有的公司都是</w:t>
      </w:r>
      <w:r w:rsidR="00D75405">
        <w:rPr>
          <w:rFonts w:hint="eastAsia"/>
        </w:rPr>
        <w:t>NAT</w:t>
      </w:r>
      <w:r w:rsidR="00D75405">
        <w:rPr>
          <w:rFonts w:hint="eastAsia"/>
        </w:rPr>
        <w:t>上午</w:t>
      </w:r>
      <w:r w:rsidR="00D75405">
        <w:rPr>
          <w:rFonts w:hint="eastAsia"/>
        </w:rPr>
        <w:t>,</w:t>
      </w:r>
      <w:r w:rsidR="00D75405">
        <w:rPr>
          <w:rFonts w:hint="eastAsia"/>
        </w:rPr>
        <w:t>多个</w:t>
      </w:r>
      <w:r w:rsidR="00D75405">
        <w:rPr>
          <w:rFonts w:hint="eastAsia"/>
        </w:rPr>
        <w:t>pc</w:t>
      </w:r>
      <w:r w:rsidR="00D75405">
        <w:rPr>
          <w:rFonts w:hint="eastAsia"/>
        </w:rPr>
        <w:t>对应一个外部</w:t>
      </w:r>
      <w:r w:rsidR="00D75405">
        <w:rPr>
          <w:rFonts w:hint="eastAsia"/>
        </w:rPr>
        <w:t>ip,</w:t>
      </w:r>
      <w:r w:rsidR="00D75405">
        <w:rPr>
          <w:rFonts w:hint="eastAsia"/>
        </w:rPr>
        <w:t>提示必须是最前端的服务器</w:t>
      </w:r>
      <w:r w:rsidR="00D75405">
        <w:rPr>
          <w:rFonts w:hint="eastAsia"/>
        </w:rPr>
        <w:t>,</w:t>
      </w:r>
      <w:r w:rsidR="00D75405">
        <w:rPr>
          <w:rFonts w:hint="eastAsia"/>
        </w:rPr>
        <w:t>后端也必须直接接应用服务器多数情况不能和权重参数一起使用</w:t>
      </w:r>
    </w:p>
    <w:p w:rsidR="00640AB4" w:rsidRDefault="00640AB4" w:rsidP="00640AB4">
      <w:pPr>
        <w:pStyle w:val="5"/>
      </w:pPr>
      <w:r>
        <w:t>示例</w:t>
      </w:r>
    </w:p>
    <w:p w:rsidR="00244EEC" w:rsidRDefault="00244EEC" w:rsidP="00244EEC">
      <w:bookmarkStart w:id="116" w:name="OLE_LINK59"/>
      <w:bookmarkStart w:id="117" w:name="OLE_LINK60"/>
      <w:bookmarkStart w:id="118" w:name="OLE_LINK61"/>
      <w:bookmarkStart w:id="119" w:name="OLE_LINK62"/>
      <w:bookmarkStart w:id="120" w:name="OLE_LINK63"/>
      <w:bookmarkStart w:id="121" w:name="OLE_LINK64"/>
      <w:bookmarkStart w:id="122" w:name="OLE_LINK65"/>
      <w:bookmarkStart w:id="123" w:name="OLE_LINK66"/>
      <w:bookmarkStart w:id="124" w:name="OLE_LINK67"/>
      <w:bookmarkStart w:id="125" w:name="OLE_LINK68"/>
      <w:bookmarkStart w:id="126" w:name="OLE_LINK101"/>
      <w:bookmarkStart w:id="127" w:name="OLE_LINK102"/>
      <w:bookmarkStart w:id="128" w:name="OLE_LINK103"/>
      <w:bookmarkStart w:id="129" w:name="OLE_LINK104"/>
      <w:bookmarkStart w:id="130" w:name="OLE_LINK105"/>
      <w:bookmarkStart w:id="131" w:name="OLE_LINK106"/>
      <w:bookmarkStart w:id="132" w:name="OLE_LINK107"/>
      <w:bookmarkStart w:id="133" w:name="OLE_LINK108"/>
      <w:bookmarkStart w:id="134" w:name="OLE_LINK109"/>
      <w:bookmarkStart w:id="135" w:name="OLE_LINK110"/>
      <w:bookmarkStart w:id="136" w:name="OLE_LINK111"/>
      <w:bookmarkStart w:id="137" w:name="OLE_LINK112"/>
      <w:bookmarkStart w:id="138" w:name="OLE_LINK113"/>
      <w:bookmarkStart w:id="139" w:name="OLE_LINK114"/>
      <w:bookmarkStart w:id="140" w:name="OLE_LINK115"/>
      <w:bookmarkStart w:id="141" w:name="OLE_LINK116"/>
      <w:bookmarkStart w:id="142" w:name="OLE_LINK117"/>
      <w:bookmarkStart w:id="143" w:name="OLE_LINK118"/>
      <w:bookmarkStart w:id="144" w:name="OLE_LINK119"/>
      <w:bookmarkStart w:id="145" w:name="OLE_LINK120"/>
      <w:bookmarkStart w:id="146" w:name="OLE_LINK121"/>
      <w:bookmarkStart w:id="147" w:name="OLE_LINK122"/>
      <w:bookmarkStart w:id="148" w:name="OLE_LINK123"/>
      <w:bookmarkStart w:id="149" w:name="OLE_LINK124"/>
      <w:bookmarkStart w:id="150" w:name="OLE_LINK125"/>
      <w:bookmarkStart w:id="151" w:name="OLE_LINK126"/>
      <w:bookmarkStart w:id="152" w:name="OLE_LINK127"/>
      <w:bookmarkStart w:id="153" w:name="OLE_LINK128"/>
      <w:bookmarkStart w:id="154" w:name="OLE_LINK129"/>
      <w:bookmarkStart w:id="155" w:name="OLE_LINK130"/>
      <w:bookmarkStart w:id="156" w:name="OLE_LINK131"/>
      <w:bookmarkStart w:id="157" w:name="OLE_LINK132"/>
      <w:bookmarkStart w:id="158" w:name="OLE_LINK133"/>
      <w:bookmarkStart w:id="159" w:name="OLE_LINK134"/>
      <w:r w:rsidRPr="0072153B">
        <w:rPr>
          <w:b/>
        </w:rPr>
        <w:t>upstream</w:t>
      </w:r>
      <w:r>
        <w:t xml:space="preserve"> </w:t>
      </w:r>
      <w:r>
        <w:rPr>
          <w:rFonts w:hint="eastAsia"/>
          <w:color w:val="FF0000"/>
        </w:rPr>
        <w:t>rkg</w:t>
      </w:r>
      <w:r>
        <w:rPr>
          <w:rFonts w:hint="eastAsia"/>
        </w:rPr>
        <w:t>{</w:t>
      </w:r>
    </w:p>
    <w:p w:rsidR="00D12268" w:rsidRDefault="00D12268" w:rsidP="00244EEC">
      <w:r>
        <w:tab/>
        <w:t>ip_hash</w:t>
      </w:r>
      <w:r w:rsidR="00573E8E">
        <w:t>;</w:t>
      </w:r>
    </w:p>
    <w:p w:rsidR="00244EEC" w:rsidRDefault="00244EEC" w:rsidP="00244EEC">
      <w:r>
        <w:lastRenderedPageBreak/>
        <w:tab/>
      </w:r>
      <w:r w:rsidRPr="0072153B">
        <w:rPr>
          <w:b/>
        </w:rPr>
        <w:t>server</w:t>
      </w:r>
      <w:r>
        <w:t xml:space="preserve"> </w:t>
      </w:r>
      <w:hyperlink r:id="rId29" w:history="1">
        <w:r w:rsidRPr="00BC4DA9">
          <w:t>baidu.com</w:t>
        </w:r>
      </w:hyperlink>
      <w:r w:rsidR="006463DF">
        <w:t xml:space="preserve">; </w:t>
      </w:r>
    </w:p>
    <w:p w:rsidR="00244EEC" w:rsidRDefault="00244EEC" w:rsidP="00244EEC">
      <w:r>
        <w:tab/>
      </w:r>
      <w:r w:rsidRPr="0072153B">
        <w:rPr>
          <w:b/>
        </w:rPr>
        <w:t>server</w:t>
      </w:r>
      <w:r>
        <w:t xml:space="preserve"> 127.0.0.1:8080</w:t>
      </w:r>
      <w:r w:rsidR="006463DF">
        <w:t xml:space="preserve"> down;</w:t>
      </w:r>
    </w:p>
    <w:p w:rsidR="00244EEC" w:rsidRDefault="00244EEC" w:rsidP="00244EEC">
      <w:r>
        <w:tab/>
      </w:r>
      <w:r w:rsidRPr="0072153B">
        <w:rPr>
          <w:b/>
        </w:rPr>
        <w:t>server</w:t>
      </w:r>
      <w:r>
        <w:t xml:space="preserve"> unix:/home/rkg </w:t>
      </w:r>
      <w:r w:rsidR="006463DF">
        <w:t xml:space="preserve">; </w:t>
      </w:r>
    </w:p>
    <w:p w:rsidR="00244EEC" w:rsidRDefault="00244EEC" w:rsidP="00244EEC">
      <w:r>
        <w:rPr>
          <w:rFonts w:hint="eastAsia"/>
        </w:rPr>
        <w:t>}</w:t>
      </w:r>
    </w:p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p w:rsidR="00640AB4" w:rsidRDefault="00640AB4" w:rsidP="00D61007"/>
    <w:p w:rsidR="00640AB4" w:rsidRDefault="00640AB4" w:rsidP="00640AB4">
      <w:pPr>
        <w:pStyle w:val="5"/>
      </w:pPr>
      <w:r>
        <w:t>注意</w:t>
      </w:r>
    </w:p>
    <w:p w:rsidR="00A6341B" w:rsidRDefault="00640AB4" w:rsidP="00640AB4">
      <w:r>
        <w:t>当负载</w:t>
      </w:r>
      <w:r w:rsidR="00A6341B">
        <w:rPr>
          <w:rFonts w:hint="eastAsia"/>
        </w:rPr>
        <w:t>调度算法为</w:t>
      </w:r>
      <w:r w:rsidR="00A6341B">
        <w:rPr>
          <w:rFonts w:hint="eastAsia"/>
        </w:rPr>
        <w:t>ip</w:t>
      </w:r>
      <w:r w:rsidR="00A6341B">
        <w:t>_hash</w:t>
      </w:r>
      <w:r w:rsidR="00A6341B">
        <w:t>时</w:t>
      </w:r>
      <w:r w:rsidR="00A6341B">
        <w:rPr>
          <w:rFonts w:hint="eastAsia"/>
        </w:rPr>
        <w:t>,</w:t>
      </w:r>
      <w:r w:rsidR="00A6341B">
        <w:t>后端服务器在负载均衡配置中的状态不能是</w:t>
      </w:r>
      <w:r w:rsidR="00A6341B">
        <w:t>weight</w:t>
      </w:r>
      <w:r w:rsidR="00A6341B">
        <w:t>和</w:t>
      </w:r>
      <w:r w:rsidR="00A6341B">
        <w:t>backup</w:t>
      </w:r>
      <w:r w:rsidR="00053F3E">
        <w:rPr>
          <w:rFonts w:hint="eastAsia"/>
        </w:rPr>
        <w:t>(</w:t>
      </w:r>
      <w:r w:rsidR="00053F3E">
        <w:rPr>
          <w:rFonts w:hint="eastAsia"/>
        </w:rPr>
        <w:t>配置了也不生效</w:t>
      </w:r>
      <w:r w:rsidR="00053F3E">
        <w:rPr>
          <w:rFonts w:hint="eastAsia"/>
        </w:rPr>
        <w:t>)</w:t>
      </w:r>
    </w:p>
    <w:p w:rsidR="00640AB4" w:rsidRDefault="00C533C3" w:rsidP="00640AB4">
      <w:pPr>
        <w:pStyle w:val="5"/>
      </w:pPr>
      <w:r>
        <w:t>缺点</w:t>
      </w:r>
    </w:p>
    <w:p w:rsidR="00C533C3" w:rsidRPr="00D61007" w:rsidRDefault="00C533C3" w:rsidP="00640AB4">
      <w:r>
        <w:t>可能导致负载不均</w:t>
      </w:r>
    </w:p>
    <w:p w:rsidR="009B1407" w:rsidRDefault="009B1407" w:rsidP="009C150A"/>
    <w:p w:rsidR="00332E8E" w:rsidRDefault="00184F0E" w:rsidP="00184F0E">
      <w:pPr>
        <w:pStyle w:val="4"/>
      </w:pPr>
      <w:r>
        <w:t>fair</w:t>
      </w:r>
      <w:r w:rsidR="00245E9C">
        <w:rPr>
          <w:rFonts w:hint="eastAsia"/>
        </w:rPr>
        <w:t>(</w:t>
      </w:r>
      <w:r w:rsidR="00245E9C">
        <w:rPr>
          <w:rFonts w:hint="eastAsia"/>
        </w:rPr>
        <w:t>第三方插件</w:t>
      </w:r>
      <w:r w:rsidR="008706C3">
        <w:rPr>
          <w:rFonts w:hint="eastAsia"/>
        </w:rPr>
        <w:t>,</w:t>
      </w:r>
      <w:r w:rsidR="008706C3">
        <w:rPr>
          <w:rFonts w:hint="eastAsia"/>
        </w:rPr>
        <w:t>需要单独下载安装</w:t>
      </w:r>
      <w:r w:rsidR="00245E9C">
        <w:rPr>
          <w:rFonts w:hint="eastAsia"/>
        </w:rPr>
        <w:t>)</w:t>
      </w:r>
    </w:p>
    <w:p w:rsidR="00332E8E" w:rsidRDefault="00FE373B" w:rsidP="009C150A">
      <w:r>
        <w:t>按照后端服务器的响应时间来分配请求</w:t>
      </w:r>
      <w:r>
        <w:rPr>
          <w:rFonts w:hint="eastAsia"/>
        </w:rPr>
        <w:t>,</w:t>
      </w:r>
      <w:r>
        <w:t>相应时间短的优先分配</w:t>
      </w:r>
      <w:r>
        <w:rPr>
          <w:rFonts w:hint="eastAsia"/>
        </w:rPr>
        <w:t>,</w:t>
      </w:r>
      <w:r>
        <w:t>比上面两个更加智能的负载均衡算法</w:t>
      </w:r>
      <w:r>
        <w:rPr>
          <w:rFonts w:hint="eastAsia"/>
        </w:rPr>
        <w:t>.</w:t>
      </w:r>
      <w:r>
        <w:t>此种算法可以依据页面大小和加载时间长短智能的进行负载均衡</w:t>
      </w:r>
      <w:r>
        <w:rPr>
          <w:rFonts w:hint="eastAsia"/>
        </w:rPr>
        <w:t>,</w:t>
      </w:r>
      <w:r>
        <w:t>也就是根据后端服务器的响应时间来分配请求</w:t>
      </w:r>
      <w:r>
        <w:rPr>
          <w:rFonts w:hint="eastAsia"/>
        </w:rPr>
        <w:t>,</w:t>
      </w:r>
      <w:r>
        <w:rPr>
          <w:rFonts w:hint="eastAsia"/>
        </w:rPr>
        <w:t>响应时间短的优先分配</w:t>
      </w:r>
      <w:r>
        <w:rPr>
          <w:rFonts w:hint="eastAsia"/>
        </w:rPr>
        <w:t>,nginx</w:t>
      </w:r>
      <w:r>
        <w:rPr>
          <w:rFonts w:hint="eastAsia"/>
        </w:rPr>
        <w:t>本身是不支持</w:t>
      </w:r>
      <w:r>
        <w:rPr>
          <w:rFonts w:hint="eastAsia"/>
        </w:rPr>
        <w:t>fair</w:t>
      </w:r>
      <w:r>
        <w:rPr>
          <w:rFonts w:hint="eastAsia"/>
        </w:rPr>
        <w:t>的如果需要使用这种调度算法</w:t>
      </w:r>
      <w:r>
        <w:rPr>
          <w:rFonts w:hint="eastAsia"/>
        </w:rPr>
        <w:t>,</w:t>
      </w:r>
      <w:r>
        <w:rPr>
          <w:rFonts w:hint="eastAsia"/>
        </w:rPr>
        <w:t>必须先下载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upstream_fair</w:t>
      </w:r>
      <w:r>
        <w:rPr>
          <w:rFonts w:hint="eastAsia"/>
        </w:rPr>
        <w:t>模块</w:t>
      </w:r>
    </w:p>
    <w:p w:rsidR="00652E90" w:rsidRDefault="00652E90" w:rsidP="009C150A">
      <w:r>
        <w:t>示例</w:t>
      </w:r>
    </w:p>
    <w:p w:rsidR="00AD79E1" w:rsidRDefault="00AD79E1" w:rsidP="00AD79E1">
      <w:r w:rsidRPr="0072153B">
        <w:rPr>
          <w:b/>
        </w:rPr>
        <w:t>upstream</w:t>
      </w:r>
      <w:r>
        <w:t xml:space="preserve"> </w:t>
      </w:r>
      <w:r>
        <w:rPr>
          <w:rFonts w:hint="eastAsia"/>
          <w:color w:val="FF0000"/>
        </w:rPr>
        <w:t>rkg</w:t>
      </w:r>
      <w:r>
        <w:rPr>
          <w:rFonts w:hint="eastAsia"/>
        </w:rPr>
        <w:t>{</w:t>
      </w:r>
    </w:p>
    <w:p w:rsidR="00AD79E1" w:rsidRDefault="00AD79E1" w:rsidP="00AD79E1">
      <w:r>
        <w:lastRenderedPageBreak/>
        <w:tab/>
      </w:r>
      <w:r w:rsidRPr="0072153B">
        <w:rPr>
          <w:b/>
        </w:rPr>
        <w:t>server</w:t>
      </w:r>
      <w:r>
        <w:t xml:space="preserve"> </w:t>
      </w:r>
      <w:hyperlink r:id="rId30" w:history="1">
        <w:r w:rsidRPr="00BC4DA9">
          <w:t>baidu.com</w:t>
        </w:r>
      </w:hyperlink>
      <w:r>
        <w:t xml:space="preserve">; </w:t>
      </w:r>
    </w:p>
    <w:p w:rsidR="00AD79E1" w:rsidRDefault="00AD79E1" w:rsidP="00AD79E1">
      <w:r>
        <w:tab/>
      </w:r>
      <w:r w:rsidRPr="0072153B">
        <w:rPr>
          <w:b/>
        </w:rPr>
        <w:t>server</w:t>
      </w:r>
      <w:r>
        <w:t xml:space="preserve"> 127.0.0.1:8080 down;</w:t>
      </w:r>
    </w:p>
    <w:p w:rsidR="00AD79E1" w:rsidRDefault="00AD79E1" w:rsidP="00AD79E1">
      <w:r>
        <w:tab/>
      </w:r>
      <w:r w:rsidRPr="0072153B">
        <w:rPr>
          <w:b/>
        </w:rPr>
        <w:t>server</w:t>
      </w:r>
      <w:r>
        <w:t xml:space="preserve"> unix:/home/rkg ; </w:t>
      </w:r>
    </w:p>
    <w:p w:rsidR="00521FD9" w:rsidRDefault="00521FD9" w:rsidP="00AD79E1">
      <w:r>
        <w:tab/>
        <w:t>fair;</w:t>
      </w:r>
    </w:p>
    <w:p w:rsidR="00AD79E1" w:rsidRDefault="00AD79E1" w:rsidP="00AD79E1">
      <w:r>
        <w:rPr>
          <w:rFonts w:hint="eastAsia"/>
        </w:rPr>
        <w:t>}</w:t>
      </w:r>
    </w:p>
    <w:p w:rsidR="00AD79E1" w:rsidRDefault="000974A5" w:rsidP="00645D84">
      <w:pPr>
        <w:pStyle w:val="4"/>
      </w:pPr>
      <w:r>
        <w:rPr>
          <w:rFonts w:hint="eastAsia"/>
        </w:rPr>
        <w:t>url_hash</w:t>
      </w:r>
      <w:r w:rsidR="00645D84">
        <w:t>(</w:t>
      </w:r>
      <w:r w:rsidR="00645D84">
        <w:t>第三方插件</w:t>
      </w:r>
      <w:r w:rsidR="00645D84">
        <w:rPr>
          <w:rFonts w:hint="eastAsia"/>
        </w:rPr>
        <w:t>,</w:t>
      </w:r>
      <w:r w:rsidR="00645D84">
        <w:t>需要单独下载</w:t>
      </w:r>
      <w:r w:rsidR="00645D84">
        <w:t>)</w:t>
      </w:r>
    </w:p>
    <w:p w:rsidR="001F4D43" w:rsidRDefault="001F4D43" w:rsidP="00645D84">
      <w:r>
        <w:rPr>
          <w:rFonts w:hint="eastAsia"/>
        </w:rPr>
        <w:t>按照访问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结果来分配请求</w:t>
      </w:r>
      <w:r>
        <w:rPr>
          <w:rFonts w:hint="eastAsia"/>
        </w:rPr>
        <w:t>,</w:t>
      </w:r>
      <w:r>
        <w:rPr>
          <w:rFonts w:hint="eastAsia"/>
        </w:rPr>
        <w:t>使每个</w:t>
      </w:r>
      <w:r>
        <w:rPr>
          <w:rFonts w:hint="eastAsia"/>
        </w:rPr>
        <w:t>url</w:t>
      </w:r>
      <w:r>
        <w:rPr>
          <w:rFonts w:hint="eastAsia"/>
        </w:rPr>
        <w:t>定向到同一台服务器</w:t>
      </w:r>
      <w:r>
        <w:rPr>
          <w:rFonts w:hint="eastAsia"/>
        </w:rPr>
        <w:t>,</w:t>
      </w:r>
      <w:r>
        <w:rPr>
          <w:rFonts w:hint="eastAsia"/>
        </w:rPr>
        <w:t>当后端服务器是缓存服务器时比较适合该种配置</w:t>
      </w:r>
    </w:p>
    <w:p w:rsidR="00645D84" w:rsidRDefault="001F4D43" w:rsidP="00645D84">
      <w:r>
        <w:rPr>
          <w:rFonts w:hint="eastAsia"/>
        </w:rPr>
        <w:t>注意当</w:t>
      </w:r>
      <w:r>
        <w:rPr>
          <w:rFonts w:hint="eastAsia"/>
        </w:rPr>
        <w:t>upstream</w:t>
      </w:r>
      <w:r>
        <w:rPr>
          <w:rFonts w:hint="eastAsia"/>
        </w:rPr>
        <w:t>中加入了</w:t>
      </w:r>
      <w:r>
        <w:rPr>
          <w:rFonts w:hint="eastAsia"/>
        </w:rPr>
        <w:t>hash</w:t>
      </w:r>
      <w:r>
        <w:rPr>
          <w:rFonts w:hint="eastAsia"/>
        </w:rPr>
        <w:t>语句后</w:t>
      </w:r>
      <w:r>
        <w:rPr>
          <w:rFonts w:hint="eastAsia"/>
        </w:rPr>
        <w:t>,server</w:t>
      </w:r>
      <w:r>
        <w:rPr>
          <w:rFonts w:hint="eastAsia"/>
        </w:rPr>
        <w:t>不能写入</w:t>
      </w:r>
      <w:r>
        <w:rPr>
          <w:rFonts w:hint="eastAsia"/>
        </w:rPr>
        <w:t>weight</w:t>
      </w:r>
      <w:r>
        <w:rPr>
          <w:rFonts w:hint="eastAsia"/>
        </w:rPr>
        <w:t>等其他参数了</w:t>
      </w:r>
    </w:p>
    <w:p w:rsidR="006612B2" w:rsidRDefault="006612B2" w:rsidP="00645D84"/>
    <w:p w:rsidR="006612B2" w:rsidRPr="00645D84" w:rsidRDefault="006612B2" w:rsidP="00645D84">
      <w:r>
        <w:t>提示</w:t>
      </w:r>
      <w:r>
        <w:rPr>
          <w:rFonts w:hint="eastAsia"/>
        </w:rPr>
        <w:t>:</w:t>
      </w:r>
      <w:r>
        <w:t>url_hash</w:t>
      </w:r>
      <w:r>
        <w:t>用途</w:t>
      </w:r>
      <w:r>
        <w:t>cache</w:t>
      </w:r>
      <w:r>
        <w:t>服务业务</w:t>
      </w:r>
      <w:r>
        <w:rPr>
          <w:rFonts w:hint="eastAsia"/>
        </w:rPr>
        <w:t>,</w:t>
      </w:r>
      <w:r>
        <w:t>例如</w:t>
      </w:r>
      <w:r>
        <w:t>memcached</w:t>
      </w:r>
      <w:r>
        <w:rPr>
          <w:rFonts w:hint="eastAsia"/>
        </w:rPr>
        <w:t>,</w:t>
      </w:r>
      <w:r w:rsidR="00D909D9">
        <w:rPr>
          <w:rFonts w:hint="eastAsia"/>
        </w:rPr>
        <w:t>squid</w:t>
      </w:r>
      <w:r w:rsidR="00C90EFA">
        <w:t>等</w:t>
      </w:r>
      <w:r w:rsidR="00C90EFA">
        <w:rPr>
          <w:rFonts w:hint="eastAsia"/>
        </w:rPr>
        <w:t>,</w:t>
      </w:r>
      <w:r w:rsidR="00C90EFA">
        <w:t>特点</w:t>
      </w:r>
      <w:r w:rsidR="00C90EFA">
        <w:rPr>
          <w:rFonts w:hint="eastAsia"/>
        </w:rPr>
        <w:t>:</w:t>
      </w:r>
      <w:r w:rsidR="00C90EFA">
        <w:t>每个</w:t>
      </w:r>
      <w:r w:rsidR="00C90EFA">
        <w:t>rs</w:t>
      </w:r>
      <w:r w:rsidR="00C90EFA">
        <w:t>都是不同的</w:t>
      </w:r>
    </w:p>
    <w:p w:rsidR="000974A5" w:rsidRDefault="006612B2" w:rsidP="006612B2">
      <w:pPr>
        <w:pStyle w:val="4"/>
      </w:pPr>
      <w:r>
        <w:t>least</w:t>
      </w:r>
      <w:r>
        <w:rPr>
          <w:rFonts w:hint="eastAsia"/>
        </w:rPr>
        <w:t>_</w:t>
      </w:r>
      <w:r>
        <w:t>conn</w:t>
      </w:r>
    </w:p>
    <w:p w:rsidR="00A46FD8" w:rsidRDefault="0054042A" w:rsidP="009C150A">
      <w:r>
        <w:t>最少连接数</w:t>
      </w:r>
      <w:r>
        <w:rPr>
          <w:rFonts w:hint="eastAsia"/>
        </w:rPr>
        <w:t>,</w:t>
      </w:r>
      <w:r>
        <w:t>哪个机器连接数少就分发到哪个机器</w:t>
      </w:r>
    </w:p>
    <w:p w:rsidR="0054042A" w:rsidRDefault="0054042A" w:rsidP="009C150A"/>
    <w:p w:rsidR="00A46FD8" w:rsidRDefault="00DE4471" w:rsidP="00F96E3C">
      <w:pPr>
        <w:pStyle w:val="2"/>
      </w:pPr>
      <w:r>
        <w:t>location</w:t>
      </w:r>
      <w:r>
        <w:t>指令</w:t>
      </w:r>
      <w:r w:rsidR="00453E42">
        <w:t>该指令属于</w:t>
      </w:r>
      <w:r w:rsidR="00453E42">
        <w:t>server</w:t>
      </w:r>
      <w:r w:rsidR="00453E42">
        <w:t>模块</w:t>
      </w:r>
    </w:p>
    <w:p w:rsidR="00DF1A43" w:rsidRDefault="00EA6761" w:rsidP="00DF1A43">
      <w:r>
        <w:rPr>
          <w:rFonts w:hint="eastAsia"/>
        </w:rPr>
        <w:t>为某个请求</w:t>
      </w:r>
      <w:r>
        <w:rPr>
          <w:rFonts w:hint="eastAsia"/>
        </w:rPr>
        <w:t>uri(</w:t>
      </w:r>
      <w:r>
        <w:rPr>
          <w:rFonts w:hint="eastAsia"/>
        </w:rPr>
        <w:t>路径</w:t>
      </w:r>
      <w:r>
        <w:rPr>
          <w:rFonts w:hint="eastAsia"/>
        </w:rPr>
        <w:t>)</w:t>
      </w:r>
      <w:r>
        <w:rPr>
          <w:rFonts w:hint="eastAsia"/>
        </w:rPr>
        <w:t>建立配置</w:t>
      </w:r>
    </w:p>
    <w:p w:rsidR="00EA6761" w:rsidRDefault="00EA6761" w:rsidP="00DF1A43">
      <w:r>
        <w:t>路径匹配在</w:t>
      </w:r>
      <w:r>
        <w:t>uri</w:t>
      </w:r>
      <w:r>
        <w:t>规范化以后进行</w:t>
      </w:r>
      <w:r>
        <w:rPr>
          <w:rFonts w:hint="eastAsia"/>
        </w:rPr>
        <w:t>,</w:t>
      </w:r>
      <w:r>
        <w:t>所谓规范化</w:t>
      </w:r>
      <w:r>
        <w:rPr>
          <w:rFonts w:hint="eastAsia"/>
        </w:rPr>
        <w:t>,</w:t>
      </w:r>
      <w:r>
        <w:t>就是先将</w:t>
      </w:r>
      <w:r>
        <w:t>uri</w:t>
      </w:r>
      <w:r>
        <w:t>中的</w:t>
      </w:r>
      <w:r>
        <w:rPr>
          <w:rFonts w:hint="eastAsia"/>
        </w:rPr>
        <w:t>%</w:t>
      </w:r>
      <w:r>
        <w:t>XX</w:t>
      </w:r>
      <w:r>
        <w:t>等</w:t>
      </w:r>
      <w:r>
        <w:lastRenderedPageBreak/>
        <w:t>编码字符进行解码</w:t>
      </w:r>
      <w:r>
        <w:rPr>
          <w:rFonts w:hint="eastAsia"/>
        </w:rPr>
        <w:t>,</w:t>
      </w:r>
      <w:r>
        <w:t>在解析</w:t>
      </w:r>
      <w:r>
        <w:t>uri</w:t>
      </w:r>
      <w:r>
        <w:t>中的相对路径</w:t>
      </w:r>
      <w:r>
        <w:rPr>
          <w:rFonts w:hint="eastAsia"/>
        </w:rPr>
        <w:t>.</w:t>
      </w:r>
      <w:r>
        <w:t>和</w:t>
      </w:r>
      <w:r>
        <w:rPr>
          <w:rFonts w:hint="eastAsia"/>
        </w:rPr>
        <w:t>..</w:t>
      </w:r>
      <w:r>
        <w:t>部分</w:t>
      </w:r>
      <w:r>
        <w:rPr>
          <w:rFonts w:hint="eastAsia"/>
        </w:rPr>
        <w:t>,</w:t>
      </w:r>
      <w:r>
        <w:t>另外还可能会压缩相邻的两个或多个斜线成为一个斜线</w:t>
      </w:r>
    </w:p>
    <w:p w:rsidR="00AC3D29" w:rsidRDefault="00AC3D29" w:rsidP="00DF1A43"/>
    <w:p w:rsidR="00AC3D29" w:rsidRDefault="00AC3D29" w:rsidP="00DF1A43"/>
    <w:p w:rsidR="00AC3D29" w:rsidRDefault="00AC3D29" w:rsidP="00DF1A43"/>
    <w:p w:rsidR="00DF1A43" w:rsidRDefault="00DF1A43" w:rsidP="00DF1A43"/>
    <w:p w:rsidR="00DF1A43" w:rsidRPr="00DF1A43" w:rsidRDefault="00DF1A43" w:rsidP="00637264"/>
    <w:p w:rsidR="00F96E3C" w:rsidRDefault="00B70FA0" w:rsidP="00637264">
      <w:pPr>
        <w:pStyle w:val="3"/>
      </w:pPr>
      <w:r>
        <w:rPr>
          <w:rFonts w:hint="eastAsia"/>
        </w:rPr>
        <w:t>[=]</w:t>
      </w:r>
      <w:r w:rsidR="007442D9">
        <w:rPr>
          <w:rFonts w:hint="eastAsia"/>
        </w:rPr>
        <w:t>精确匹配</w:t>
      </w:r>
      <w:r w:rsidR="007442D9">
        <w:rPr>
          <w:rFonts w:hint="eastAsia"/>
        </w:rPr>
        <w:t>,</w:t>
      </w:r>
      <w:r w:rsidR="007442D9">
        <w:rPr>
          <w:rFonts w:hint="eastAsia"/>
        </w:rPr>
        <w:t>如果找到匹配</w:t>
      </w:r>
      <w:r w:rsidR="007442D9">
        <w:rPr>
          <w:rFonts w:hint="eastAsia"/>
        </w:rPr>
        <w:t>=</w:t>
      </w:r>
      <w:r w:rsidR="007442D9">
        <w:rPr>
          <w:rFonts w:hint="eastAsia"/>
        </w:rPr>
        <w:t>号的内容</w:t>
      </w:r>
      <w:r w:rsidR="007442D9">
        <w:rPr>
          <w:rFonts w:hint="eastAsia"/>
        </w:rPr>
        <w:t>,</w:t>
      </w:r>
      <w:r w:rsidR="007442D9">
        <w:rPr>
          <w:rFonts w:hint="eastAsia"/>
        </w:rPr>
        <w:t>立即停止搜索</w:t>
      </w:r>
      <w:r w:rsidR="007442D9">
        <w:rPr>
          <w:rFonts w:hint="eastAsia"/>
        </w:rPr>
        <w:t>,</w:t>
      </w:r>
      <w:r w:rsidR="007442D9">
        <w:rPr>
          <w:rFonts w:hint="eastAsia"/>
        </w:rPr>
        <w:t>并立即处理请求</w:t>
      </w:r>
      <w:r w:rsidR="007442D9">
        <w:rPr>
          <w:rFonts w:hint="eastAsia"/>
        </w:rPr>
        <w:t>(</w:t>
      </w:r>
      <w:r w:rsidR="007442D9">
        <w:rPr>
          <w:rFonts w:hint="eastAsia"/>
        </w:rPr>
        <w:t>优先级最高</w:t>
      </w:r>
      <w:r w:rsidR="007442D9">
        <w:rPr>
          <w:rFonts w:hint="eastAsia"/>
        </w:rPr>
        <w:t>)</w:t>
      </w:r>
    </w:p>
    <w:p w:rsidR="00B70FA0" w:rsidRDefault="00B70FA0" w:rsidP="00637264">
      <w:pPr>
        <w:pStyle w:val="3"/>
      </w:pPr>
      <w:r>
        <w:rPr>
          <w:rFonts w:hint="eastAsia"/>
        </w:rPr>
        <w:t>[~]</w:t>
      </w:r>
      <w:r w:rsidR="007442D9">
        <w:rPr>
          <w:rFonts w:hint="eastAsia"/>
        </w:rPr>
        <w:t>区分大小写</w:t>
      </w:r>
    </w:p>
    <w:p w:rsidR="00B70FA0" w:rsidRDefault="00B70FA0" w:rsidP="00637264">
      <w:pPr>
        <w:pStyle w:val="3"/>
      </w:pPr>
      <w:r>
        <w:rPr>
          <w:rFonts w:hint="eastAsia"/>
        </w:rPr>
        <w:t>[^~]</w:t>
      </w:r>
      <w:r w:rsidR="007442D9">
        <w:rPr>
          <w:rFonts w:hint="eastAsia"/>
        </w:rPr>
        <w:t>只匹配字符串</w:t>
      </w:r>
      <w:r w:rsidR="007442D9">
        <w:rPr>
          <w:rFonts w:hint="eastAsia"/>
        </w:rPr>
        <w:t>,</w:t>
      </w:r>
      <w:r w:rsidR="007442D9">
        <w:rPr>
          <w:rFonts w:hint="eastAsia"/>
        </w:rPr>
        <w:t>不匹配正则表达式</w:t>
      </w:r>
    </w:p>
    <w:p w:rsidR="00B70FA0" w:rsidRDefault="00B70FA0" w:rsidP="00637264">
      <w:pPr>
        <w:pStyle w:val="3"/>
      </w:pPr>
      <w:r>
        <w:rPr>
          <w:rFonts w:hint="eastAsia"/>
        </w:rPr>
        <w:t>[~*]</w:t>
      </w:r>
      <w:r w:rsidR="007442D9">
        <w:rPr>
          <w:rFonts w:hint="eastAsia"/>
        </w:rPr>
        <w:t>不区分大小写</w:t>
      </w:r>
    </w:p>
    <w:p w:rsidR="00B70FA0" w:rsidRDefault="00B70FA0" w:rsidP="00637264">
      <w:pPr>
        <w:pStyle w:val="3"/>
      </w:pPr>
      <w:r>
        <w:rPr>
          <w:rFonts w:hint="eastAsia"/>
        </w:rPr>
        <w:t>[@]</w:t>
      </w:r>
      <w:r w:rsidR="007442D9">
        <w:rPr>
          <w:rFonts w:hint="eastAsia"/>
        </w:rPr>
        <w:t>指定一个命名的</w:t>
      </w:r>
      <w:r w:rsidR="007442D9">
        <w:rPr>
          <w:rFonts w:hint="eastAsia"/>
        </w:rPr>
        <w:t>location,</w:t>
      </w:r>
      <w:r w:rsidR="007442D9">
        <w:rPr>
          <w:rFonts w:hint="eastAsia"/>
        </w:rPr>
        <w:t>一般用于内部重定向请求</w:t>
      </w:r>
      <w:r w:rsidR="006B1FDF">
        <w:rPr>
          <w:rFonts w:hint="eastAsia"/>
        </w:rPr>
        <w:t>,location @name{}</w:t>
      </w:r>
    </w:p>
    <w:p w:rsidR="00F96E3C" w:rsidRDefault="003F2344" w:rsidP="00B1710D">
      <w:pPr>
        <w:pStyle w:val="3"/>
      </w:pPr>
      <w:r>
        <w:t>匹配过程</w:t>
      </w:r>
    </w:p>
    <w:p w:rsidR="003F2344" w:rsidRDefault="003F2344" w:rsidP="00F96E3C">
      <w:r>
        <w:t>首先对字符串进行匹配查询</w:t>
      </w:r>
      <w:r>
        <w:rPr>
          <w:rFonts w:hint="eastAsia"/>
        </w:rPr>
        <w:t>,</w:t>
      </w:r>
      <w:r>
        <w:t>最确切的匹配将被使用</w:t>
      </w:r>
      <w:r>
        <w:rPr>
          <w:rFonts w:hint="eastAsia"/>
        </w:rPr>
        <w:t>,</w:t>
      </w:r>
      <w:r>
        <w:t>然后</w:t>
      </w:r>
      <w:r>
        <w:rPr>
          <w:rFonts w:hint="eastAsia"/>
        </w:rPr>
        <w:t>,</w:t>
      </w:r>
      <w:r>
        <w:t>正则表达式的匹配查询开始</w:t>
      </w:r>
      <w:r>
        <w:rPr>
          <w:rFonts w:hint="eastAsia"/>
        </w:rPr>
        <w:t>,</w:t>
      </w:r>
      <w:r>
        <w:t>匹配第一个结果后会停止搜索</w:t>
      </w:r>
      <w:r>
        <w:rPr>
          <w:rFonts w:hint="eastAsia"/>
        </w:rPr>
        <w:t>,</w:t>
      </w:r>
      <w:r>
        <w:t>如果没有找到正则表达式</w:t>
      </w:r>
      <w:r>
        <w:rPr>
          <w:rFonts w:hint="eastAsia"/>
        </w:rPr>
        <w:t>,</w:t>
      </w:r>
      <w:r>
        <w:t>将使用字符串的搜索结果</w:t>
      </w:r>
      <w:r>
        <w:rPr>
          <w:rFonts w:hint="eastAsia"/>
        </w:rPr>
        <w:t>,</w:t>
      </w:r>
      <w:r>
        <w:t>如果字符串和正则都匹配</w:t>
      </w:r>
      <w:r>
        <w:rPr>
          <w:rFonts w:hint="eastAsia"/>
        </w:rPr>
        <w:t>,</w:t>
      </w:r>
      <w:r>
        <w:t>那么正则优先级较高</w:t>
      </w:r>
    </w:p>
    <w:p w:rsidR="00F96E3C" w:rsidRDefault="008977C0" w:rsidP="00F96E3C">
      <w:r>
        <w:rPr>
          <w:rFonts w:hint="eastAsia"/>
        </w:rPr>
        <w:lastRenderedPageBreak/>
        <w:t>示例</w:t>
      </w:r>
    </w:p>
    <w:p w:rsidR="008977C0" w:rsidRDefault="008977C0" w:rsidP="00F96E3C">
      <w:r>
        <w:t>location =/ {</w:t>
      </w:r>
      <w:r w:rsidR="00CB71D2">
        <w:tab/>
      </w:r>
      <w:r w:rsidR="00CB71D2">
        <w:rPr>
          <w:rFonts w:hint="eastAsia"/>
        </w:rPr>
        <w:t>##</w:t>
      </w:r>
      <w:r w:rsidR="00CB71D2">
        <w:t>只匹配</w:t>
      </w:r>
      <w:r w:rsidR="005A0248">
        <w:rPr>
          <w:rFonts w:hint="eastAsia"/>
        </w:rPr>
        <w:t>(</w:t>
      </w:r>
      <w:r w:rsidR="005A0248">
        <w:rPr>
          <w:rFonts w:hint="eastAsia"/>
        </w:rPr>
        <w:t>根</w:t>
      </w:r>
      <w:r w:rsidR="005A0248">
        <w:rPr>
          <w:rFonts w:hint="eastAsia"/>
        </w:rPr>
        <w:t>)</w:t>
      </w:r>
      <w:r w:rsidR="00CB71D2">
        <w:t>域名</w:t>
      </w:r>
      <w:r w:rsidR="00CB71D2">
        <w:rPr>
          <w:rFonts w:hint="eastAsia"/>
        </w:rPr>
        <w:t>或</w:t>
      </w:r>
      <w:r w:rsidR="00CB71D2">
        <w:rPr>
          <w:rFonts w:hint="eastAsia"/>
        </w:rPr>
        <w:t>ip</w:t>
      </w:r>
      <w:r w:rsidR="00993BA6">
        <w:rPr>
          <w:rFonts w:hint="eastAsia"/>
        </w:rPr>
        <w:t>,</w:t>
      </w:r>
      <w:r w:rsidR="00993BA6">
        <w:rPr>
          <w:rFonts w:hint="eastAsia"/>
        </w:rPr>
        <w:t>不匹配自路径</w:t>
      </w:r>
    </w:p>
    <w:p w:rsidR="008977C0" w:rsidRDefault="008977C0" w:rsidP="00F96E3C">
      <w:r>
        <w:tab/>
        <w:t>[</w:t>
      </w:r>
      <w:r>
        <w:tab/>
        <w:t>config A</w:t>
      </w:r>
      <w:r>
        <w:tab/>
        <w:t>]</w:t>
      </w:r>
    </w:p>
    <w:p w:rsidR="008977C0" w:rsidRPr="00F96E3C" w:rsidRDefault="008977C0" w:rsidP="00F96E3C">
      <w:r>
        <w:t>}</w:t>
      </w:r>
    </w:p>
    <w:p w:rsidR="008977C0" w:rsidRDefault="004E4B71" w:rsidP="008977C0">
      <w:r>
        <w:t xml:space="preserve">location </w:t>
      </w:r>
      <w:r w:rsidR="008977C0">
        <w:t>/ {</w:t>
      </w:r>
      <w:r w:rsidR="004A4174">
        <w:tab/>
      </w:r>
      <w:r w:rsidR="004A4174">
        <w:tab/>
      </w:r>
      <w:bookmarkStart w:id="160" w:name="OLE_LINK135"/>
      <w:bookmarkStart w:id="161" w:name="OLE_LINK136"/>
      <w:r w:rsidR="004A4174">
        <w:rPr>
          <w:rFonts w:hint="eastAsia"/>
        </w:rPr>
        <w:t>##</w:t>
      </w:r>
      <w:r w:rsidR="004A4174">
        <w:t>匹配所有该域名</w:t>
      </w:r>
      <w:r w:rsidR="00CB71D2">
        <w:rPr>
          <w:rFonts w:hint="eastAsia"/>
        </w:rPr>
        <w:t>(ip)</w:t>
      </w:r>
      <w:r w:rsidR="004A4174">
        <w:t>下的地址</w:t>
      </w:r>
    </w:p>
    <w:bookmarkEnd w:id="160"/>
    <w:bookmarkEnd w:id="161"/>
    <w:p w:rsidR="008977C0" w:rsidRDefault="008977C0" w:rsidP="008977C0">
      <w:r>
        <w:tab/>
        <w:t>[</w:t>
      </w:r>
      <w:r>
        <w:tab/>
        <w:t xml:space="preserve">config </w:t>
      </w:r>
      <w:r w:rsidR="004E4B71">
        <w:t>B</w:t>
      </w:r>
      <w:r>
        <w:tab/>
        <w:t>]</w:t>
      </w:r>
    </w:p>
    <w:p w:rsidR="008977C0" w:rsidRPr="00F96E3C" w:rsidRDefault="008977C0" w:rsidP="008977C0">
      <w:r>
        <w:t>}</w:t>
      </w:r>
    </w:p>
    <w:p w:rsidR="008977C0" w:rsidRDefault="004E4B71" w:rsidP="008977C0">
      <w:r>
        <w:t xml:space="preserve">location </w:t>
      </w:r>
      <w:r w:rsidR="008977C0">
        <w:t>/</w:t>
      </w:r>
      <w:r>
        <w:t>documents/</w:t>
      </w:r>
      <w:r w:rsidR="008977C0">
        <w:t xml:space="preserve"> {</w:t>
      </w:r>
    </w:p>
    <w:p w:rsidR="008977C0" w:rsidRDefault="008977C0" w:rsidP="008977C0">
      <w:r>
        <w:tab/>
        <w:t>[</w:t>
      </w:r>
      <w:r>
        <w:tab/>
        <w:t xml:space="preserve">config </w:t>
      </w:r>
      <w:r w:rsidR="000C4F52">
        <w:t>C</w:t>
      </w:r>
      <w:r>
        <w:tab/>
        <w:t>]</w:t>
      </w:r>
    </w:p>
    <w:p w:rsidR="008977C0" w:rsidRPr="00F96E3C" w:rsidRDefault="008977C0" w:rsidP="008977C0">
      <w:r>
        <w:t>}</w:t>
      </w:r>
    </w:p>
    <w:p w:rsidR="008977C0" w:rsidRDefault="00113D6F" w:rsidP="008977C0">
      <w:r>
        <w:t>location ^~</w:t>
      </w:r>
      <w:r w:rsidR="008977C0">
        <w:t>/</w:t>
      </w:r>
      <w:r>
        <w:t>images/</w:t>
      </w:r>
      <w:r w:rsidR="008977C0">
        <w:t xml:space="preserve"> {</w:t>
      </w:r>
    </w:p>
    <w:p w:rsidR="008977C0" w:rsidRDefault="008977C0" w:rsidP="008977C0">
      <w:r>
        <w:tab/>
        <w:t>[</w:t>
      </w:r>
      <w:r>
        <w:tab/>
        <w:t xml:space="preserve">config </w:t>
      </w:r>
      <w:r w:rsidR="00113D6F">
        <w:t>D</w:t>
      </w:r>
      <w:r>
        <w:tab/>
        <w:t>]</w:t>
      </w:r>
    </w:p>
    <w:p w:rsidR="008977C0" w:rsidRPr="00F96E3C" w:rsidRDefault="008977C0" w:rsidP="008977C0">
      <w:r>
        <w:t>}</w:t>
      </w:r>
    </w:p>
    <w:p w:rsidR="003D08F4" w:rsidRDefault="00113D6F" w:rsidP="003D08F4">
      <w:r>
        <w:t xml:space="preserve">location ~*\.(gif|jpg|jpeg)$ </w:t>
      </w:r>
      <w:r w:rsidR="003D08F4">
        <w:t>{</w:t>
      </w:r>
      <w:r w:rsidR="00571EEC">
        <w:t xml:space="preserve">  ##</w:t>
      </w:r>
      <w:r w:rsidR="00571EEC">
        <w:t>不区分大小写</w:t>
      </w:r>
      <w:r w:rsidR="00571EEC">
        <w:rPr>
          <w:rFonts w:hint="eastAsia"/>
        </w:rPr>
        <w:t>,</w:t>
      </w:r>
      <w:r w:rsidR="00571EEC">
        <w:t>匹配</w:t>
      </w:r>
      <w:r w:rsidR="00571EEC">
        <w:t>jpg,gif,jpeg</w:t>
      </w:r>
    </w:p>
    <w:p w:rsidR="003D08F4" w:rsidRDefault="003D08F4" w:rsidP="003D08F4">
      <w:r>
        <w:tab/>
        <w:t>[</w:t>
      </w:r>
      <w:r>
        <w:tab/>
        <w:t xml:space="preserve">config </w:t>
      </w:r>
      <w:r w:rsidR="00113D6F">
        <w:t>E</w:t>
      </w:r>
      <w:r>
        <w:tab/>
        <w:t>]</w:t>
      </w:r>
    </w:p>
    <w:p w:rsidR="003D08F4" w:rsidRPr="00F96E3C" w:rsidRDefault="003D08F4" w:rsidP="003D08F4">
      <w:r>
        <w:t>}</w:t>
      </w:r>
    </w:p>
    <w:p w:rsidR="00A46FD8" w:rsidRDefault="007A412D" w:rsidP="009C150A">
      <w:r>
        <w:rPr>
          <w:rFonts w:hint="eastAsia"/>
        </w:rPr>
        <w:t>请求</w:t>
      </w:r>
      <w:r>
        <w:t>”/”</w:t>
      </w:r>
      <w:r>
        <w:t>匹配配置</w:t>
      </w:r>
      <w:r>
        <w:t>A</w:t>
      </w:r>
    </w:p>
    <w:p w:rsidR="007A412D" w:rsidRDefault="007A412D" w:rsidP="007A412D">
      <w:r>
        <w:rPr>
          <w:rFonts w:hint="eastAsia"/>
        </w:rPr>
        <w:t>请求</w:t>
      </w:r>
      <w:r>
        <w:t>”/index.html”</w:t>
      </w:r>
      <w:r>
        <w:t>匹配配置</w:t>
      </w:r>
      <w:r>
        <w:rPr>
          <w:rFonts w:hint="eastAsia"/>
        </w:rPr>
        <w:t>B</w:t>
      </w:r>
    </w:p>
    <w:p w:rsidR="007A412D" w:rsidRDefault="007A412D" w:rsidP="007A412D">
      <w:r>
        <w:rPr>
          <w:rFonts w:hint="eastAsia"/>
        </w:rPr>
        <w:t>请求</w:t>
      </w:r>
      <w:r>
        <w:t>”/documents/document.html”</w:t>
      </w:r>
      <w:r>
        <w:t>匹配配置</w:t>
      </w:r>
      <w:r>
        <w:rPr>
          <w:rFonts w:hint="eastAsia"/>
        </w:rPr>
        <w:t>C</w:t>
      </w:r>
    </w:p>
    <w:p w:rsidR="007A412D" w:rsidRDefault="007A412D" w:rsidP="007A412D">
      <w:r>
        <w:rPr>
          <w:rFonts w:hint="eastAsia"/>
        </w:rPr>
        <w:t>请求</w:t>
      </w:r>
      <w:r>
        <w:t>”</w:t>
      </w:r>
      <w:r w:rsidR="005410D4">
        <w:t>/images/1.gif</w:t>
      </w:r>
      <w:r>
        <w:t>”</w:t>
      </w:r>
      <w:r>
        <w:t>匹配配置</w:t>
      </w:r>
      <w:r>
        <w:rPr>
          <w:rFonts w:hint="eastAsia"/>
        </w:rPr>
        <w:t>D</w:t>
      </w:r>
    </w:p>
    <w:p w:rsidR="007A412D" w:rsidRDefault="007A412D" w:rsidP="007A412D">
      <w:r>
        <w:rPr>
          <w:rFonts w:hint="eastAsia"/>
        </w:rPr>
        <w:t>请求</w:t>
      </w:r>
      <w:r>
        <w:t>”</w:t>
      </w:r>
      <w:r w:rsidR="005410D4">
        <w:t>/documents/1.jpg</w:t>
      </w:r>
      <w:r>
        <w:t>”</w:t>
      </w:r>
      <w:r>
        <w:t>匹配配置</w:t>
      </w:r>
      <w:r>
        <w:rPr>
          <w:rFonts w:hint="eastAsia"/>
        </w:rPr>
        <w:t>E</w:t>
      </w:r>
    </w:p>
    <w:p w:rsidR="00652E90" w:rsidRDefault="00A257BC" w:rsidP="009C150A">
      <w:r>
        <w:rPr>
          <w:rFonts w:hint="eastAsia"/>
        </w:rPr>
        <w:t>匹配结果与</w:t>
      </w:r>
      <w:r>
        <w:rPr>
          <w:rFonts w:hint="eastAsia"/>
        </w:rPr>
        <w:t>location</w:t>
      </w:r>
      <w:r>
        <w:rPr>
          <w:rFonts w:hint="eastAsia"/>
        </w:rPr>
        <w:t>的顺序没有关系</w:t>
      </w:r>
    </w:p>
    <w:p w:rsidR="00637264" w:rsidRDefault="00637264" w:rsidP="009C150A"/>
    <w:p w:rsidR="00637264" w:rsidRDefault="00B20652" w:rsidP="001F281D">
      <w:pPr>
        <w:pStyle w:val="3"/>
      </w:pPr>
      <w:r>
        <w:rPr>
          <w:rFonts w:hint="eastAsia"/>
        </w:rPr>
        <w:t>匹配顺序</w:t>
      </w:r>
      <w:r w:rsidR="001F281D">
        <w:rPr>
          <w:rFonts w:hint="eastAsia"/>
        </w:rPr>
        <w:t>(</w:t>
      </w:r>
      <w:r w:rsidR="001F281D">
        <w:rPr>
          <w:rFonts w:hint="eastAsia"/>
        </w:rPr>
        <w:t>大概结论</w:t>
      </w:r>
      <w:r w:rsidR="001F281D">
        <w:rPr>
          <w:rFonts w:hint="eastAsia"/>
        </w:rPr>
        <w:t>)</w:t>
      </w:r>
    </w:p>
    <w:p w:rsidR="003A468E" w:rsidRDefault="00AE208F" w:rsidP="006E5A44">
      <w:r>
        <w:t>location</w:t>
      </w:r>
      <w:r>
        <w:rPr>
          <w:rFonts w:hint="eastAsia"/>
        </w:rPr>
        <w:tab/>
      </w:r>
      <w:r w:rsidR="003A468E">
        <w:rPr>
          <w:rFonts w:hint="eastAsia"/>
        </w:rPr>
        <w:t>=</w:t>
      </w:r>
      <w:r w:rsidR="00F82DE1">
        <w:t xml:space="preserve"> </w:t>
      </w:r>
      <w:r w:rsidR="003A468E">
        <w:rPr>
          <w:rFonts w:hint="eastAsia"/>
        </w:rPr>
        <w:t>/index</w:t>
      </w:r>
      <w:r w:rsidR="003A468E">
        <w:t>/1.jpg</w:t>
      </w:r>
      <w:r>
        <w:t>{}</w:t>
      </w:r>
      <w:r w:rsidR="003A468E">
        <w:rPr>
          <w:rFonts w:hint="eastAsia"/>
        </w:rPr>
        <w:t>&gt;</w:t>
      </w:r>
      <w:r w:rsidR="00261FB4" w:rsidRPr="00261FB4">
        <w:t xml:space="preserve"> </w:t>
      </w:r>
      <w:r w:rsidR="00261FB4">
        <w:t>location</w:t>
      </w:r>
      <w:r w:rsidR="00261FB4">
        <w:rPr>
          <w:rFonts w:hint="eastAsia"/>
        </w:rPr>
        <w:tab/>
      </w:r>
      <w:r w:rsidR="00261FB4">
        <w:tab/>
      </w:r>
      <w:r w:rsidR="00F82DE1">
        <w:rPr>
          <w:rFonts w:hint="eastAsia"/>
        </w:rPr>
        <w:t>~*</w:t>
      </w:r>
      <w:r w:rsidR="00F82DE1">
        <w:t xml:space="preserve"> \.jpg&amp;</w:t>
      </w:r>
      <w:bookmarkStart w:id="162" w:name="OLE_LINK159"/>
      <w:bookmarkStart w:id="163" w:name="OLE_LINK160"/>
      <w:bookmarkStart w:id="164" w:name="OLE_LINK161"/>
      <w:bookmarkStart w:id="165" w:name="OLE_LINK162"/>
      <w:bookmarkStart w:id="166" w:name="OLE_LINK163"/>
      <w:bookmarkStart w:id="167" w:name="OLE_LINK164"/>
      <w:bookmarkStart w:id="168" w:name="OLE_LINK165"/>
      <w:bookmarkStart w:id="169" w:name="OLE_LINK166"/>
      <w:r w:rsidR="006B152B">
        <w:t>{}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:rsidR="00A042C0" w:rsidRDefault="00AE208F" w:rsidP="006E5A44">
      <w:r>
        <w:t>location</w:t>
      </w:r>
      <w:r>
        <w:rPr>
          <w:rFonts w:hint="eastAsia"/>
        </w:rPr>
        <w:tab/>
      </w:r>
      <w:r w:rsidR="00A042C0">
        <w:rPr>
          <w:rFonts w:hint="eastAsia"/>
        </w:rPr>
        <w:t>~*</w:t>
      </w:r>
      <w:r w:rsidR="00A042C0">
        <w:t xml:space="preserve"> \.jpg&amp;</w:t>
      </w:r>
      <w:r w:rsidR="006B152B">
        <w:t>{}</w:t>
      </w:r>
      <w:r w:rsidR="00A042C0">
        <w:t>&gt;</w:t>
      </w:r>
      <w:r w:rsidR="00261FB4" w:rsidRPr="00261FB4">
        <w:t xml:space="preserve"> </w:t>
      </w:r>
      <w:r w:rsidR="00261FB4">
        <w:t>location</w:t>
      </w:r>
      <w:r w:rsidR="00261FB4">
        <w:rPr>
          <w:rFonts w:hint="eastAsia"/>
        </w:rPr>
        <w:tab/>
      </w:r>
      <w:r w:rsidR="00A042C0">
        <w:rPr>
          <w:rFonts w:hint="eastAsia"/>
        </w:rPr>
        <w:t>/index</w:t>
      </w:r>
      <w:r w:rsidR="00A042C0">
        <w:t>/1.jpg</w:t>
      </w:r>
      <w:r w:rsidR="006B152B">
        <w:t>{}</w:t>
      </w:r>
    </w:p>
    <w:p w:rsidR="0089463C" w:rsidRPr="006E5A44" w:rsidRDefault="00AE208F" w:rsidP="006E5A44">
      <w:r>
        <w:t>location</w:t>
      </w:r>
      <w:r>
        <w:rPr>
          <w:rFonts w:hint="eastAsia"/>
        </w:rPr>
        <w:tab/>
      </w:r>
      <w:r w:rsidR="0089463C">
        <w:rPr>
          <w:rFonts w:hint="eastAsia"/>
        </w:rPr>
        <w:t>/index</w:t>
      </w:r>
      <w:r w:rsidR="0089463C">
        <w:t>/1.jpg</w:t>
      </w:r>
      <w:r w:rsidR="006B152B">
        <w:t>{}</w:t>
      </w:r>
      <w:r w:rsidR="0089463C">
        <w:t>&gt;</w:t>
      </w:r>
      <w:r w:rsidR="00261FB4" w:rsidRPr="00261FB4">
        <w:t xml:space="preserve"> </w:t>
      </w:r>
      <w:r w:rsidR="00261FB4">
        <w:t>location</w:t>
      </w:r>
      <w:r w:rsidR="00261FB4">
        <w:rPr>
          <w:rFonts w:hint="eastAsia"/>
        </w:rPr>
        <w:tab/>
      </w:r>
      <w:r w:rsidR="00261FB4">
        <w:tab/>
      </w:r>
      <w:r w:rsidR="0089463C">
        <w:t>^~/index/</w:t>
      </w:r>
      <w:r w:rsidR="006B152B">
        <w:t>{}</w:t>
      </w:r>
    </w:p>
    <w:p w:rsidR="00637264" w:rsidRDefault="00AE208F" w:rsidP="009C150A">
      <w:bookmarkStart w:id="170" w:name="OLE_LINK149"/>
      <w:bookmarkStart w:id="171" w:name="OLE_LINK150"/>
      <w:bookmarkStart w:id="172" w:name="OLE_LINK151"/>
      <w:bookmarkStart w:id="173" w:name="OLE_LINK152"/>
      <w:bookmarkStart w:id="174" w:name="OLE_LINK153"/>
      <w:bookmarkStart w:id="175" w:name="OLE_LINK154"/>
      <w:bookmarkStart w:id="176" w:name="OLE_LINK155"/>
      <w:bookmarkStart w:id="177" w:name="OLE_LINK156"/>
      <w:r>
        <w:t>location</w:t>
      </w:r>
      <w:r>
        <w:rPr>
          <w:rFonts w:hint="eastAsia"/>
        </w:rPr>
        <w:tab/>
      </w:r>
      <w:r w:rsidR="00396D1C">
        <w:rPr>
          <w:rFonts w:hint="eastAsia"/>
        </w:rPr>
        <w:t>~*</w:t>
      </w:r>
      <w:r w:rsidR="00396D1C">
        <w:t xml:space="preserve"> </w:t>
      </w:r>
      <w:r w:rsidR="00396D1C">
        <w:rPr>
          <w:rFonts w:hint="eastAsia"/>
        </w:rPr>
        <w:t>/index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r w:rsidR="00B83CFD">
        <w:t>/</w:t>
      </w:r>
      <w:r w:rsidR="006B152B">
        <w:t>{}</w:t>
      </w:r>
      <w:r w:rsidR="00396D1C">
        <w:t>&gt;</w:t>
      </w:r>
      <w:bookmarkStart w:id="178" w:name="OLE_LINK157"/>
      <w:bookmarkStart w:id="179" w:name="OLE_LINK158"/>
      <w:r w:rsidR="00261FB4" w:rsidRPr="00261FB4">
        <w:t xml:space="preserve"> </w:t>
      </w:r>
      <w:r w:rsidR="00261FB4">
        <w:t>location</w:t>
      </w:r>
      <w:r w:rsidR="00261FB4">
        <w:rPr>
          <w:rFonts w:hint="eastAsia"/>
        </w:rPr>
        <w:tab/>
      </w:r>
      <w:r w:rsidR="00396D1C">
        <w:t>/index</w:t>
      </w:r>
      <w:r w:rsidR="00B83CFD">
        <w:t>/</w:t>
      </w:r>
      <w:bookmarkEnd w:id="178"/>
      <w:bookmarkEnd w:id="179"/>
      <w:r w:rsidR="006B152B">
        <w:t>{}</w:t>
      </w:r>
    </w:p>
    <w:p w:rsidR="00637264" w:rsidRDefault="00AE208F" w:rsidP="009C150A">
      <w:r>
        <w:t>location</w:t>
      </w:r>
      <w:r>
        <w:rPr>
          <w:rFonts w:hint="eastAsia"/>
        </w:rPr>
        <w:tab/>
      </w:r>
      <w:r w:rsidR="00AC4542">
        <w:t>^~/index</w:t>
      </w:r>
      <w:r w:rsidR="00B83CFD">
        <w:t>/</w:t>
      </w:r>
      <w:r w:rsidR="006B152B">
        <w:t>{}</w:t>
      </w:r>
      <w:r w:rsidR="00AC4542">
        <w:rPr>
          <w:rFonts w:hint="eastAsia"/>
        </w:rPr>
        <w:t>&gt;</w:t>
      </w:r>
      <w:r w:rsidRPr="00AE208F">
        <w:t xml:space="preserve"> </w:t>
      </w:r>
      <w:r>
        <w:t>location</w:t>
      </w:r>
      <w:r>
        <w:rPr>
          <w:rFonts w:hint="eastAsia"/>
        </w:rPr>
        <w:tab/>
      </w:r>
      <w:r w:rsidR="00AC4542">
        <w:rPr>
          <w:rFonts w:hint="eastAsia"/>
        </w:rPr>
        <w:t>~*</w:t>
      </w:r>
      <w:r w:rsidR="00AC4542">
        <w:t xml:space="preserve"> </w:t>
      </w:r>
      <w:r w:rsidR="00AC4542">
        <w:rPr>
          <w:rFonts w:hint="eastAsia"/>
        </w:rPr>
        <w:t>/index</w:t>
      </w:r>
      <w:r w:rsidR="00B83CFD">
        <w:t>/</w:t>
      </w:r>
      <w:r w:rsidR="006B152B">
        <w:t>{}</w:t>
      </w:r>
    </w:p>
    <w:p w:rsidR="0014546C" w:rsidRDefault="00AE208F" w:rsidP="009C150A">
      <w:r>
        <w:t>location</w:t>
      </w:r>
      <w:r>
        <w:rPr>
          <w:rFonts w:hint="eastAsia"/>
        </w:rPr>
        <w:tab/>
      </w:r>
      <w:r w:rsidR="0014546C">
        <w:t>/index/</w:t>
      </w:r>
      <w:r w:rsidR="006B152B">
        <w:t>{}</w:t>
      </w:r>
      <w:r w:rsidR="0014546C">
        <w:t>&gt;</w:t>
      </w:r>
      <w:r w:rsidRPr="00AE208F">
        <w:t xml:space="preserve"> </w:t>
      </w:r>
      <w:r>
        <w:t>location</w:t>
      </w:r>
      <w:r>
        <w:rPr>
          <w:rFonts w:hint="eastAsia"/>
        </w:rPr>
        <w:tab/>
      </w:r>
      <w:r>
        <w:tab/>
      </w:r>
      <w:r w:rsidR="0014546C">
        <w:t>/</w:t>
      </w:r>
      <w:r w:rsidR="006B152B">
        <w:t>{}</w:t>
      </w:r>
    </w:p>
    <w:p w:rsidR="00B007CB" w:rsidRDefault="00B007CB" w:rsidP="009C150A"/>
    <w:p w:rsidR="00B007CB" w:rsidRDefault="00B007CB" w:rsidP="00393D74">
      <w:pPr>
        <w:pStyle w:val="2"/>
      </w:pPr>
      <w:r>
        <w:rPr>
          <w:rFonts w:hint="eastAsia"/>
        </w:rPr>
        <w:t>ngx_http_proxy_module</w:t>
      </w:r>
      <w:r w:rsidR="00F2730E">
        <w:t>(http_proxy)</w:t>
      </w:r>
      <w:r>
        <w:rPr>
          <w:rFonts w:hint="eastAsia"/>
        </w:rPr>
        <w:t>模块</w:t>
      </w:r>
      <w:r w:rsidR="005E1A9D">
        <w:rPr>
          <w:rFonts w:hint="eastAsia"/>
        </w:rPr>
        <w:t>属于</w:t>
      </w:r>
      <w:r w:rsidR="005E1A9D">
        <w:rPr>
          <w:rFonts w:hint="eastAsia"/>
        </w:rPr>
        <w:t>location</w:t>
      </w:r>
      <w:r w:rsidR="005E1A9D">
        <w:rPr>
          <w:rFonts w:hint="eastAsia"/>
        </w:rPr>
        <w:t>模块</w:t>
      </w:r>
    </w:p>
    <w:p w:rsidR="00B007CB" w:rsidRDefault="00131F37" w:rsidP="009C150A">
      <w:bookmarkStart w:id="180" w:name="OLE_LINK167"/>
      <w:bookmarkStart w:id="181" w:name="OLE_LINK168"/>
      <w:bookmarkStart w:id="182" w:name="OLE_LINK169"/>
      <w:bookmarkStart w:id="183" w:name="OLE_LINK170"/>
      <w:bookmarkStart w:id="184" w:name="OLE_LINK171"/>
      <w:bookmarkStart w:id="185" w:name="OLE_LINK172"/>
      <w:r>
        <w:t>proxy_pass</w:t>
      </w:r>
      <w:bookmarkEnd w:id="180"/>
      <w:bookmarkEnd w:id="181"/>
      <w:bookmarkEnd w:id="182"/>
      <w:bookmarkEnd w:id="183"/>
      <w:bookmarkEnd w:id="184"/>
      <w:bookmarkEnd w:id="185"/>
      <w:r w:rsidR="00D86CB6">
        <w:t>指令</w:t>
      </w:r>
      <w:r w:rsidR="00D86CB6">
        <w:rPr>
          <w:rFonts w:hint="eastAsia"/>
        </w:rPr>
        <w:t>将</w:t>
      </w:r>
      <w:r w:rsidR="00D86CB6">
        <w:t>请求转发</w:t>
      </w:r>
      <w:r w:rsidR="00FD6BF9">
        <w:rPr>
          <w:rFonts w:hint="eastAsia"/>
        </w:rPr>
        <w:t>到</w:t>
      </w:r>
      <w:r w:rsidR="00D86CB6">
        <w:t>某台服务器</w:t>
      </w:r>
      <w:r w:rsidR="00FD6BF9">
        <w:rPr>
          <w:rFonts w:hint="eastAsia"/>
        </w:rPr>
        <w:t>,</w:t>
      </w:r>
      <w:r w:rsidR="00FD6BF9">
        <w:t>其值可以为</w:t>
      </w:r>
      <w:r w:rsidR="00D86CB6">
        <w:t>上面配置的</w:t>
      </w:r>
      <w:r w:rsidR="00D86CB6">
        <w:t>upstream</w:t>
      </w:r>
      <w:r w:rsidR="00D86CB6">
        <w:t>名称</w:t>
      </w:r>
      <w:r w:rsidR="00FD6BF9">
        <w:rPr>
          <w:rFonts w:hint="eastAsia"/>
        </w:rPr>
        <w:t>,</w:t>
      </w:r>
      <w:r w:rsidR="00FD6BF9">
        <w:t>也可以是一个地址</w:t>
      </w:r>
    </w:p>
    <w:p w:rsidR="00FD6BF9" w:rsidRDefault="00FD6BF9" w:rsidP="009C150A">
      <w:r w:rsidRPr="00FD6BF9">
        <w:t xml:space="preserve">proxy_pass          http://testservers;  </w:t>
      </w:r>
    </w:p>
    <w:p w:rsidR="00AD711D" w:rsidRDefault="00AD711D" w:rsidP="009C150A">
      <w:r w:rsidRPr="00AD711D">
        <w:t>proxy_pass          http://</w:t>
      </w:r>
      <w:r>
        <w:t>10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</w:t>
      </w:r>
      <w:r>
        <w:t>32</w:t>
      </w:r>
      <w:r>
        <w:rPr>
          <w:rFonts w:hint="eastAsia"/>
        </w:rPr>
        <w:t>/</w:t>
      </w:r>
      <w:r>
        <w:t>index</w:t>
      </w:r>
      <w:r w:rsidRPr="00AD711D">
        <w:t xml:space="preserve">;  </w:t>
      </w:r>
    </w:p>
    <w:p w:rsidR="00B007CB" w:rsidRDefault="00CF77D1" w:rsidP="007C1ADE">
      <w:pPr>
        <w:pStyle w:val="3"/>
      </w:pPr>
      <w:r>
        <w:rPr>
          <w:rFonts w:hint="eastAsia"/>
        </w:rPr>
        <w:t>常见命令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71A2" w:rsidTr="009571A2">
        <w:tc>
          <w:tcPr>
            <w:tcW w:w="4148" w:type="dxa"/>
          </w:tcPr>
          <w:p w:rsidR="009571A2" w:rsidRDefault="00532D22" w:rsidP="009C150A">
            <w:r>
              <w:t>proxy_set_header</w:t>
            </w:r>
          </w:p>
        </w:tc>
        <w:tc>
          <w:tcPr>
            <w:tcW w:w="4148" w:type="dxa"/>
          </w:tcPr>
          <w:p w:rsidR="009571A2" w:rsidRDefault="00F57573" w:rsidP="009C150A">
            <w:r>
              <w:rPr>
                <w:rFonts w:hint="eastAsia"/>
              </w:rPr>
              <w:t>设置由后端的服务器获取用户的主机名或者真实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以及代理者的真实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9571A2" w:rsidTr="009571A2">
        <w:tc>
          <w:tcPr>
            <w:tcW w:w="4148" w:type="dxa"/>
          </w:tcPr>
          <w:p w:rsidR="009571A2" w:rsidRDefault="00532D22" w:rsidP="009C150A">
            <w:r>
              <w:rPr>
                <w:rFonts w:hint="eastAsia"/>
              </w:rPr>
              <w:t>client_body_buffer_size</w:t>
            </w:r>
          </w:p>
        </w:tc>
        <w:tc>
          <w:tcPr>
            <w:tcW w:w="4148" w:type="dxa"/>
          </w:tcPr>
          <w:p w:rsidR="009571A2" w:rsidRDefault="00A505B0" w:rsidP="009C150A">
            <w:r>
              <w:rPr>
                <w:rFonts w:hint="eastAsia"/>
              </w:rPr>
              <w:t>用于指定客户端请求主体缓冲区</w:t>
            </w:r>
            <w:r>
              <w:rPr>
                <w:rFonts w:hint="eastAsia"/>
              </w:rPr>
              <w:lastRenderedPageBreak/>
              <w:t>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可以理解为先保存到本地再传给用户</w:t>
            </w:r>
          </w:p>
        </w:tc>
      </w:tr>
      <w:tr w:rsidR="009571A2" w:rsidTr="009571A2">
        <w:tc>
          <w:tcPr>
            <w:tcW w:w="4148" w:type="dxa"/>
          </w:tcPr>
          <w:p w:rsidR="009571A2" w:rsidRDefault="00532D22" w:rsidP="009C150A">
            <w:r>
              <w:rPr>
                <w:rFonts w:hint="eastAsia"/>
              </w:rPr>
              <w:lastRenderedPageBreak/>
              <w:t>proxy_connect_timeout</w:t>
            </w:r>
          </w:p>
        </w:tc>
        <w:tc>
          <w:tcPr>
            <w:tcW w:w="4148" w:type="dxa"/>
          </w:tcPr>
          <w:p w:rsidR="009571A2" w:rsidRDefault="00967026" w:rsidP="009C150A">
            <w:r>
              <w:rPr>
                <w:rFonts w:hint="eastAsia"/>
              </w:rPr>
              <w:t>表示与后端服务器连接的超时时间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即发起握手等候响应的</w:t>
            </w:r>
            <w:r w:rsidR="00EC663F">
              <w:rPr>
                <w:rFonts w:hint="eastAsia"/>
              </w:rPr>
              <w:t>超时</w:t>
            </w:r>
            <w:r>
              <w:rPr>
                <w:rFonts w:hint="eastAsia"/>
              </w:rPr>
              <w:t>时间</w:t>
            </w:r>
          </w:p>
        </w:tc>
      </w:tr>
      <w:tr w:rsidR="009571A2" w:rsidTr="009571A2">
        <w:tc>
          <w:tcPr>
            <w:tcW w:w="4148" w:type="dxa"/>
          </w:tcPr>
          <w:p w:rsidR="009571A2" w:rsidRDefault="00C71BEB" w:rsidP="00EC663F">
            <w:pPr>
              <w:tabs>
                <w:tab w:val="left" w:pos="2730"/>
              </w:tabs>
            </w:pPr>
            <w:bookmarkStart w:id="186" w:name="OLE_LINK173"/>
            <w:bookmarkStart w:id="187" w:name="OLE_LINK174"/>
            <w:bookmarkStart w:id="188" w:name="OLE_LINK175"/>
            <w:bookmarkStart w:id="189" w:name="OLE_LINK176"/>
            <w:r>
              <w:t>proxy_send_timeout</w:t>
            </w:r>
            <w:bookmarkEnd w:id="186"/>
            <w:bookmarkEnd w:id="187"/>
            <w:bookmarkEnd w:id="188"/>
            <w:bookmarkEnd w:id="189"/>
          </w:p>
        </w:tc>
        <w:tc>
          <w:tcPr>
            <w:tcW w:w="4148" w:type="dxa"/>
          </w:tcPr>
          <w:p w:rsidR="009571A2" w:rsidRDefault="00EC663F" w:rsidP="00EC663F">
            <w:r>
              <w:rPr>
                <w:rFonts w:hint="eastAsia"/>
              </w:rPr>
              <w:t>表示后端服务器的数据回传数据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即在规定时间之内后端服务器必须传完所有的数据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将断开这个连接</w:t>
            </w:r>
          </w:p>
        </w:tc>
      </w:tr>
      <w:tr w:rsidR="009571A2" w:rsidTr="009571A2">
        <w:tc>
          <w:tcPr>
            <w:tcW w:w="4148" w:type="dxa"/>
          </w:tcPr>
          <w:p w:rsidR="009571A2" w:rsidRDefault="00714831" w:rsidP="009C150A">
            <w:r>
              <w:t>proxy_</w:t>
            </w:r>
            <w:r>
              <w:rPr>
                <w:rFonts w:hint="eastAsia"/>
              </w:rPr>
              <w:t>read</w:t>
            </w:r>
            <w:r>
              <w:t>_timeout</w:t>
            </w:r>
          </w:p>
        </w:tc>
        <w:tc>
          <w:tcPr>
            <w:tcW w:w="4148" w:type="dxa"/>
          </w:tcPr>
          <w:p w:rsidR="009571A2" w:rsidRDefault="00714831" w:rsidP="009C150A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从代理的后端服务器获取信息的时间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表示连接建立成功后</w:t>
            </w:r>
            <w:r>
              <w:rPr>
                <w:rFonts w:hint="eastAsia"/>
              </w:rPr>
              <w:t>,nginx</w:t>
            </w:r>
            <w:r>
              <w:rPr>
                <w:rFonts w:hint="eastAsia"/>
              </w:rPr>
              <w:t>等待后端服务器的响应时间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其实是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已经进入后端的排队之中等候处理的时间</w:t>
            </w:r>
          </w:p>
        </w:tc>
      </w:tr>
      <w:tr w:rsidR="009571A2" w:rsidTr="009571A2">
        <w:tc>
          <w:tcPr>
            <w:tcW w:w="4148" w:type="dxa"/>
          </w:tcPr>
          <w:p w:rsidR="009571A2" w:rsidRDefault="00714831" w:rsidP="00714831">
            <w:r>
              <w:t>proxy_buffer_size</w:t>
            </w:r>
          </w:p>
        </w:tc>
        <w:tc>
          <w:tcPr>
            <w:tcW w:w="4148" w:type="dxa"/>
          </w:tcPr>
          <w:p w:rsidR="009571A2" w:rsidRDefault="00714831" w:rsidP="009C150A">
            <w:r>
              <w:rPr>
                <w:rFonts w:hint="eastAsia"/>
              </w:rPr>
              <w:t>设置缓冲区大小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该缓冲区大小等于指令</w:t>
            </w:r>
            <w:bookmarkStart w:id="190" w:name="OLE_LINK177"/>
            <w:bookmarkStart w:id="191" w:name="OLE_LINK178"/>
            <w:bookmarkStart w:id="192" w:name="OLE_LINK179"/>
            <w:bookmarkStart w:id="193" w:name="OLE_LINK180"/>
            <w:bookmarkStart w:id="194" w:name="OLE_LINK181"/>
            <w:r w:rsidR="004532FB">
              <w:rPr>
                <w:rFonts w:hint="eastAsia"/>
              </w:rPr>
              <w:t>proxy_buffers</w:t>
            </w:r>
            <w:bookmarkEnd w:id="190"/>
            <w:bookmarkEnd w:id="191"/>
            <w:bookmarkEnd w:id="192"/>
            <w:bookmarkEnd w:id="193"/>
            <w:bookmarkEnd w:id="194"/>
            <w:r w:rsidR="004532FB">
              <w:rPr>
                <w:rFonts w:hint="eastAsia"/>
              </w:rPr>
              <w:t>设置的大小</w:t>
            </w:r>
          </w:p>
        </w:tc>
      </w:tr>
      <w:tr w:rsidR="009571A2" w:rsidTr="009571A2">
        <w:tc>
          <w:tcPr>
            <w:tcW w:w="4148" w:type="dxa"/>
          </w:tcPr>
          <w:p w:rsidR="009571A2" w:rsidRDefault="004532FB" w:rsidP="009C150A">
            <w:r>
              <w:rPr>
                <w:rFonts w:hint="eastAsia"/>
              </w:rPr>
              <w:t>proxy_buffers</w:t>
            </w:r>
          </w:p>
        </w:tc>
        <w:tc>
          <w:tcPr>
            <w:tcW w:w="4148" w:type="dxa"/>
          </w:tcPr>
          <w:p w:rsidR="009571A2" w:rsidRDefault="004532FB" w:rsidP="009C150A">
            <w:r>
              <w:rPr>
                <w:rFonts w:hint="eastAsia"/>
              </w:rPr>
              <w:t>设置缓冲区的数量和大小</w:t>
            </w:r>
            <w:r>
              <w:rPr>
                <w:rFonts w:hint="eastAsia"/>
              </w:rPr>
              <w:t>,nginx</w:t>
            </w:r>
            <w:r>
              <w:rPr>
                <w:rFonts w:hint="eastAsia"/>
              </w:rPr>
              <w:t>从后端服务器获取的响应信息会放置到缓冲区</w:t>
            </w:r>
          </w:p>
        </w:tc>
      </w:tr>
    </w:tbl>
    <w:p w:rsidR="0016740C" w:rsidRDefault="0016740C" w:rsidP="009C150A"/>
    <w:p w:rsidR="0008046F" w:rsidRDefault="0008046F" w:rsidP="0008046F">
      <w:pPr>
        <w:pStyle w:val="2"/>
      </w:pPr>
      <w:r>
        <w:rPr>
          <w:rFonts w:hint="eastAsia"/>
        </w:rPr>
        <w:lastRenderedPageBreak/>
        <w:t>nginx</w:t>
      </w:r>
      <w:r>
        <w:rPr>
          <w:rFonts w:hint="eastAsia"/>
        </w:rPr>
        <w:t>进程模型</w:t>
      </w:r>
    </w:p>
    <w:p w:rsidR="0023578D" w:rsidRPr="0023578D" w:rsidRDefault="0023578D" w:rsidP="00F947DE">
      <w:pPr>
        <w:pStyle w:val="3"/>
      </w:pPr>
      <w:r>
        <w:t>进程介绍</w:t>
      </w:r>
    </w:p>
    <w:p w:rsidR="0008046F" w:rsidRDefault="00AE65E6" w:rsidP="0008046F">
      <w:r>
        <w:t>查看</w:t>
      </w:r>
      <w:r>
        <w:t>nginx</w:t>
      </w:r>
      <w:r>
        <w:t>进程</w:t>
      </w:r>
      <w:r w:rsidR="00F61B42">
        <w:t>会发现有两个进程</w:t>
      </w:r>
      <w:r w:rsidR="00F61B42">
        <w:rPr>
          <w:rFonts w:hint="eastAsia"/>
        </w:rPr>
        <w:t>,</w:t>
      </w:r>
      <w:r w:rsidR="00F61B42">
        <w:t>一个</w:t>
      </w:r>
      <w:r w:rsidR="00F61B42">
        <w:t>worker</w:t>
      </w:r>
      <w:r w:rsidR="00F61B42">
        <w:t>一个</w:t>
      </w:r>
      <w:r w:rsidR="00F61B42">
        <w:t>master</w:t>
      </w:r>
    </w:p>
    <w:p w:rsidR="00AE65E6" w:rsidRDefault="00AE65E6" w:rsidP="0008046F">
      <w:r w:rsidRPr="00AE65E6">
        <w:drawing>
          <wp:inline distT="0" distB="0" distL="0" distR="0">
            <wp:extent cx="5274310" cy="612168"/>
            <wp:effectExtent l="0" t="0" r="2540" b="0"/>
            <wp:docPr id="10" name="图片 10" descr="C:\Users\RenKaiGe-Office\Desktop\html5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nKaiGe-Office\Desktop\html5图片\捕获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C0B" w:rsidRDefault="00120C0B" w:rsidP="0008046F">
      <w:r>
        <w:t>master</w:t>
      </w:r>
      <w:r>
        <w:rPr>
          <w:rFonts w:hint="eastAsia"/>
        </w:rPr>
        <w:t>(</w:t>
      </w:r>
      <w:r>
        <w:rPr>
          <w:rFonts w:hint="eastAsia"/>
        </w:rPr>
        <w:t>主</w:t>
      </w:r>
      <w:r>
        <w:rPr>
          <w:rFonts w:hint="eastAsia"/>
        </w:rPr>
        <w:t>)</w:t>
      </w:r>
      <w:r>
        <w:rPr>
          <w:rFonts w:hint="eastAsia"/>
        </w:rPr>
        <w:t>进程一般只有一个</w:t>
      </w:r>
      <w:r>
        <w:rPr>
          <w:rFonts w:hint="eastAsia"/>
        </w:rPr>
        <w:t>,worker(</w:t>
      </w:r>
      <w:r>
        <w:rPr>
          <w:rFonts w:hint="eastAsia"/>
        </w:rPr>
        <w:t>工作</w:t>
      </w:r>
      <w:r>
        <w:rPr>
          <w:rFonts w:hint="eastAsia"/>
        </w:rPr>
        <w:t>)</w:t>
      </w:r>
      <w:r>
        <w:rPr>
          <w:rFonts w:hint="eastAsia"/>
        </w:rPr>
        <w:t>进程一般根据服务器</w:t>
      </w:r>
      <w:r>
        <w:rPr>
          <w:rFonts w:hint="eastAsia"/>
        </w:rPr>
        <w:t>cpu</w:t>
      </w:r>
      <w:r>
        <w:rPr>
          <w:rFonts w:hint="eastAsia"/>
        </w:rPr>
        <w:t>核心数来确定</w:t>
      </w:r>
      <w:r>
        <w:rPr>
          <w:rFonts w:hint="eastAsia"/>
        </w:rPr>
        <w:t>,cpu</w:t>
      </w:r>
      <w:r>
        <w:rPr>
          <w:rFonts w:hint="eastAsia"/>
        </w:rPr>
        <w:t>是几核的一般配置几个</w:t>
      </w:r>
      <w:r>
        <w:rPr>
          <w:rFonts w:hint="eastAsia"/>
        </w:rPr>
        <w:t>worker,</w:t>
      </w:r>
      <w:r>
        <w:rPr>
          <w:rFonts w:hint="eastAsia"/>
        </w:rPr>
        <w:t>具体配置在</w:t>
      </w:r>
      <w:r>
        <w:rPr>
          <w:rFonts w:hint="eastAsia"/>
        </w:rPr>
        <w:t>nginx.conf</w:t>
      </w:r>
      <w:r>
        <w:rPr>
          <w:rFonts w:hint="eastAsia"/>
        </w:rPr>
        <w:t>中如下</w:t>
      </w:r>
    </w:p>
    <w:p w:rsidR="0008046F" w:rsidRDefault="00F0429C" w:rsidP="0008046F">
      <w:r>
        <w:drawing>
          <wp:inline distT="0" distB="0" distL="0" distR="0" wp14:anchorId="7D3BFB7A" wp14:editId="134F3833">
            <wp:extent cx="5274310" cy="32721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A9" w:rsidRDefault="00563766" w:rsidP="0008046F">
      <w:r>
        <w:t>work_processes:</w:t>
      </w:r>
      <w:r w:rsidR="00FD5599">
        <w:t>worker</w:t>
      </w:r>
      <w:r w:rsidR="00FD5599">
        <w:t>进程的个数</w:t>
      </w:r>
      <w:r w:rsidR="00FD5599">
        <w:rPr>
          <w:rFonts w:hint="eastAsia"/>
        </w:rPr>
        <w:t>(</w:t>
      </w:r>
      <w:r w:rsidR="00FD5599">
        <w:rPr>
          <w:rFonts w:hint="eastAsia"/>
        </w:rPr>
        <w:t>一般与</w:t>
      </w:r>
      <w:r w:rsidR="00FD5599">
        <w:rPr>
          <w:rFonts w:hint="eastAsia"/>
        </w:rPr>
        <w:t>cpu</w:t>
      </w:r>
      <w:r w:rsidR="00FD5599">
        <w:rPr>
          <w:rFonts w:hint="eastAsia"/>
        </w:rPr>
        <w:t>核心数相同</w:t>
      </w:r>
      <w:r w:rsidR="00FD5599">
        <w:rPr>
          <w:rFonts w:hint="eastAsia"/>
        </w:rPr>
        <w:t>)</w:t>
      </w:r>
    </w:p>
    <w:p w:rsidR="006A41A9" w:rsidRDefault="006A41A9" w:rsidP="0008046F"/>
    <w:p w:rsidR="006A41A9" w:rsidRDefault="006A41A9" w:rsidP="0008046F">
      <w:r>
        <w:lastRenderedPageBreak/>
        <w:drawing>
          <wp:inline distT="0" distB="0" distL="0" distR="0" wp14:anchorId="0BE818DF" wp14:editId="0E02A461">
            <wp:extent cx="5274310" cy="39052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AB" w:rsidRDefault="00BA24AB" w:rsidP="0008046F"/>
    <w:p w:rsidR="00DD1967" w:rsidRDefault="00DD1967" w:rsidP="00DD1967">
      <w:pPr>
        <w:pStyle w:val="3"/>
      </w:pPr>
      <w:r>
        <w:t>为什么这样设计进程模型</w:t>
      </w:r>
    </w:p>
    <w:p w:rsidR="00BA24AB" w:rsidRDefault="00DD1967" w:rsidP="0008046F">
      <w:r>
        <w:t>因为</w:t>
      </w:r>
      <w:r>
        <w:t>nginx</w:t>
      </w:r>
      <w:r>
        <w:t>是热部署方式支持在线更新配置文件等</w:t>
      </w:r>
      <w:r w:rsidR="00DD0DBF">
        <w:rPr>
          <w:rFonts w:hint="eastAsia"/>
        </w:rPr>
        <w:t>,</w:t>
      </w:r>
      <w:r w:rsidR="00DD0DBF">
        <w:t>当更新配置文件时</w:t>
      </w:r>
      <w:r w:rsidR="00DD0DBF">
        <w:rPr>
          <w:rFonts w:hint="eastAsia"/>
        </w:rPr>
        <w:t>master</w:t>
      </w:r>
      <w:r w:rsidR="00DD0DBF">
        <w:rPr>
          <w:rFonts w:hint="eastAsia"/>
        </w:rPr>
        <w:t>进程会监测</w:t>
      </w:r>
      <w:r w:rsidR="00DD0DBF">
        <w:rPr>
          <w:rFonts w:hint="eastAsia"/>
        </w:rPr>
        <w:t>worker</w:t>
      </w:r>
      <w:r w:rsidR="00DD0DBF">
        <w:rPr>
          <w:rFonts w:hint="eastAsia"/>
        </w:rPr>
        <w:t>进程工作状态</w:t>
      </w:r>
      <w:r w:rsidR="00DD0DBF">
        <w:rPr>
          <w:rFonts w:hint="eastAsia"/>
        </w:rPr>
        <w:t>,</w:t>
      </w:r>
      <w:r w:rsidR="00DD0DBF">
        <w:rPr>
          <w:rFonts w:hint="eastAsia"/>
        </w:rPr>
        <w:t>如果</w:t>
      </w:r>
      <w:r w:rsidR="00DD0DBF">
        <w:rPr>
          <w:rFonts w:hint="eastAsia"/>
        </w:rPr>
        <w:t>worker</w:t>
      </w:r>
      <w:r w:rsidR="00B41B97">
        <w:rPr>
          <w:rFonts w:hint="eastAsia"/>
        </w:rPr>
        <w:t>与客户端在通信则等待通信完毕后在</w:t>
      </w:r>
      <w:r w:rsidR="00DD0DBF">
        <w:rPr>
          <w:rFonts w:hint="eastAsia"/>
        </w:rPr>
        <w:t>更新配置文件</w:t>
      </w:r>
      <w:r w:rsidR="00DD0DBF">
        <w:rPr>
          <w:rFonts w:hint="eastAsia"/>
        </w:rPr>
        <w:t>,</w:t>
      </w:r>
      <w:r w:rsidR="00DD0DBF">
        <w:rPr>
          <w:rFonts w:hint="eastAsia"/>
        </w:rPr>
        <w:t>否则直接更新</w:t>
      </w:r>
      <w:r w:rsidR="00DD0DBF">
        <w:rPr>
          <w:rFonts w:hint="eastAsia"/>
        </w:rPr>
        <w:t>worker</w:t>
      </w:r>
      <w:r w:rsidR="00DD0DBF">
        <w:rPr>
          <w:rFonts w:hint="eastAsia"/>
        </w:rPr>
        <w:t>的配置文件</w:t>
      </w:r>
      <w:r w:rsidR="00DD0DBF">
        <w:rPr>
          <w:rFonts w:hint="eastAsia"/>
        </w:rPr>
        <w:t>,</w:t>
      </w:r>
      <w:r w:rsidR="00F2216B">
        <w:rPr>
          <w:rFonts w:hint="eastAsia"/>
        </w:rPr>
        <w:t>这样不影响程序的正常使用</w:t>
      </w:r>
    </w:p>
    <w:p w:rsidR="007F794A" w:rsidRDefault="00B41B97" w:rsidP="0008046F">
      <w:r>
        <w:rPr>
          <w:rFonts w:hint="eastAsia"/>
        </w:rPr>
        <w:t>每个</w:t>
      </w:r>
      <w:r>
        <w:rPr>
          <w:rFonts w:hint="eastAsia"/>
        </w:rPr>
        <w:t>worker</w:t>
      </w:r>
      <w:r>
        <w:rPr>
          <w:rFonts w:hint="eastAsia"/>
        </w:rPr>
        <w:t>进程是相对独立的</w:t>
      </w:r>
      <w:r>
        <w:rPr>
          <w:rFonts w:hint="eastAsia"/>
        </w:rPr>
        <w:t>,</w:t>
      </w:r>
      <w:r>
        <w:rPr>
          <w:rFonts w:hint="eastAsia"/>
        </w:rPr>
        <w:t>不需要加锁</w:t>
      </w:r>
      <w:r>
        <w:rPr>
          <w:rFonts w:hint="eastAsia"/>
        </w:rPr>
        <w:t>,</w:t>
      </w:r>
      <w:r>
        <w:rPr>
          <w:rFonts w:hint="eastAsia"/>
        </w:rPr>
        <w:t>省去了锁的竞争开销</w:t>
      </w:r>
    </w:p>
    <w:p w:rsidR="00B41B97" w:rsidRDefault="00B41B97" w:rsidP="0008046F">
      <w:r>
        <w:t>由于是独立的</w:t>
      </w:r>
      <w:r>
        <w:t>worker</w:t>
      </w:r>
      <w:r>
        <w:rPr>
          <w:rFonts w:hint="eastAsia"/>
        </w:rPr>
        <w:t>,</w:t>
      </w:r>
      <w:r>
        <w:t>一个</w:t>
      </w:r>
      <w:r>
        <w:t>worker</w:t>
      </w:r>
      <w:r>
        <w:t>结束与否与其他</w:t>
      </w:r>
      <w:r>
        <w:t>worker</w:t>
      </w:r>
      <w:r>
        <w:t>没有关系</w:t>
      </w:r>
      <w:r>
        <w:rPr>
          <w:rFonts w:hint="eastAsia"/>
        </w:rPr>
        <w:t>,</w:t>
      </w:r>
      <w:r>
        <w:t>保证了各个</w:t>
      </w:r>
      <w:r>
        <w:t>worker</w:t>
      </w:r>
      <w:r>
        <w:t>之间的安全性</w:t>
      </w:r>
      <w:r w:rsidR="00405371">
        <w:rPr>
          <w:rFonts w:hint="eastAsia"/>
        </w:rPr>
        <w:t>,</w:t>
      </w:r>
      <w:r w:rsidR="00405371">
        <w:t>当一个</w:t>
      </w:r>
      <w:r w:rsidR="00405371">
        <w:t>worker</w:t>
      </w:r>
      <w:r w:rsidR="00405371">
        <w:t>异常退出时不影响其他</w:t>
      </w:r>
      <w:r w:rsidR="00405371">
        <w:t>worker</w:t>
      </w:r>
      <w:r w:rsidR="00405371">
        <w:t>继续工作</w:t>
      </w:r>
    </w:p>
    <w:p w:rsidR="00BA24AB" w:rsidRDefault="00BA24AB" w:rsidP="0008046F"/>
    <w:p w:rsidR="006A41A9" w:rsidRDefault="00C10E15" w:rsidP="00C10E15">
      <w:pPr>
        <w:pStyle w:val="2"/>
      </w:pPr>
      <w:r>
        <w:lastRenderedPageBreak/>
        <w:t>事件处理机制</w:t>
      </w:r>
    </w:p>
    <w:p w:rsidR="006A41A9" w:rsidRPr="0008046F" w:rsidRDefault="006A41A9" w:rsidP="0008046F"/>
    <w:p w:rsidR="006A7E58" w:rsidRDefault="002351EF" w:rsidP="002351EF">
      <w:pPr>
        <w:pStyle w:val="2"/>
      </w:pPr>
      <w:r>
        <w:rPr>
          <w:rFonts w:hint="eastAsia"/>
        </w:rPr>
        <w:t>通过域名来区分虚拟机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722" w:rsidRPr="00F91FDE" w:rsidTr="00BE5722">
        <w:tc>
          <w:tcPr>
            <w:tcW w:w="8296" w:type="dxa"/>
          </w:tcPr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server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listen       80;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server_name  www.rkg.com;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location /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root   rkg;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index  index.html index.htm;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error_page   500 502 503 504  /50x.html;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location = /50x.html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root   html;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  <w:t>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</w:r>
          </w:p>
          <w:p w:rsidR="00BE5722" w:rsidRPr="00F91FDE" w:rsidRDefault="00F91FDE" w:rsidP="00BE57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 w:rsidR="00BE5722" w:rsidRPr="00F91FDE">
              <w:rPr>
                <w:sz w:val="21"/>
                <w:szCs w:val="21"/>
              </w:rPr>
              <w:t>server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listen       80;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server_name  www.rkg1.com;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location /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root   rkg1;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index  index.html index.htm;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error_page   500 502 503 504  /50x.html;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location = /50x.html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root   html;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  <w:t>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</w:r>
          </w:p>
          <w:p w:rsidR="00F91FDE" w:rsidRPr="00F91FDE" w:rsidRDefault="00BE5722" w:rsidP="00F91FDE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</w:r>
          </w:p>
          <w:p w:rsidR="00BE5722" w:rsidRPr="00F91FDE" w:rsidRDefault="00BE5722" w:rsidP="00F91FDE">
            <w:pPr>
              <w:ind w:firstLineChars="200" w:firstLine="420"/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>server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listen       80;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server_name  www.rkg2.com;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location /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root   rkg2;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index  index.html index.htm;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error_page   500 502 503 504  /50x.html;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lastRenderedPageBreak/>
              <w:t xml:space="preserve">        location = /50x.html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root   html;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  <w:t>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</w:r>
          </w:p>
          <w:p w:rsidR="00F91FDE" w:rsidRPr="00F91FDE" w:rsidRDefault="00BE5722" w:rsidP="00F91FDE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</w:r>
          </w:p>
          <w:p w:rsidR="00BE5722" w:rsidRPr="00F91FDE" w:rsidRDefault="00BE5722" w:rsidP="00F91FDE">
            <w:pPr>
              <w:ind w:firstLineChars="200" w:firstLine="420"/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>server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listen       80;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server_name  www.rkg3.com;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location /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root   rkg3;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index  index.html index.htm;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error_page   500 502 503 504  /50x.html;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location = /50x.html {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    root   html;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 xml:space="preserve">        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  <w:t>}</w:t>
            </w:r>
          </w:p>
          <w:p w:rsidR="00BE5722" w:rsidRPr="00F91FDE" w:rsidRDefault="00BE5722" w:rsidP="00BE5722">
            <w:pPr>
              <w:rPr>
                <w:sz w:val="21"/>
                <w:szCs w:val="21"/>
              </w:rPr>
            </w:pPr>
            <w:r w:rsidRPr="00F91FDE">
              <w:rPr>
                <w:sz w:val="21"/>
                <w:szCs w:val="21"/>
              </w:rPr>
              <w:tab/>
            </w:r>
          </w:p>
        </w:tc>
      </w:tr>
    </w:tbl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2351EF" w:rsidP="002351EF"/>
    <w:p w:rsidR="002351EF" w:rsidRDefault="00AD4554" w:rsidP="005F6FB4">
      <w:pPr>
        <w:pStyle w:val="1"/>
      </w:pPr>
      <w:r>
        <w:t>为安装好的</w:t>
      </w:r>
      <w:r>
        <w:t>nginx</w:t>
      </w:r>
      <w:r>
        <w:t>添加</w:t>
      </w:r>
      <w:r>
        <w:t>https</w:t>
      </w:r>
      <w:r>
        <w:t>模块支持</w:t>
      </w:r>
    </w:p>
    <w:p w:rsidR="00E737D0" w:rsidRPr="00E737D0" w:rsidRDefault="00E737D0" w:rsidP="0035409A">
      <w:pPr>
        <w:pStyle w:val="2"/>
      </w:pPr>
      <w:r w:rsidRPr="00E737D0">
        <w:t>切换到源码包：</w:t>
      </w:r>
    </w:p>
    <w:tbl>
      <w:tblPr>
        <w:tblW w:w="140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13349"/>
      </w:tblGrid>
      <w:tr w:rsidR="00E737D0" w:rsidRPr="00E737D0" w:rsidTr="00E737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196725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196725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cd /home/nginxBag/nginx-1.10.2/</w:t>
            </w:r>
          </w:p>
        </w:tc>
      </w:tr>
    </w:tbl>
    <w:p w:rsidR="00E737D0" w:rsidRPr="00E737D0" w:rsidRDefault="00E737D0" w:rsidP="0035409A">
      <w:pPr>
        <w:pStyle w:val="2"/>
      </w:pPr>
      <w:r w:rsidRPr="00E737D0">
        <w:t>查看</w:t>
      </w:r>
      <w:r w:rsidRPr="00E737D0">
        <w:t>nginx</w:t>
      </w:r>
      <w:r w:rsidRPr="00E737D0">
        <w:t>原有的模块</w:t>
      </w:r>
    </w:p>
    <w:tbl>
      <w:tblPr>
        <w:tblW w:w="140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3327"/>
      </w:tblGrid>
      <w:tr w:rsidR="00E737D0" w:rsidRPr="00E737D0" w:rsidTr="00E737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/usr/local/nginx/sbin/nginx -V</w:t>
            </w:r>
          </w:p>
        </w:tc>
      </w:tr>
    </w:tbl>
    <w:p w:rsidR="00E737D0" w:rsidRPr="00E737D0" w:rsidRDefault="00E737D0" w:rsidP="0035409A">
      <w:pPr>
        <w:pStyle w:val="2"/>
      </w:pPr>
      <w:r w:rsidRPr="00E737D0">
        <w:t>在</w:t>
      </w:r>
      <w:r w:rsidRPr="00E737D0">
        <w:t>configure arguments:</w:t>
      </w:r>
      <w:r w:rsidRPr="00E737D0">
        <w:t>后面显示的原有的</w:t>
      </w:r>
      <w:r w:rsidRPr="00E737D0">
        <w:t>configure</w:t>
      </w:r>
      <w:r w:rsidRPr="00E737D0">
        <w:t>参数如下：</w:t>
      </w:r>
    </w:p>
    <w:tbl>
      <w:tblPr>
        <w:tblW w:w="140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13664"/>
      </w:tblGrid>
      <w:tr w:rsidR="00E737D0" w:rsidRPr="00E737D0" w:rsidTr="00E737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--prefix=/usr/local/nginx --with-http_stub_status_module</w:t>
            </w:r>
          </w:p>
        </w:tc>
      </w:tr>
    </w:tbl>
    <w:p w:rsidR="00E737D0" w:rsidRPr="00E737D0" w:rsidRDefault="00E737D0" w:rsidP="0035409A">
      <w:pPr>
        <w:pStyle w:val="2"/>
      </w:pPr>
      <w:r w:rsidRPr="00E737D0">
        <w:t>那么我们的新配置信息就应该这样写：</w:t>
      </w:r>
    </w:p>
    <w:tbl>
      <w:tblPr>
        <w:tblW w:w="140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13821"/>
      </w:tblGrid>
      <w:tr w:rsidR="00E737D0" w:rsidRPr="00E737D0" w:rsidTr="00E737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./configure --prefix=/usr/local/nginx --with-http_stub_status_module --with-http_ssl_module</w:t>
            </w:r>
          </w:p>
        </w:tc>
      </w:tr>
    </w:tbl>
    <w:p w:rsidR="00E737D0" w:rsidRPr="00E737D0" w:rsidRDefault="00E737D0" w:rsidP="00E737D0">
      <w:pPr>
        <w:widowControl/>
        <w:shd w:val="clear" w:color="auto" w:fill="FFFFFF"/>
        <w:spacing w:before="150" w:after="150"/>
        <w:ind w:left="450" w:right="150"/>
        <w:jc w:val="left"/>
        <w:rPr>
          <w:rFonts w:ascii="Helvetica" w:eastAsia="宋体" w:hAnsi="Helvetica" w:cs="Helvetica"/>
          <w:noProof w:val="0"/>
          <w:color w:val="2F4F4F"/>
          <w:kern w:val="0"/>
          <w:sz w:val="24"/>
          <w:szCs w:val="24"/>
        </w:rPr>
      </w:pPr>
      <w:r w:rsidRPr="00E737D0">
        <w:rPr>
          <w:rFonts w:ascii="Helvetica" w:eastAsia="宋体" w:hAnsi="Helvetica" w:cs="Helvetica"/>
          <w:noProof w:val="0"/>
          <w:color w:val="2F4F4F"/>
          <w:kern w:val="0"/>
          <w:sz w:val="24"/>
          <w:szCs w:val="24"/>
        </w:rPr>
        <w:t>运行上面的命令即可，等配置完</w:t>
      </w:r>
    </w:p>
    <w:p w:rsidR="00E737D0" w:rsidRPr="00E737D0" w:rsidRDefault="00E737D0" w:rsidP="0035409A">
      <w:pPr>
        <w:pStyle w:val="2"/>
      </w:pPr>
      <w:r w:rsidRPr="00E737D0">
        <w:t>配置完成后，运行命令</w:t>
      </w:r>
    </w:p>
    <w:tbl>
      <w:tblPr>
        <w:tblW w:w="140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2"/>
        <w:gridCol w:w="10293"/>
      </w:tblGrid>
      <w:tr w:rsidR="00E737D0" w:rsidRPr="00E737D0" w:rsidTr="00E737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make</w:t>
            </w:r>
          </w:p>
        </w:tc>
      </w:tr>
    </w:tbl>
    <w:p w:rsidR="00E737D0" w:rsidRPr="00E737D0" w:rsidRDefault="00E737D0" w:rsidP="00E737D0">
      <w:pPr>
        <w:widowControl/>
        <w:shd w:val="clear" w:color="auto" w:fill="FFFFFF"/>
        <w:spacing w:before="150" w:after="150"/>
        <w:ind w:left="450" w:right="150"/>
        <w:jc w:val="left"/>
        <w:rPr>
          <w:rFonts w:ascii="Helvetica" w:eastAsia="宋体" w:hAnsi="Helvetica" w:cs="Helvetica"/>
          <w:noProof w:val="0"/>
          <w:color w:val="2F4F4F"/>
          <w:kern w:val="0"/>
          <w:sz w:val="24"/>
          <w:szCs w:val="24"/>
        </w:rPr>
      </w:pPr>
      <w:r w:rsidRPr="00E737D0">
        <w:rPr>
          <w:rFonts w:ascii="Helvetica" w:eastAsia="宋体" w:hAnsi="Helvetica" w:cs="Helvetica"/>
          <w:noProof w:val="0"/>
          <w:color w:val="2F4F4F"/>
          <w:kern w:val="0"/>
          <w:sz w:val="24"/>
          <w:szCs w:val="24"/>
        </w:rPr>
        <w:t>这里不要进行</w:t>
      </w:r>
      <w:r w:rsidRPr="00E737D0">
        <w:rPr>
          <w:rFonts w:ascii="Helvetica" w:eastAsia="宋体" w:hAnsi="Helvetica" w:cs="Helvetica"/>
          <w:noProof w:val="0"/>
          <w:color w:val="2F4F4F"/>
          <w:kern w:val="0"/>
          <w:sz w:val="24"/>
          <w:szCs w:val="24"/>
        </w:rPr>
        <w:t>make install</w:t>
      </w:r>
      <w:r w:rsidRPr="00E737D0">
        <w:rPr>
          <w:rFonts w:ascii="Helvetica" w:eastAsia="宋体" w:hAnsi="Helvetica" w:cs="Helvetica"/>
          <w:noProof w:val="0"/>
          <w:color w:val="2F4F4F"/>
          <w:kern w:val="0"/>
          <w:sz w:val="24"/>
          <w:szCs w:val="24"/>
        </w:rPr>
        <w:t>，否则就是覆盖安装</w:t>
      </w:r>
    </w:p>
    <w:p w:rsidR="00E737D0" w:rsidRPr="00E737D0" w:rsidRDefault="00E737D0" w:rsidP="0035409A">
      <w:pPr>
        <w:pStyle w:val="2"/>
      </w:pPr>
      <w:r w:rsidRPr="00E737D0">
        <w:t>然后备份原有已安装好的</w:t>
      </w:r>
      <w:r w:rsidRPr="00E737D0">
        <w:t>nginx</w:t>
      </w:r>
    </w:p>
    <w:tbl>
      <w:tblPr>
        <w:tblW w:w="140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13703"/>
      </w:tblGrid>
      <w:tr w:rsidR="00E737D0" w:rsidRPr="00E737D0" w:rsidTr="00E737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cp /usr/local/nginx/sbin/nginx /usr/local/nginx/sbin/nginx.bak</w:t>
            </w:r>
          </w:p>
        </w:tc>
      </w:tr>
    </w:tbl>
    <w:p w:rsidR="00E737D0" w:rsidRPr="00E737D0" w:rsidRDefault="00E737D0" w:rsidP="0035409A">
      <w:pPr>
        <w:pStyle w:val="2"/>
      </w:pPr>
      <w:r w:rsidRPr="00E737D0">
        <w:lastRenderedPageBreak/>
        <w:t>然后将刚刚编译好的</w:t>
      </w:r>
      <w:r w:rsidRPr="00E737D0">
        <w:t>nginx</w:t>
      </w:r>
      <w:r w:rsidRPr="00E737D0">
        <w:t>覆盖掉原有的</w:t>
      </w:r>
      <w:r w:rsidRPr="00E737D0">
        <w:t>nginx</w:t>
      </w:r>
      <w:r w:rsidRPr="00E737D0">
        <w:rPr>
          <w:color w:val="FF0000"/>
        </w:rPr>
        <w:t>（这个时候</w:t>
      </w:r>
      <w:r w:rsidRPr="00E737D0">
        <w:rPr>
          <w:color w:val="FF0000"/>
        </w:rPr>
        <w:t>nginx</w:t>
      </w:r>
      <w:r w:rsidRPr="00E737D0">
        <w:rPr>
          <w:color w:val="FF0000"/>
        </w:rPr>
        <w:t>要停止状态）</w:t>
      </w:r>
    </w:p>
    <w:tbl>
      <w:tblPr>
        <w:tblW w:w="140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"/>
        <w:gridCol w:w="13476"/>
      </w:tblGrid>
      <w:tr w:rsidR="00E737D0" w:rsidRPr="00E737D0" w:rsidTr="00E737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cp ./objs/nginx /usr/local/nginx/sbin/</w:t>
            </w:r>
          </w:p>
        </w:tc>
      </w:tr>
    </w:tbl>
    <w:p w:rsidR="00E737D0" w:rsidRPr="00E737D0" w:rsidRDefault="00E737D0" w:rsidP="0035409A">
      <w:pPr>
        <w:pStyle w:val="2"/>
      </w:pPr>
      <w:r w:rsidRPr="00E737D0">
        <w:t>然后启动</w:t>
      </w:r>
      <w:r w:rsidRPr="00E737D0">
        <w:t>nginx</w:t>
      </w:r>
      <w:r w:rsidRPr="00E737D0">
        <w:t>，仍可以通过命令查看是否已经加入成功</w:t>
      </w:r>
    </w:p>
    <w:tbl>
      <w:tblPr>
        <w:tblW w:w="140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3327"/>
      </w:tblGrid>
      <w:tr w:rsidR="00E737D0" w:rsidRPr="00E737D0" w:rsidTr="00E737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37D0" w:rsidRPr="00E737D0" w:rsidRDefault="00E737D0" w:rsidP="00E737D0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E737D0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 xml:space="preserve">/usr/local/nginx/sbin/nginx -V　</w:t>
            </w:r>
          </w:p>
        </w:tc>
      </w:tr>
    </w:tbl>
    <w:p w:rsidR="00592C41" w:rsidRDefault="00592C41" w:rsidP="00592C41">
      <w:r>
        <w:t>[root@192 nginx-1.10.2]# /usr/local/nginx/sbin/nginx -V</w:t>
      </w:r>
    </w:p>
    <w:p w:rsidR="00592C41" w:rsidRDefault="00592C41" w:rsidP="00592C41">
      <w:r>
        <w:t>nginx version: nginx/1.10.2</w:t>
      </w:r>
    </w:p>
    <w:p w:rsidR="00592C41" w:rsidRDefault="00592C41" w:rsidP="00592C41">
      <w:r>
        <w:t xml:space="preserve">built by gcc 4.8.5 20150623 (Red Hat 4.8.5-11) (GCC) </w:t>
      </w:r>
    </w:p>
    <w:p w:rsidR="00592C41" w:rsidRDefault="00592C41" w:rsidP="00592C41">
      <w:r>
        <w:t>built with OpenSSL 1.0.2k-fips  26 Jan 2017</w:t>
      </w:r>
    </w:p>
    <w:p w:rsidR="00592C41" w:rsidRDefault="00592C41" w:rsidP="00592C41">
      <w:r>
        <w:t>TLS SNI support enabled</w:t>
      </w:r>
    </w:p>
    <w:p w:rsidR="00592C41" w:rsidRDefault="00592C41" w:rsidP="00592C41">
      <w:r>
        <w:t>configure arguments: --prefix=/usr/local/nginx --with-http_stub_status_module --with-http_ssl_module</w:t>
      </w:r>
    </w:p>
    <w:p w:rsidR="007B2777" w:rsidRPr="00E737D0" w:rsidRDefault="00592C41" w:rsidP="00592C41">
      <w:r>
        <w:t>[root@192 nginx-1.10.2]#</w:t>
      </w:r>
    </w:p>
    <w:p w:rsidR="007B2777" w:rsidRDefault="007B2777" w:rsidP="002351EF">
      <w:pPr>
        <w:rPr>
          <w:rFonts w:hint="eastAsia"/>
        </w:rPr>
      </w:pPr>
    </w:p>
    <w:p w:rsidR="008F084C" w:rsidRDefault="00341100" w:rsidP="003002A6">
      <w:pPr>
        <w:pStyle w:val="1"/>
      </w:pPr>
      <w:r>
        <w:t>生成数字证书</w:t>
      </w:r>
    </w:p>
    <w:p w:rsidR="0001284D" w:rsidRDefault="009D48C1" w:rsidP="002351EF">
      <w:pPr>
        <w:rPr>
          <w:rFonts w:hint="eastAsia"/>
        </w:rPr>
      </w:pPr>
      <w:r>
        <w:object w:dxaOrig="1534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56.25pt" o:ole="">
            <v:imagedata r:id="rId34" o:title=""/>
          </v:shape>
          <o:OLEObject Type="Embed" ProgID="Package" ShapeID="_x0000_i1026" DrawAspect="Icon" ObjectID="_1570521135" r:id="rId35"/>
        </w:object>
      </w:r>
      <w:r w:rsidR="00CD4087">
        <w:t>最后把</w:t>
      </w:r>
      <w:r w:rsidR="00CD4087" w:rsidRPr="00CD4087">
        <w:t>client.p12</w:t>
      </w:r>
      <w:r w:rsidR="00CD4087">
        <w:t>发给用户即可</w:t>
      </w:r>
      <w:bookmarkStart w:id="195" w:name="_GoBack"/>
      <w:bookmarkEnd w:id="195"/>
    </w:p>
    <w:p w:rsidR="00923E3A" w:rsidRDefault="00B15D28" w:rsidP="00B15D28">
      <w:pPr>
        <w:pStyle w:val="1"/>
      </w:pPr>
      <w:r>
        <w:lastRenderedPageBreak/>
        <w:t>配置</w:t>
      </w:r>
      <w:r>
        <w:t>nginx</w:t>
      </w:r>
      <w:r>
        <w:rPr>
          <w:rFonts w:hint="eastAsia"/>
        </w:rPr>
        <w:t>.</w:t>
      </w:r>
      <w:r>
        <w:t>conf</w:t>
      </w:r>
    </w:p>
    <w:p w:rsidR="00923E3A" w:rsidRDefault="000C30A8" w:rsidP="002351EF">
      <w:r w:rsidRPr="000C30A8">
        <w:object w:dxaOrig="1125" w:dyaOrig="840">
          <v:shape id="_x0000_i1025" type="#_x0000_t75" style="width:56.25pt;height:42pt" o:ole="">
            <v:imagedata r:id="rId36" o:title=""/>
          </v:shape>
          <o:OLEObject Type="Embed" ProgID="Package" ShapeID="_x0000_i1025" DrawAspect="Content" ObjectID="_1570521136" r:id="rId37"/>
        </w:object>
      </w:r>
    </w:p>
    <w:p w:rsidR="00923E3A" w:rsidRDefault="00923E3A" w:rsidP="002351EF">
      <w:pPr>
        <w:rPr>
          <w:rFonts w:hint="eastAsia"/>
        </w:rPr>
      </w:pPr>
    </w:p>
    <w:p w:rsidR="008F084C" w:rsidRDefault="008F084C" w:rsidP="002351EF"/>
    <w:p w:rsidR="008F084C" w:rsidRPr="002351EF" w:rsidRDefault="008F084C" w:rsidP="002351EF">
      <w:pPr>
        <w:rPr>
          <w:rFonts w:hint="eastAsia"/>
        </w:rPr>
      </w:pPr>
    </w:p>
    <w:sectPr w:rsidR="008F084C" w:rsidRPr="00235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D8D" w:rsidRDefault="00523D8D" w:rsidP="00A774A4">
      <w:r>
        <w:separator/>
      </w:r>
    </w:p>
  </w:endnote>
  <w:endnote w:type="continuationSeparator" w:id="0">
    <w:p w:rsidR="00523D8D" w:rsidRDefault="00523D8D" w:rsidP="00A77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D8D" w:rsidRDefault="00523D8D" w:rsidP="00A774A4">
      <w:r>
        <w:separator/>
      </w:r>
    </w:p>
  </w:footnote>
  <w:footnote w:type="continuationSeparator" w:id="0">
    <w:p w:rsidR="00523D8D" w:rsidRDefault="00523D8D" w:rsidP="00A77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22EA3"/>
    <w:multiLevelType w:val="multilevel"/>
    <w:tmpl w:val="01F0C73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7A"/>
    <w:rsid w:val="00004622"/>
    <w:rsid w:val="0001101C"/>
    <w:rsid w:val="0001284D"/>
    <w:rsid w:val="000170CD"/>
    <w:rsid w:val="000208D7"/>
    <w:rsid w:val="000264A2"/>
    <w:rsid w:val="00026D22"/>
    <w:rsid w:val="0003296B"/>
    <w:rsid w:val="0004790A"/>
    <w:rsid w:val="00050247"/>
    <w:rsid w:val="00051811"/>
    <w:rsid w:val="00053F3E"/>
    <w:rsid w:val="0006482D"/>
    <w:rsid w:val="00066039"/>
    <w:rsid w:val="00075119"/>
    <w:rsid w:val="00076853"/>
    <w:rsid w:val="0008046F"/>
    <w:rsid w:val="000861E0"/>
    <w:rsid w:val="000974A5"/>
    <w:rsid w:val="000A15F6"/>
    <w:rsid w:val="000A60AB"/>
    <w:rsid w:val="000A6E85"/>
    <w:rsid w:val="000B1C09"/>
    <w:rsid w:val="000B7795"/>
    <w:rsid w:val="000C30A8"/>
    <w:rsid w:val="000C4F52"/>
    <w:rsid w:val="000D30F4"/>
    <w:rsid w:val="000D7F0C"/>
    <w:rsid w:val="000E4F44"/>
    <w:rsid w:val="000F203F"/>
    <w:rsid w:val="000F20CD"/>
    <w:rsid w:val="000F2644"/>
    <w:rsid w:val="000F75F1"/>
    <w:rsid w:val="00100C8F"/>
    <w:rsid w:val="0010118D"/>
    <w:rsid w:val="00111DAF"/>
    <w:rsid w:val="00113D6F"/>
    <w:rsid w:val="00120C0B"/>
    <w:rsid w:val="00120D2B"/>
    <w:rsid w:val="00121BA2"/>
    <w:rsid w:val="00123566"/>
    <w:rsid w:val="00124A97"/>
    <w:rsid w:val="001275CE"/>
    <w:rsid w:val="00131F37"/>
    <w:rsid w:val="00141798"/>
    <w:rsid w:val="0014546C"/>
    <w:rsid w:val="001557DD"/>
    <w:rsid w:val="00156493"/>
    <w:rsid w:val="0015705B"/>
    <w:rsid w:val="0016740C"/>
    <w:rsid w:val="00173CAA"/>
    <w:rsid w:val="00182A97"/>
    <w:rsid w:val="00184F0E"/>
    <w:rsid w:val="001954E1"/>
    <w:rsid w:val="001960B4"/>
    <w:rsid w:val="00196725"/>
    <w:rsid w:val="001A420A"/>
    <w:rsid w:val="001B2B0B"/>
    <w:rsid w:val="001B3846"/>
    <w:rsid w:val="001C3C33"/>
    <w:rsid w:val="001C7544"/>
    <w:rsid w:val="001D1DC7"/>
    <w:rsid w:val="001F1E6A"/>
    <w:rsid w:val="001F281D"/>
    <w:rsid w:val="001F475B"/>
    <w:rsid w:val="001F4D43"/>
    <w:rsid w:val="00204BD5"/>
    <w:rsid w:val="00205009"/>
    <w:rsid w:val="00205288"/>
    <w:rsid w:val="00206054"/>
    <w:rsid w:val="00206EED"/>
    <w:rsid w:val="00221E4F"/>
    <w:rsid w:val="002351EF"/>
    <w:rsid w:val="0023578D"/>
    <w:rsid w:val="00242C3D"/>
    <w:rsid w:val="00244EEC"/>
    <w:rsid w:val="00245E9C"/>
    <w:rsid w:val="002506A5"/>
    <w:rsid w:val="00255240"/>
    <w:rsid w:val="00261FB4"/>
    <w:rsid w:val="00264625"/>
    <w:rsid w:val="00266D38"/>
    <w:rsid w:val="00270D35"/>
    <w:rsid w:val="0027446E"/>
    <w:rsid w:val="00294E55"/>
    <w:rsid w:val="002960E0"/>
    <w:rsid w:val="002A1FF2"/>
    <w:rsid w:val="002C150C"/>
    <w:rsid w:val="002C188C"/>
    <w:rsid w:val="002D051E"/>
    <w:rsid w:val="002D1D4A"/>
    <w:rsid w:val="002D25A0"/>
    <w:rsid w:val="002D5A0F"/>
    <w:rsid w:val="002D669D"/>
    <w:rsid w:val="002E1433"/>
    <w:rsid w:val="002E27B8"/>
    <w:rsid w:val="002E6D77"/>
    <w:rsid w:val="002F577C"/>
    <w:rsid w:val="002F64EB"/>
    <w:rsid w:val="003002A6"/>
    <w:rsid w:val="00303A8A"/>
    <w:rsid w:val="00305CAB"/>
    <w:rsid w:val="00311659"/>
    <w:rsid w:val="003142BA"/>
    <w:rsid w:val="0031439C"/>
    <w:rsid w:val="00316D17"/>
    <w:rsid w:val="00323B9C"/>
    <w:rsid w:val="00330A74"/>
    <w:rsid w:val="00330E11"/>
    <w:rsid w:val="00332E8E"/>
    <w:rsid w:val="0034077D"/>
    <w:rsid w:val="00341100"/>
    <w:rsid w:val="0034178B"/>
    <w:rsid w:val="00343C2F"/>
    <w:rsid w:val="00344801"/>
    <w:rsid w:val="0034500D"/>
    <w:rsid w:val="0035004B"/>
    <w:rsid w:val="0035409A"/>
    <w:rsid w:val="00364EF6"/>
    <w:rsid w:val="0038396E"/>
    <w:rsid w:val="003863BB"/>
    <w:rsid w:val="00390387"/>
    <w:rsid w:val="00390485"/>
    <w:rsid w:val="00392110"/>
    <w:rsid w:val="00393D74"/>
    <w:rsid w:val="00396D1C"/>
    <w:rsid w:val="003A2063"/>
    <w:rsid w:val="003A468E"/>
    <w:rsid w:val="003A5AC8"/>
    <w:rsid w:val="003A6667"/>
    <w:rsid w:val="003C0039"/>
    <w:rsid w:val="003C2EAB"/>
    <w:rsid w:val="003C447B"/>
    <w:rsid w:val="003C711E"/>
    <w:rsid w:val="003D08F4"/>
    <w:rsid w:val="003D30EF"/>
    <w:rsid w:val="003D49D3"/>
    <w:rsid w:val="003D4C4F"/>
    <w:rsid w:val="003D4C9F"/>
    <w:rsid w:val="003E07CF"/>
    <w:rsid w:val="003E5A4A"/>
    <w:rsid w:val="003E7001"/>
    <w:rsid w:val="003E7136"/>
    <w:rsid w:val="003F2344"/>
    <w:rsid w:val="003F5FC0"/>
    <w:rsid w:val="00404022"/>
    <w:rsid w:val="00404FAA"/>
    <w:rsid w:val="00405371"/>
    <w:rsid w:val="0040683A"/>
    <w:rsid w:val="004139F2"/>
    <w:rsid w:val="00422E9B"/>
    <w:rsid w:val="00424ED8"/>
    <w:rsid w:val="004250BA"/>
    <w:rsid w:val="004252E1"/>
    <w:rsid w:val="004317F0"/>
    <w:rsid w:val="004416A4"/>
    <w:rsid w:val="00443FF1"/>
    <w:rsid w:val="0044722A"/>
    <w:rsid w:val="004532FB"/>
    <w:rsid w:val="00453E42"/>
    <w:rsid w:val="00474FE1"/>
    <w:rsid w:val="00486CFE"/>
    <w:rsid w:val="00492A5F"/>
    <w:rsid w:val="00494E0C"/>
    <w:rsid w:val="00497425"/>
    <w:rsid w:val="004A050F"/>
    <w:rsid w:val="004A4174"/>
    <w:rsid w:val="004B084F"/>
    <w:rsid w:val="004B3C87"/>
    <w:rsid w:val="004B4862"/>
    <w:rsid w:val="004C0F25"/>
    <w:rsid w:val="004C4815"/>
    <w:rsid w:val="004C7AC6"/>
    <w:rsid w:val="004D0D09"/>
    <w:rsid w:val="004D309F"/>
    <w:rsid w:val="004E3537"/>
    <w:rsid w:val="004E4B71"/>
    <w:rsid w:val="004F6143"/>
    <w:rsid w:val="004F6DB7"/>
    <w:rsid w:val="00514816"/>
    <w:rsid w:val="00521FD9"/>
    <w:rsid w:val="00523D8D"/>
    <w:rsid w:val="00532053"/>
    <w:rsid w:val="00532404"/>
    <w:rsid w:val="00532D22"/>
    <w:rsid w:val="005343ED"/>
    <w:rsid w:val="0054042A"/>
    <w:rsid w:val="005410D4"/>
    <w:rsid w:val="00544C5F"/>
    <w:rsid w:val="005469A3"/>
    <w:rsid w:val="005508C1"/>
    <w:rsid w:val="00556CF8"/>
    <w:rsid w:val="00563766"/>
    <w:rsid w:val="00565EB6"/>
    <w:rsid w:val="005705C7"/>
    <w:rsid w:val="00571EEC"/>
    <w:rsid w:val="00573E8E"/>
    <w:rsid w:val="00592C41"/>
    <w:rsid w:val="005A0248"/>
    <w:rsid w:val="005B300A"/>
    <w:rsid w:val="005B3366"/>
    <w:rsid w:val="005B38A3"/>
    <w:rsid w:val="005C2909"/>
    <w:rsid w:val="005C6080"/>
    <w:rsid w:val="005D4FF3"/>
    <w:rsid w:val="005E1A9D"/>
    <w:rsid w:val="005E409B"/>
    <w:rsid w:val="005E40FC"/>
    <w:rsid w:val="005E5895"/>
    <w:rsid w:val="005F27D0"/>
    <w:rsid w:val="005F2B93"/>
    <w:rsid w:val="005F49F3"/>
    <w:rsid w:val="005F6FB4"/>
    <w:rsid w:val="0060010C"/>
    <w:rsid w:val="00605431"/>
    <w:rsid w:val="00605BAC"/>
    <w:rsid w:val="00615C8A"/>
    <w:rsid w:val="00621B02"/>
    <w:rsid w:val="00633F8D"/>
    <w:rsid w:val="00634D78"/>
    <w:rsid w:val="00637264"/>
    <w:rsid w:val="006405B1"/>
    <w:rsid w:val="00640AB4"/>
    <w:rsid w:val="00645D84"/>
    <w:rsid w:val="006463DF"/>
    <w:rsid w:val="006529DE"/>
    <w:rsid w:val="00652E90"/>
    <w:rsid w:val="006612B2"/>
    <w:rsid w:val="00661A62"/>
    <w:rsid w:val="00663E48"/>
    <w:rsid w:val="006655FC"/>
    <w:rsid w:val="00672D84"/>
    <w:rsid w:val="00675BD0"/>
    <w:rsid w:val="00680842"/>
    <w:rsid w:val="00680B60"/>
    <w:rsid w:val="006926C0"/>
    <w:rsid w:val="00692D6D"/>
    <w:rsid w:val="00693D22"/>
    <w:rsid w:val="00693F57"/>
    <w:rsid w:val="006A2AB7"/>
    <w:rsid w:val="006A41A9"/>
    <w:rsid w:val="006A7E58"/>
    <w:rsid w:val="006B11CE"/>
    <w:rsid w:val="006B152B"/>
    <w:rsid w:val="006B1FDF"/>
    <w:rsid w:val="006B5509"/>
    <w:rsid w:val="006C0EAB"/>
    <w:rsid w:val="006C7693"/>
    <w:rsid w:val="006E5A44"/>
    <w:rsid w:val="006E6F5C"/>
    <w:rsid w:val="00700169"/>
    <w:rsid w:val="0070324F"/>
    <w:rsid w:val="00705BFA"/>
    <w:rsid w:val="00706B9C"/>
    <w:rsid w:val="007106C9"/>
    <w:rsid w:val="00711C1F"/>
    <w:rsid w:val="00714831"/>
    <w:rsid w:val="0072153B"/>
    <w:rsid w:val="007225D8"/>
    <w:rsid w:val="007442D9"/>
    <w:rsid w:val="00750E79"/>
    <w:rsid w:val="0075162A"/>
    <w:rsid w:val="00752BAF"/>
    <w:rsid w:val="007553D1"/>
    <w:rsid w:val="00767C0A"/>
    <w:rsid w:val="00767F82"/>
    <w:rsid w:val="00772954"/>
    <w:rsid w:val="007776B0"/>
    <w:rsid w:val="007849CC"/>
    <w:rsid w:val="00791D43"/>
    <w:rsid w:val="0079642D"/>
    <w:rsid w:val="00797DCB"/>
    <w:rsid w:val="007A2895"/>
    <w:rsid w:val="007A412D"/>
    <w:rsid w:val="007B2777"/>
    <w:rsid w:val="007B7C64"/>
    <w:rsid w:val="007C1ADE"/>
    <w:rsid w:val="007C640F"/>
    <w:rsid w:val="007D2303"/>
    <w:rsid w:val="007D517B"/>
    <w:rsid w:val="007F0831"/>
    <w:rsid w:val="007F2813"/>
    <w:rsid w:val="007F794A"/>
    <w:rsid w:val="008032A8"/>
    <w:rsid w:val="00804ECA"/>
    <w:rsid w:val="008065BF"/>
    <w:rsid w:val="0081152B"/>
    <w:rsid w:val="00830CA4"/>
    <w:rsid w:val="00836E82"/>
    <w:rsid w:val="0084044F"/>
    <w:rsid w:val="00861185"/>
    <w:rsid w:val="00861C3E"/>
    <w:rsid w:val="008648D4"/>
    <w:rsid w:val="008706C3"/>
    <w:rsid w:val="00870A9A"/>
    <w:rsid w:val="00876794"/>
    <w:rsid w:val="00886F7F"/>
    <w:rsid w:val="00891540"/>
    <w:rsid w:val="00891EA8"/>
    <w:rsid w:val="0089463C"/>
    <w:rsid w:val="00894C23"/>
    <w:rsid w:val="008977C0"/>
    <w:rsid w:val="00897E46"/>
    <w:rsid w:val="008A4251"/>
    <w:rsid w:val="008A5E85"/>
    <w:rsid w:val="008B248B"/>
    <w:rsid w:val="008B4D51"/>
    <w:rsid w:val="008B4F1E"/>
    <w:rsid w:val="008B6D2E"/>
    <w:rsid w:val="008D2FC1"/>
    <w:rsid w:val="008E418E"/>
    <w:rsid w:val="008E4297"/>
    <w:rsid w:val="008F084C"/>
    <w:rsid w:val="008F423E"/>
    <w:rsid w:val="009039A6"/>
    <w:rsid w:val="00903D37"/>
    <w:rsid w:val="00923E3A"/>
    <w:rsid w:val="0095170A"/>
    <w:rsid w:val="00953ACF"/>
    <w:rsid w:val="009571A2"/>
    <w:rsid w:val="00967026"/>
    <w:rsid w:val="00976EB7"/>
    <w:rsid w:val="00993BA6"/>
    <w:rsid w:val="00995D9D"/>
    <w:rsid w:val="009978B6"/>
    <w:rsid w:val="009B1407"/>
    <w:rsid w:val="009B3B99"/>
    <w:rsid w:val="009B5B04"/>
    <w:rsid w:val="009C150A"/>
    <w:rsid w:val="009C34D7"/>
    <w:rsid w:val="009C7194"/>
    <w:rsid w:val="009D27B6"/>
    <w:rsid w:val="009D48C1"/>
    <w:rsid w:val="009F4B54"/>
    <w:rsid w:val="009F4B79"/>
    <w:rsid w:val="00A042C0"/>
    <w:rsid w:val="00A07CC0"/>
    <w:rsid w:val="00A12F7F"/>
    <w:rsid w:val="00A14282"/>
    <w:rsid w:val="00A146F3"/>
    <w:rsid w:val="00A257BC"/>
    <w:rsid w:val="00A32437"/>
    <w:rsid w:val="00A34E3E"/>
    <w:rsid w:val="00A437A4"/>
    <w:rsid w:val="00A46FD8"/>
    <w:rsid w:val="00A505B0"/>
    <w:rsid w:val="00A54345"/>
    <w:rsid w:val="00A57EB9"/>
    <w:rsid w:val="00A60C8B"/>
    <w:rsid w:val="00A62845"/>
    <w:rsid w:val="00A6341B"/>
    <w:rsid w:val="00A774A4"/>
    <w:rsid w:val="00A777F1"/>
    <w:rsid w:val="00AA467A"/>
    <w:rsid w:val="00AA4FF5"/>
    <w:rsid w:val="00AB6B59"/>
    <w:rsid w:val="00AC3D29"/>
    <w:rsid w:val="00AC4542"/>
    <w:rsid w:val="00AD2A35"/>
    <w:rsid w:val="00AD3C9A"/>
    <w:rsid w:val="00AD4554"/>
    <w:rsid w:val="00AD666F"/>
    <w:rsid w:val="00AD711D"/>
    <w:rsid w:val="00AD79E1"/>
    <w:rsid w:val="00AE208F"/>
    <w:rsid w:val="00AE65E6"/>
    <w:rsid w:val="00AF0D04"/>
    <w:rsid w:val="00AF19A4"/>
    <w:rsid w:val="00B007CB"/>
    <w:rsid w:val="00B15D28"/>
    <w:rsid w:val="00B1710D"/>
    <w:rsid w:val="00B20652"/>
    <w:rsid w:val="00B2318B"/>
    <w:rsid w:val="00B30088"/>
    <w:rsid w:val="00B35271"/>
    <w:rsid w:val="00B41B97"/>
    <w:rsid w:val="00B431C7"/>
    <w:rsid w:val="00B4382C"/>
    <w:rsid w:val="00B44EC1"/>
    <w:rsid w:val="00B5228F"/>
    <w:rsid w:val="00B65324"/>
    <w:rsid w:val="00B70FA0"/>
    <w:rsid w:val="00B83CFD"/>
    <w:rsid w:val="00B842B1"/>
    <w:rsid w:val="00B94618"/>
    <w:rsid w:val="00B94BF5"/>
    <w:rsid w:val="00B94ECD"/>
    <w:rsid w:val="00B97C20"/>
    <w:rsid w:val="00BA22A4"/>
    <w:rsid w:val="00BA24AB"/>
    <w:rsid w:val="00BA7BFD"/>
    <w:rsid w:val="00BB3224"/>
    <w:rsid w:val="00BB4C63"/>
    <w:rsid w:val="00BB6448"/>
    <w:rsid w:val="00BC4DA9"/>
    <w:rsid w:val="00BC5C92"/>
    <w:rsid w:val="00BC664D"/>
    <w:rsid w:val="00BD11C5"/>
    <w:rsid w:val="00BE2422"/>
    <w:rsid w:val="00BE3BE1"/>
    <w:rsid w:val="00BE5722"/>
    <w:rsid w:val="00BF0C6F"/>
    <w:rsid w:val="00C002EE"/>
    <w:rsid w:val="00C033D7"/>
    <w:rsid w:val="00C05F43"/>
    <w:rsid w:val="00C10E15"/>
    <w:rsid w:val="00C14B4C"/>
    <w:rsid w:val="00C153D4"/>
    <w:rsid w:val="00C3258C"/>
    <w:rsid w:val="00C3425C"/>
    <w:rsid w:val="00C34F73"/>
    <w:rsid w:val="00C533C3"/>
    <w:rsid w:val="00C633CC"/>
    <w:rsid w:val="00C6630B"/>
    <w:rsid w:val="00C66F03"/>
    <w:rsid w:val="00C70155"/>
    <w:rsid w:val="00C71BEB"/>
    <w:rsid w:val="00C72365"/>
    <w:rsid w:val="00C75403"/>
    <w:rsid w:val="00C77EB9"/>
    <w:rsid w:val="00C90EFA"/>
    <w:rsid w:val="00C933A3"/>
    <w:rsid w:val="00C9631A"/>
    <w:rsid w:val="00C969F6"/>
    <w:rsid w:val="00CB1479"/>
    <w:rsid w:val="00CB71D2"/>
    <w:rsid w:val="00CC1372"/>
    <w:rsid w:val="00CC3473"/>
    <w:rsid w:val="00CC399E"/>
    <w:rsid w:val="00CC62B5"/>
    <w:rsid w:val="00CD1DD0"/>
    <w:rsid w:val="00CD4087"/>
    <w:rsid w:val="00CE1547"/>
    <w:rsid w:val="00CF393B"/>
    <w:rsid w:val="00CF6054"/>
    <w:rsid w:val="00CF77D1"/>
    <w:rsid w:val="00D10FFC"/>
    <w:rsid w:val="00D12268"/>
    <w:rsid w:val="00D146FE"/>
    <w:rsid w:val="00D226B8"/>
    <w:rsid w:val="00D32DD2"/>
    <w:rsid w:val="00D4267C"/>
    <w:rsid w:val="00D44C19"/>
    <w:rsid w:val="00D51841"/>
    <w:rsid w:val="00D5369B"/>
    <w:rsid w:val="00D61007"/>
    <w:rsid w:val="00D64396"/>
    <w:rsid w:val="00D70ED1"/>
    <w:rsid w:val="00D75405"/>
    <w:rsid w:val="00D75677"/>
    <w:rsid w:val="00D779CE"/>
    <w:rsid w:val="00D86CB6"/>
    <w:rsid w:val="00D909D9"/>
    <w:rsid w:val="00D912D3"/>
    <w:rsid w:val="00DA420F"/>
    <w:rsid w:val="00DC035B"/>
    <w:rsid w:val="00DC7CA9"/>
    <w:rsid w:val="00DD0DBF"/>
    <w:rsid w:val="00DD1967"/>
    <w:rsid w:val="00DD2ADB"/>
    <w:rsid w:val="00DD76F9"/>
    <w:rsid w:val="00DE4471"/>
    <w:rsid w:val="00DE6C59"/>
    <w:rsid w:val="00DF1A43"/>
    <w:rsid w:val="00E00CD0"/>
    <w:rsid w:val="00E05C1E"/>
    <w:rsid w:val="00E0733A"/>
    <w:rsid w:val="00E14EDD"/>
    <w:rsid w:val="00E23479"/>
    <w:rsid w:val="00E3277A"/>
    <w:rsid w:val="00E55961"/>
    <w:rsid w:val="00E703EB"/>
    <w:rsid w:val="00E737D0"/>
    <w:rsid w:val="00E9088C"/>
    <w:rsid w:val="00E93BB3"/>
    <w:rsid w:val="00E9789D"/>
    <w:rsid w:val="00E97AD5"/>
    <w:rsid w:val="00EA6761"/>
    <w:rsid w:val="00EB22E9"/>
    <w:rsid w:val="00EB65D7"/>
    <w:rsid w:val="00EC2BEF"/>
    <w:rsid w:val="00EC663F"/>
    <w:rsid w:val="00ED0125"/>
    <w:rsid w:val="00F02AEB"/>
    <w:rsid w:val="00F0429C"/>
    <w:rsid w:val="00F10B2B"/>
    <w:rsid w:val="00F10C35"/>
    <w:rsid w:val="00F1680C"/>
    <w:rsid w:val="00F2216B"/>
    <w:rsid w:val="00F2730E"/>
    <w:rsid w:val="00F27DCA"/>
    <w:rsid w:val="00F361DC"/>
    <w:rsid w:val="00F37419"/>
    <w:rsid w:val="00F4155B"/>
    <w:rsid w:val="00F423FC"/>
    <w:rsid w:val="00F51201"/>
    <w:rsid w:val="00F55F76"/>
    <w:rsid w:val="00F56628"/>
    <w:rsid w:val="00F566F5"/>
    <w:rsid w:val="00F57573"/>
    <w:rsid w:val="00F61B42"/>
    <w:rsid w:val="00F62F8F"/>
    <w:rsid w:val="00F668E9"/>
    <w:rsid w:val="00F669B6"/>
    <w:rsid w:val="00F70AB8"/>
    <w:rsid w:val="00F770FC"/>
    <w:rsid w:val="00F82DE1"/>
    <w:rsid w:val="00F8549C"/>
    <w:rsid w:val="00F91FDE"/>
    <w:rsid w:val="00F9282E"/>
    <w:rsid w:val="00F947DE"/>
    <w:rsid w:val="00F94EDD"/>
    <w:rsid w:val="00F96E3C"/>
    <w:rsid w:val="00FB2BDC"/>
    <w:rsid w:val="00FB4588"/>
    <w:rsid w:val="00FB6798"/>
    <w:rsid w:val="00FC47B3"/>
    <w:rsid w:val="00FD1E04"/>
    <w:rsid w:val="00FD48A9"/>
    <w:rsid w:val="00FD5599"/>
    <w:rsid w:val="00FD6BF9"/>
    <w:rsid w:val="00FE2E23"/>
    <w:rsid w:val="00FE373B"/>
    <w:rsid w:val="00FE6DC2"/>
    <w:rsid w:val="00FF0E73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2EE1C9-D33A-47B1-9775-63784D0B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BDC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774A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4480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4480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4480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Char"/>
    <w:uiPriority w:val="9"/>
    <w:qFormat/>
    <w:rsid w:val="0034480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Char"/>
    <w:uiPriority w:val="9"/>
    <w:qFormat/>
    <w:rsid w:val="0034480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34480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34480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34480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4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4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74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4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48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4801"/>
    <w:rPr>
      <w:rFonts w:asciiTheme="majorHAnsi" w:eastAsiaTheme="majorEastAsia" w:hAnsiTheme="majorHAnsi" w:cstheme="majorBidi"/>
      <w:b/>
      <w:bCs/>
    </w:rPr>
  </w:style>
  <w:style w:type="character" w:customStyle="1" w:styleId="5Char">
    <w:name w:val="标题 5 Char"/>
    <w:basedOn w:val="a0"/>
    <w:link w:val="5"/>
    <w:uiPriority w:val="9"/>
    <w:rsid w:val="00344801"/>
    <w:rPr>
      <w:b/>
      <w:bCs/>
    </w:rPr>
  </w:style>
  <w:style w:type="character" w:customStyle="1" w:styleId="6Char">
    <w:name w:val="标题 6 Char"/>
    <w:basedOn w:val="a0"/>
    <w:link w:val="6"/>
    <w:uiPriority w:val="9"/>
    <w:rsid w:val="00344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4480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4480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344801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0D30F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32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E7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737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5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4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4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1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9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2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1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0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3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1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://www.baidu.com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1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baidu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www.rkg.com&#25110;&#32773;rkg.com" TargetMode="External"/><Relationship Id="rId32" Type="http://schemas.openxmlformats.org/officeDocument/2006/relationships/image" Target="media/image19.png"/><Relationship Id="rId37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conf:&#37197;&#32622;&#25991;&#20214;&#30446;&#24405;" TargetMode="External"/><Relationship Id="rId23" Type="http://schemas.openxmlformats.org/officeDocument/2006/relationships/image" Target="media/image16.png"/><Relationship Id="rId28" Type="http://schemas.openxmlformats.org/officeDocument/2006/relationships/hyperlink" Target="http://www.baidu.com" TargetMode="External"/><Relationship Id="rId36" Type="http://schemas.openxmlformats.org/officeDocument/2006/relationships/image" Target="media/image22.emf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://www.baidu.com" TargetMode="External"/><Relationship Id="rId30" Type="http://schemas.openxmlformats.org/officeDocument/2006/relationships/hyperlink" Target="http://www.baidu.com" TargetMode="External"/><Relationship Id="rId35" Type="http://schemas.openxmlformats.org/officeDocument/2006/relationships/oleObject" Target="embeddings/oleObject1.bin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KaiGe-Office\Desktop\&#22823;&#25968;&#25454;&#23398;&#20064;\nginx%20-%20&#21103;&#26412;%20(4)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nginx - 副本 (4).dotm</Template>
  <TotalTime>2122</TotalTime>
  <Pages>28</Pages>
  <Words>1280</Words>
  <Characters>7298</Characters>
  <Application>Microsoft Office Word</Application>
  <DocSecurity>0</DocSecurity>
  <Lines>60</Lines>
  <Paragraphs>17</Paragraphs>
  <ScaleCrop>false</ScaleCrop>
  <Company>中科创嘉</Company>
  <LinksUpToDate>false</LinksUpToDate>
  <CharactersWithSpaces>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任凯歌</dc:creator>
  <cp:keywords/>
  <dc:description/>
  <cp:lastModifiedBy>任凯歌</cp:lastModifiedBy>
  <cp:revision>365</cp:revision>
  <dcterms:created xsi:type="dcterms:W3CDTF">2017-02-08T02:51:00Z</dcterms:created>
  <dcterms:modified xsi:type="dcterms:W3CDTF">2017-10-26T03:06:00Z</dcterms:modified>
</cp:coreProperties>
</file>